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162654352" w:displacedByCustomXml="next"/>
    <w:bookmarkEnd w:id="0" w:displacedByCustomXml="next"/>
    <w:bookmarkStart w:id="1" w:name="_Toc162654704" w:displacedByCustomXml="next"/>
    <w:bookmarkEnd w:id="1" w:displacedByCustomXml="next"/>
    <w:bookmarkStart w:id="2" w:name="_Toc486660690" w:displacedByCustomXml="next"/>
    <w:sdt>
      <w:sdtPr>
        <w:rPr>
          <w:szCs w:val="22"/>
          <w14:ligatures w14:val="standardContextual"/>
        </w:rPr>
        <w:id w:val="400337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28835E" w14:textId="77777777" w:rsidR="001E5691" w:rsidRDefault="00CA4C4B" w:rsidP="00FF2AB6">
          <w:pPr>
            <w:tabs>
              <w:tab w:val="left" w:pos="3331"/>
            </w:tabs>
            <w:rPr>
              <w:noProof/>
            </w:rPr>
          </w:pPr>
          <w:r w:rsidRPr="00193D24">
            <w:rPr>
              <w:b/>
              <w:bCs/>
              <w:sz w:val="24"/>
              <w:szCs w:val="24"/>
              <w14:ligatures w14:val="standardContextual"/>
            </w:rPr>
            <w:t>TABLA D</w:t>
          </w:r>
          <w:r w:rsidR="00D40C55">
            <w:rPr>
              <w:b/>
              <w:bCs/>
              <w:sz w:val="24"/>
              <w:szCs w:val="24"/>
              <w14:ligatures w14:val="standardContextual"/>
            </w:rPr>
            <w:t xml:space="preserve">E </w:t>
          </w:r>
          <w:r w:rsidRPr="00193D24">
            <w:rPr>
              <w:b/>
              <w:bCs/>
              <w:sz w:val="24"/>
              <w:szCs w:val="24"/>
              <w14:ligatures w14:val="standardContextual"/>
            </w:rPr>
            <w:t>CONTENIDOS</w:t>
          </w:r>
          <w:r w:rsidR="00FF2AB6">
            <w:rPr>
              <w:szCs w:val="22"/>
              <w14:ligatures w14:val="standardContextual"/>
            </w:rPr>
            <w:fldChar w:fldCharType="begin"/>
          </w:r>
          <w:r w:rsidR="00FF2AB6">
            <w:rPr>
              <w:szCs w:val="22"/>
              <w14:ligatures w14:val="standardContextual"/>
            </w:rPr>
            <w:instrText xml:space="preserve"> TOC \o "1-4" \u </w:instrText>
          </w:r>
          <w:r w:rsidR="00FF2AB6">
            <w:rPr>
              <w:szCs w:val="22"/>
              <w14:ligatures w14:val="standardContextual"/>
            </w:rPr>
            <w:fldChar w:fldCharType="separate"/>
          </w:r>
        </w:p>
        <w:p w14:paraId="26448AA9" w14:textId="6C376113" w:rsidR="001E5691" w:rsidRDefault="001E5691">
          <w:pPr>
            <w:pStyle w:val="TDC1"/>
            <w:tabs>
              <w:tab w:val="left" w:pos="420"/>
              <w:tab w:val="right" w:pos="9629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 w:rsidRPr="005243C2">
            <w:rPr>
              <w:rFonts w:cs="Times New Roman"/>
              <w:noProof/>
            </w:rPr>
            <w:t>2</w:t>
          </w:r>
          <w:r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AR"/>
              <w14:ligatures w14:val="standardContextual"/>
            </w:rPr>
            <w:tab/>
          </w:r>
          <w:r>
            <w:rPr>
              <w:noProof/>
            </w:rPr>
            <w:t>INTRODUCCIÓN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_Toc202190217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E88433F" w14:textId="7E6F519C" w:rsidR="001E5691" w:rsidRDefault="001E5691">
          <w:pPr>
            <w:pStyle w:val="TDC1"/>
            <w:tabs>
              <w:tab w:val="left" w:pos="420"/>
              <w:tab w:val="right" w:pos="9629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 w:rsidRPr="005243C2">
            <w:rPr>
              <w:rFonts w:cs="Times New Roman"/>
              <w:noProof/>
            </w:rPr>
            <w:t>3</w:t>
          </w:r>
          <w:r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AR"/>
              <w14:ligatures w14:val="standardContextual"/>
            </w:rPr>
            <w:tab/>
          </w:r>
          <w:r>
            <w:rPr>
              <w:noProof/>
            </w:rPr>
            <w:t>OBJETIVOS DEL PRESENTE AVANCE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_Toc202190218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C889729" w14:textId="41433743" w:rsidR="001E5691" w:rsidRDefault="001E5691">
          <w:pPr>
            <w:pStyle w:val="TDC1"/>
            <w:tabs>
              <w:tab w:val="left" w:pos="420"/>
              <w:tab w:val="right" w:pos="9629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 w:rsidRPr="005243C2">
            <w:rPr>
              <w:rFonts w:cs="Times New Roman"/>
              <w:noProof/>
            </w:rPr>
            <w:t>4</w:t>
          </w:r>
          <w:r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AR"/>
              <w14:ligatures w14:val="standardContextual"/>
            </w:rPr>
            <w:tab/>
          </w:r>
          <w:r>
            <w:rPr>
              <w:noProof/>
            </w:rPr>
            <w:t>DESCRIPCIÓN DEL PROBLEMA FÍSICO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_Toc202190219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F1BE07A" w14:textId="3EB1D87A" w:rsidR="001E5691" w:rsidRDefault="001E5691">
          <w:pPr>
            <w:pStyle w:val="TDC2"/>
            <w:tabs>
              <w:tab w:val="left" w:pos="840"/>
              <w:tab w:val="right" w:pos="962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>
            <w:rPr>
              <w:noProof/>
            </w:rPr>
            <w:t>4.1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eastAsia="es-AR"/>
              <w14:ligatures w14:val="standardContextual"/>
            </w:rPr>
            <w:tab/>
          </w:r>
          <w:r>
            <w:rPr>
              <w:noProof/>
            </w:rPr>
            <w:t>Estructura de archivos del proyecto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_Toc202190220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B7F8754" w14:textId="43E4B8EB" w:rsidR="001E5691" w:rsidRDefault="001E5691">
          <w:pPr>
            <w:pStyle w:val="TDC1"/>
            <w:tabs>
              <w:tab w:val="left" w:pos="420"/>
              <w:tab w:val="right" w:pos="9629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 w:rsidRPr="005243C2">
            <w:rPr>
              <w:rFonts w:cs="Times New Roman"/>
              <w:noProof/>
            </w:rPr>
            <w:t>5</w:t>
          </w:r>
          <w:r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AR"/>
              <w14:ligatures w14:val="standardContextual"/>
            </w:rPr>
            <w:tab/>
          </w:r>
          <w:r>
            <w:rPr>
              <w:noProof/>
            </w:rPr>
            <w:t>GENERACIÓN DE DATASET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_Toc202190221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67787A4" w14:textId="106F2EF0" w:rsidR="001E5691" w:rsidRDefault="001E5691">
          <w:pPr>
            <w:pStyle w:val="TDC2"/>
            <w:tabs>
              <w:tab w:val="left" w:pos="840"/>
              <w:tab w:val="right" w:pos="962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>
            <w:rPr>
              <w:noProof/>
            </w:rPr>
            <w:t>5.1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eastAsia="es-AR"/>
              <w14:ligatures w14:val="standardContextual"/>
            </w:rPr>
            <w:tab/>
          </w:r>
          <w:r>
            <w:rPr>
              <w:noProof/>
            </w:rPr>
            <w:t>Generación de condiciones de borde y punto caliente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_Toc202190222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29B8E85" w14:textId="065668A5" w:rsidR="001E5691" w:rsidRDefault="001E5691">
          <w:pPr>
            <w:pStyle w:val="TDC2"/>
            <w:tabs>
              <w:tab w:val="left" w:pos="840"/>
              <w:tab w:val="right" w:pos="962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>
            <w:rPr>
              <w:noProof/>
            </w:rPr>
            <w:t>5.2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eastAsia="es-AR"/>
              <w14:ligatures w14:val="standardContextual"/>
            </w:rPr>
            <w:tab/>
          </w:r>
          <w:r>
            <w:rPr>
              <w:noProof/>
            </w:rPr>
            <w:t>Resolución del problema y construcción del dataset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_Toc202190223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4B76C8C" w14:textId="630A3576" w:rsidR="001E5691" w:rsidRDefault="001E5691">
          <w:pPr>
            <w:pStyle w:val="TDC2"/>
            <w:tabs>
              <w:tab w:val="left" w:pos="840"/>
              <w:tab w:val="right" w:pos="962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>
            <w:rPr>
              <w:noProof/>
            </w:rPr>
            <w:t>5.3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eastAsia="es-AR"/>
              <w14:ligatures w14:val="standardContextual"/>
            </w:rPr>
            <w:tab/>
          </w:r>
          <w:r>
            <w:rPr>
              <w:noProof/>
            </w:rPr>
            <w:t>Almacenamiento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_Toc202190224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BCBDD60" w14:textId="59FA9838" w:rsidR="001E5691" w:rsidRDefault="001E5691">
          <w:pPr>
            <w:pStyle w:val="TDC2"/>
            <w:tabs>
              <w:tab w:val="left" w:pos="840"/>
              <w:tab w:val="right" w:pos="9629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>
            <w:rPr>
              <w:noProof/>
            </w:rPr>
            <w:t>5.4</w:t>
          </w:r>
          <w:r>
            <w:rPr>
              <w:rFonts w:asciiTheme="minorHAnsi" w:hAnsiTheme="minorHAnsi" w:cstheme="minorBidi"/>
              <w:noProof/>
              <w:kern w:val="2"/>
              <w:sz w:val="24"/>
              <w:szCs w:val="24"/>
              <w:lang w:eastAsia="es-AR"/>
              <w14:ligatures w14:val="standardContextual"/>
            </w:rPr>
            <w:tab/>
          </w:r>
          <w:r>
            <w:rPr>
              <w:noProof/>
            </w:rPr>
            <w:t>Automatización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_Toc202190225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6F86D4A" w14:textId="2ACD45AB" w:rsidR="001E5691" w:rsidRDefault="001E5691">
          <w:pPr>
            <w:pStyle w:val="TDC1"/>
            <w:tabs>
              <w:tab w:val="left" w:pos="420"/>
              <w:tab w:val="right" w:pos="9629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 w:rsidRPr="005243C2">
            <w:rPr>
              <w:rFonts w:cs="Times New Roman"/>
              <w:noProof/>
            </w:rPr>
            <w:t>6</w:t>
          </w:r>
          <w:r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AR"/>
              <w14:ligatures w14:val="standardContextual"/>
            </w:rPr>
            <w:tab/>
          </w:r>
          <w:r>
            <w:rPr>
              <w:noProof/>
            </w:rPr>
            <w:t>ENFOQUE DE MACHINE LEARNING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_Toc202190226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3857951" w14:textId="4D413370" w:rsidR="001E5691" w:rsidRDefault="001E5691">
          <w:pPr>
            <w:pStyle w:val="TDC1"/>
            <w:tabs>
              <w:tab w:val="left" w:pos="420"/>
              <w:tab w:val="right" w:pos="9629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 w:rsidRPr="005243C2">
            <w:rPr>
              <w:rFonts w:cs="Times New Roman"/>
              <w:noProof/>
            </w:rPr>
            <w:t>7</w:t>
          </w:r>
          <w:r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AR"/>
              <w14:ligatures w14:val="standardContextual"/>
            </w:rPr>
            <w:tab/>
          </w:r>
          <w:r>
            <w:rPr>
              <w:noProof/>
            </w:rPr>
            <w:t>RESULTADOS PRELIMINARES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_Toc202190227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28BCC33" w14:textId="3604CC78" w:rsidR="001E5691" w:rsidRDefault="001E5691">
          <w:pPr>
            <w:pStyle w:val="TDC1"/>
            <w:tabs>
              <w:tab w:val="left" w:pos="420"/>
              <w:tab w:val="right" w:pos="9629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 w:rsidRPr="005243C2">
            <w:rPr>
              <w:rFonts w:cs="Times New Roman"/>
              <w:noProof/>
            </w:rPr>
            <w:t>8</w:t>
          </w:r>
          <w:r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AR"/>
              <w14:ligatures w14:val="standardContextual"/>
            </w:rPr>
            <w:tab/>
          </w:r>
          <w:r>
            <w:rPr>
              <w:noProof/>
            </w:rPr>
            <w:t>PRÓXIMOS PASOS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_Toc202190228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825AE12" w14:textId="3199BDA3" w:rsidR="001E5691" w:rsidRDefault="001E5691">
          <w:pPr>
            <w:pStyle w:val="TDC1"/>
            <w:tabs>
              <w:tab w:val="left" w:pos="420"/>
              <w:tab w:val="right" w:pos="9629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 w:rsidRPr="005243C2">
            <w:rPr>
              <w:rFonts w:cs="Times New Roman"/>
              <w:noProof/>
            </w:rPr>
            <w:t>9</w:t>
          </w:r>
          <w:r>
            <w:rPr>
              <w:rFonts w:asciiTheme="minorHAnsi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AR"/>
              <w14:ligatures w14:val="standardContextual"/>
            </w:rPr>
            <w:tab/>
          </w:r>
          <w:r>
            <w:rPr>
              <w:noProof/>
            </w:rPr>
            <w:t>CONSULTAS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_Toc202190229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271FEFA" w14:textId="42F88B6F" w:rsidR="00CA4C4B" w:rsidRPr="00193D24" w:rsidRDefault="00FF2AB6" w:rsidP="00FF2AB6">
          <w:pPr>
            <w:tabs>
              <w:tab w:val="left" w:pos="3331"/>
            </w:tabs>
            <w:rPr>
              <w:szCs w:val="22"/>
              <w14:ligatures w14:val="standardContextual"/>
            </w:rPr>
            <w:sectPr w:rsidR="00CA4C4B" w:rsidRPr="00193D24" w:rsidSect="00E12712">
              <w:footerReference w:type="default" r:id="rId8"/>
              <w:pgSz w:w="11906" w:h="16838"/>
              <w:pgMar w:top="993" w:right="1133" w:bottom="1135" w:left="1134" w:header="708" w:footer="708" w:gutter="0"/>
              <w:pgBorders w:offsetFrom="page">
                <w:top w:val="single" w:sz="18" w:space="24" w:color="auto"/>
                <w:left w:val="single" w:sz="18" w:space="24" w:color="auto"/>
                <w:bottom w:val="single" w:sz="18" w:space="24" w:color="auto"/>
                <w:right w:val="single" w:sz="18" w:space="24" w:color="auto"/>
              </w:pgBorders>
              <w:pgNumType w:fmt="lowerRoman"/>
              <w:cols w:space="708"/>
              <w:docGrid w:linePitch="360"/>
            </w:sectPr>
          </w:pPr>
          <w:r>
            <w:rPr>
              <w:szCs w:val="22"/>
              <w14:ligatures w14:val="standardContextual"/>
            </w:rPr>
            <w:fldChar w:fldCharType="end"/>
          </w:r>
        </w:p>
      </w:sdtContent>
    </w:sdt>
    <w:p w14:paraId="716AF7AE" w14:textId="20FBAC6C" w:rsidR="001342D5" w:rsidRPr="00F63A14" w:rsidRDefault="0008617B" w:rsidP="00F63A14">
      <w:pPr>
        <w:pStyle w:val="EstiloSabato"/>
      </w:pPr>
      <w:bookmarkStart w:id="3" w:name="_Toc202190217"/>
      <w:bookmarkEnd w:id="2"/>
      <w:r w:rsidRPr="00F63A14">
        <w:lastRenderedPageBreak/>
        <w:t>INTRODUCCIÓN</w:t>
      </w:r>
      <w:bookmarkEnd w:id="3"/>
    </w:p>
    <w:p w14:paraId="4CC2EC5F" w14:textId="583283ED" w:rsidR="0008617B" w:rsidRDefault="0008617B" w:rsidP="0008617B">
      <w:pPr>
        <w:tabs>
          <w:tab w:val="left" w:pos="433"/>
        </w:tabs>
      </w:pPr>
      <w:r>
        <w:t xml:space="preserve">El presente trabajo se </w:t>
      </w:r>
      <w:r>
        <w:t>enfoca</w:t>
      </w:r>
      <w:r>
        <w:t xml:space="preserve"> en el desarrollo de un modelo de Machine Learning (ML) para predecir la distribución de temperaturas en una chapa</w:t>
      </w:r>
      <w:r>
        <w:t xml:space="preserve"> cuadrada</w:t>
      </w:r>
      <w:r>
        <w:t xml:space="preserve"> sometida a diversas condiciones de borde</w:t>
      </w:r>
      <w:r>
        <w:t xml:space="preserve"> (temperatura - flujo)</w:t>
      </w:r>
      <w:r>
        <w:t xml:space="preserve"> y </w:t>
      </w:r>
      <w:r>
        <w:t xml:space="preserve">un </w:t>
      </w:r>
      <w:r>
        <w:t xml:space="preserve">punto caliente específico, utilizando simulaciones numéricas generadas por diferencias finitas como </w:t>
      </w:r>
      <w:r>
        <w:t>“</w:t>
      </w:r>
      <w:r>
        <w:t>dataset</w:t>
      </w:r>
      <w:r>
        <w:t>”</w:t>
      </w:r>
      <w:r>
        <w:t xml:space="preserve"> de entrenamiento.</w:t>
      </w:r>
      <w:r>
        <w:t xml:space="preserve"> </w:t>
      </w:r>
    </w:p>
    <w:p w14:paraId="4A180C21" w14:textId="11065607" w:rsidR="0008617B" w:rsidRDefault="0008617B" w:rsidP="0008617B">
      <w:pPr>
        <w:tabs>
          <w:tab w:val="left" w:pos="433"/>
        </w:tabs>
      </w:pPr>
      <w:r w:rsidRPr="0008617B">
        <w:t>Este informe presenta una primera aproximación al problema, describiendo el método de generación de datos, el planteo inicial del problema físico, las variables de entrada consideradas y la configuración preliminar del modelo de ML propuesto. Asimismo, se exponen los primeros resultados obtenidos y se detallan los pasos a seguir, junto con las consultas necesarias, para consolidar el modelo de ML en este caso de estudio</w:t>
      </w:r>
      <w:r>
        <w:t>.</w:t>
      </w:r>
    </w:p>
    <w:p w14:paraId="0F651337" w14:textId="2105776F" w:rsidR="001342D5" w:rsidRDefault="001342D5" w:rsidP="001342D5">
      <w:pPr>
        <w:pStyle w:val="EstiloSabato"/>
      </w:pPr>
      <w:bookmarkStart w:id="4" w:name="_Toc202190218"/>
      <w:r>
        <w:t>OBJETIVOS DEL PRESENTE AVANCE</w:t>
      </w:r>
      <w:bookmarkEnd w:id="4"/>
    </w:p>
    <w:p w14:paraId="70C3FCCF" w14:textId="4DF0DA52" w:rsidR="0008617B" w:rsidRPr="0008617B" w:rsidRDefault="0008617B" w:rsidP="0008617B">
      <w:r w:rsidRPr="0008617B">
        <w:t xml:space="preserve">Este primer avance tiene como propósito confirmar la viabilidad del enfoque propuesto y establecer las bases para el desarrollo del modelo de </w:t>
      </w:r>
      <w:r>
        <w:t>ML</w:t>
      </w:r>
      <w:r w:rsidRPr="0008617B">
        <w:t>. Para ello, se plantean los siguientes objetivos específicos:</w:t>
      </w:r>
    </w:p>
    <w:p w14:paraId="29C67F7F" w14:textId="032EF074" w:rsidR="0008617B" w:rsidRPr="0008617B" w:rsidRDefault="0008617B">
      <w:pPr>
        <w:pStyle w:val="Prrafodelista"/>
        <w:numPr>
          <w:ilvl w:val="0"/>
          <w:numId w:val="3"/>
        </w:numPr>
        <w:rPr>
          <w:szCs w:val="21"/>
          <w14:ligatures w14:val="none"/>
        </w:rPr>
      </w:pPr>
      <w:r w:rsidRPr="0008617B">
        <w:rPr>
          <w:szCs w:val="21"/>
          <w14:ligatures w14:val="none"/>
        </w:rPr>
        <w:t>Generar y validar un dataset de entrenamiento, asegurando que las condiciones de borde, el punto caliente y las simulaciones por diferencias finitas reflejen adecuadamente el comportamiento térmico de la chapa.</w:t>
      </w:r>
    </w:p>
    <w:p w14:paraId="3F15ED00" w14:textId="77777777" w:rsidR="0008617B" w:rsidRPr="0008617B" w:rsidRDefault="0008617B">
      <w:pPr>
        <w:pStyle w:val="Prrafodelista"/>
        <w:numPr>
          <w:ilvl w:val="0"/>
          <w:numId w:val="3"/>
        </w:numPr>
        <w:rPr>
          <w:szCs w:val="21"/>
          <w14:ligatures w14:val="none"/>
        </w:rPr>
      </w:pPr>
      <w:r w:rsidRPr="0008617B">
        <w:rPr>
          <w:szCs w:val="21"/>
          <w14:ligatures w14:val="none"/>
        </w:rPr>
        <w:t>Implementar un modelo preliminar de ML y ajustar su arquitectura y parámetros de entrenamiento, con el objetivo de obtener predicciones de temperatura con un error controlado.</w:t>
      </w:r>
    </w:p>
    <w:p w14:paraId="4731E5E0" w14:textId="77777777" w:rsidR="0008617B" w:rsidRPr="0008617B" w:rsidRDefault="0008617B">
      <w:pPr>
        <w:pStyle w:val="Prrafodelista"/>
        <w:numPr>
          <w:ilvl w:val="0"/>
          <w:numId w:val="3"/>
        </w:numPr>
        <w:rPr>
          <w:szCs w:val="21"/>
          <w14:ligatures w14:val="none"/>
        </w:rPr>
      </w:pPr>
      <w:r w:rsidRPr="0008617B">
        <w:rPr>
          <w:szCs w:val="21"/>
          <w14:ligatures w14:val="none"/>
        </w:rPr>
        <w:t>Evaluar el desempeño del modelo, analizando la función de pérdida, tiempos de entrenamiento y resultados en casos de prueba.</w:t>
      </w:r>
    </w:p>
    <w:p w14:paraId="604CAA26" w14:textId="77153213" w:rsidR="0008617B" w:rsidRPr="0008617B" w:rsidRDefault="0008617B">
      <w:pPr>
        <w:pStyle w:val="Prrafodelista"/>
        <w:numPr>
          <w:ilvl w:val="0"/>
          <w:numId w:val="3"/>
        </w:numPr>
        <w:rPr>
          <w:szCs w:val="21"/>
          <w14:ligatures w14:val="none"/>
        </w:rPr>
      </w:pPr>
      <w:r w:rsidRPr="0008617B">
        <w:rPr>
          <w:szCs w:val="21"/>
          <w14:ligatures w14:val="none"/>
        </w:rPr>
        <w:t xml:space="preserve">Detectar posibles limitaciones del </w:t>
      </w:r>
      <w:r>
        <w:rPr>
          <w:szCs w:val="21"/>
          <w14:ligatures w14:val="none"/>
        </w:rPr>
        <w:t>procedimiento</w:t>
      </w:r>
      <w:r w:rsidRPr="0008617B">
        <w:rPr>
          <w:szCs w:val="21"/>
          <w14:ligatures w14:val="none"/>
        </w:rPr>
        <w:t xml:space="preserve"> actual y proponer mejoras, ya sea en la diversidad del dataset, en la estructura de la red o en las métricas de evaluación.</w:t>
      </w:r>
    </w:p>
    <w:p w14:paraId="51E81B7F" w14:textId="20BEE3C4" w:rsidR="001342D5" w:rsidRPr="0008617B" w:rsidRDefault="0008617B">
      <w:pPr>
        <w:pStyle w:val="Prrafodelista"/>
        <w:numPr>
          <w:ilvl w:val="0"/>
          <w:numId w:val="3"/>
        </w:numPr>
        <w:rPr>
          <w:szCs w:val="21"/>
          <w14:ligatures w14:val="none"/>
        </w:rPr>
      </w:pPr>
      <w:r w:rsidRPr="0008617B">
        <w:rPr>
          <w:szCs w:val="21"/>
          <w14:ligatures w14:val="none"/>
        </w:rPr>
        <w:t>Definir próximos pasos y aspectos a consultar, priorizando estrategias para la escalabilidad, optimización y validación del modelo en vistas a su futura aplicación.</w:t>
      </w:r>
    </w:p>
    <w:p w14:paraId="5073BA7E" w14:textId="6100D58F" w:rsidR="001342D5" w:rsidRDefault="001342D5" w:rsidP="001342D5">
      <w:pPr>
        <w:pStyle w:val="EstiloSabato"/>
      </w:pPr>
      <w:bookmarkStart w:id="5" w:name="_Toc202190219"/>
      <w:r>
        <w:t>DESCRIPCIÓN DEL PROBLEMA FÍSICO</w:t>
      </w:r>
      <w:bookmarkEnd w:id="5"/>
    </w:p>
    <w:p w14:paraId="5A71BAB3" w14:textId="77777777" w:rsidR="0008617B" w:rsidRPr="0008617B" w:rsidRDefault="0008617B" w:rsidP="0008617B">
      <w:pPr>
        <w:tabs>
          <w:tab w:val="left" w:pos="433"/>
        </w:tabs>
      </w:pPr>
      <w:r w:rsidRPr="0008617B">
        <w:t>El problema físico consiste en determinar la distribución de temperaturas en una chapa cuadrada de dimensiones conocidas, sometida a condiciones de borde fijas y la presencia de un punto caliente en una posición específica.</w:t>
      </w:r>
    </w:p>
    <w:p w14:paraId="581453EC" w14:textId="77777777" w:rsidR="0008617B" w:rsidRPr="0008617B" w:rsidRDefault="0008617B" w:rsidP="0008617B">
      <w:pPr>
        <w:tabs>
          <w:tab w:val="left" w:pos="433"/>
        </w:tabs>
      </w:pPr>
      <w:r w:rsidRPr="0008617B">
        <w:t>Se consideran las siguientes condiciones de borde:</w:t>
      </w:r>
    </w:p>
    <w:p w14:paraId="1EE457FB" w14:textId="210336B4" w:rsidR="0008617B" w:rsidRPr="0008617B" w:rsidRDefault="0008617B">
      <w:pPr>
        <w:numPr>
          <w:ilvl w:val="0"/>
          <w:numId w:val="4"/>
        </w:numPr>
        <w:tabs>
          <w:tab w:val="left" w:pos="433"/>
        </w:tabs>
      </w:pPr>
      <w:r w:rsidRPr="0008617B">
        <w:t>Temperatura fija (Dirichlet)</w:t>
      </w:r>
    </w:p>
    <w:p w14:paraId="39100A75" w14:textId="74E6FCC1" w:rsidR="0008617B" w:rsidRPr="0008617B" w:rsidRDefault="0008617B">
      <w:pPr>
        <w:numPr>
          <w:ilvl w:val="0"/>
          <w:numId w:val="4"/>
        </w:numPr>
        <w:tabs>
          <w:tab w:val="left" w:pos="433"/>
        </w:tabs>
      </w:pPr>
      <w:r w:rsidRPr="0008617B">
        <w:t>Flujo de calor fijo (Neumann)</w:t>
      </w:r>
    </w:p>
    <w:p w14:paraId="376DEEEA" w14:textId="77777777" w:rsidR="0008617B" w:rsidRPr="0008617B" w:rsidRDefault="0008617B">
      <w:pPr>
        <w:numPr>
          <w:ilvl w:val="0"/>
          <w:numId w:val="4"/>
        </w:numPr>
        <w:tabs>
          <w:tab w:val="left" w:pos="433"/>
        </w:tabs>
      </w:pPr>
      <w:r w:rsidRPr="0008617B">
        <w:t>Combinaciones de estas condiciones según cada caso de simulación.</w:t>
      </w:r>
    </w:p>
    <w:p w14:paraId="0F735AA2" w14:textId="2003B9AD" w:rsidR="0008617B" w:rsidRPr="0008617B" w:rsidRDefault="0008617B" w:rsidP="0008617B">
      <w:pPr>
        <w:tabs>
          <w:tab w:val="left" w:pos="433"/>
        </w:tabs>
      </w:pPr>
      <w:r w:rsidRPr="0008617B">
        <w:t>Además, se incluye un punto caliente (</w:t>
      </w:r>
      <w:r>
        <w:t xml:space="preserve">que actúa como una </w:t>
      </w:r>
      <w:r w:rsidRPr="0008617B">
        <w:t xml:space="preserve">fuente de calor puntual) con coordenadas </w:t>
      </w:r>
      <m:oMath>
        <m:r>
          <w:rPr>
            <w:rFonts w:ascii="Cambria Math" w:hAnsi="Cambria Math"/>
          </w:rPr>
          <m:t>(i,j)</m:t>
        </m:r>
      </m:oMath>
      <w:r>
        <w:t xml:space="preserve"> </w:t>
      </w:r>
      <w:r w:rsidRPr="0008617B">
        <w:t>y valor de temperatura asignado, con el objetivo de evaluar su influencia sobre el campo de temperaturas.</w:t>
      </w:r>
    </w:p>
    <w:p w14:paraId="5768A13D" w14:textId="77777777" w:rsidR="0008617B" w:rsidRPr="0008617B" w:rsidRDefault="0008617B" w:rsidP="0008617B">
      <w:pPr>
        <w:tabs>
          <w:tab w:val="left" w:pos="433"/>
        </w:tabs>
      </w:pPr>
      <w:r w:rsidRPr="0008617B">
        <w:t>El comportamiento térmico de la chapa se modela utilizando la ecuación de conducción de calor en estado estacionario en dos dimensiones:</w:t>
      </w:r>
    </w:p>
    <w:p w14:paraId="1D03C718" w14:textId="4AF796B1" w:rsidR="0008617B" w:rsidRDefault="0008617B" w:rsidP="0008617B">
      <w:pPr>
        <w:tabs>
          <w:tab w:val="left" w:pos="433"/>
        </w:tabs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434A703" w14:textId="45B7A5CC" w:rsidR="0008617B" w:rsidRDefault="0008617B" w:rsidP="0008617B">
      <w:pPr>
        <w:tabs>
          <w:tab w:val="left" w:pos="433"/>
        </w:tabs>
      </w:pPr>
      <w:r w:rsidRPr="0008617B">
        <w:t xml:space="preserve">La resolución se realiza mediante el método de diferencias finitas, discretizando la chapa en una malla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08617B">
        <w:t xml:space="preserve">nodos con pasos </w:t>
      </w:r>
      <m:oMath>
        <m:r>
          <w:rPr>
            <w:rFonts w:ascii="Cambria Math" w:hAnsi="Cambria Math"/>
          </w:rPr>
          <m:t xml:space="preserve">dx </m:t>
        </m:r>
      </m:oMath>
      <w:r>
        <w:t xml:space="preserve">y </w:t>
      </w:r>
      <m:oMath>
        <m:r>
          <w:rPr>
            <w:rFonts w:ascii="Cambria Math" w:hAnsi="Cambria Math"/>
          </w:rPr>
          <m:t>dy</m:t>
        </m:r>
      </m:oMath>
      <w:r>
        <w:t xml:space="preserve"> </w:t>
      </w:r>
      <w:r w:rsidRPr="0008617B">
        <w:t xml:space="preserve">determinados según las dimensiones y la resolución </w:t>
      </w:r>
      <w:r>
        <w:t>buscada</w:t>
      </w:r>
      <w:r w:rsidRPr="0008617B">
        <w:t>.</w:t>
      </w:r>
    </w:p>
    <w:p w14:paraId="65E9AF37" w14:textId="000EA59B" w:rsidR="00151C48" w:rsidRDefault="00151C48" w:rsidP="0008617B">
      <w:pPr>
        <w:tabs>
          <w:tab w:val="left" w:pos="433"/>
        </w:tabs>
      </w:pPr>
      <w:r>
        <w:t xml:space="preserve">La resolución del sistema resulta en un conjunto de ecuaciones lineales de la forma </w:t>
      </w:r>
      <m:oMath>
        <m:r>
          <w:rPr>
            <w:rStyle w:val="katex-mathml"/>
            <w:rFonts w:ascii="Cambria Math" w:hAnsi="Cambria Math"/>
          </w:rPr>
          <m:t>Ax=b</m:t>
        </m:r>
      </m:oMath>
      <w:r>
        <w:rPr>
          <w:rStyle w:val="katex-mathml"/>
        </w:rPr>
        <w:t xml:space="preserve"> </w:t>
      </w:r>
      <w:r>
        <w:rPr>
          <w:rStyle w:val="katex-mathml"/>
        </w:rPr>
        <w:t xml:space="preserve">donde </w:t>
      </w:r>
      <m:oMath>
        <m:r>
          <w:rPr>
            <w:rStyle w:val="katex-mathml"/>
            <w:rFonts w:ascii="Cambria Math" w:hAnsi="Cambria Math"/>
          </w:rPr>
          <m:t>x</m:t>
        </m:r>
      </m:oMath>
      <w:r>
        <w:rPr>
          <w:rStyle w:val="katex-mathml"/>
        </w:rPr>
        <w:t xml:space="preserve"> </w:t>
      </w:r>
      <w:r>
        <w:t xml:space="preserve"> representa la temperatura en cada nodo de la malla</w:t>
      </w:r>
    </w:p>
    <w:p w14:paraId="6DB20D5E" w14:textId="77777777" w:rsidR="0008617B" w:rsidRPr="0008617B" w:rsidRDefault="0008617B" w:rsidP="0008617B">
      <w:pPr>
        <w:tabs>
          <w:tab w:val="left" w:pos="433"/>
        </w:tabs>
      </w:pPr>
    </w:p>
    <w:p w14:paraId="62F7DB3B" w14:textId="77777777" w:rsidR="0008617B" w:rsidRPr="0008617B" w:rsidRDefault="0008617B" w:rsidP="0008617B">
      <w:pPr>
        <w:tabs>
          <w:tab w:val="left" w:pos="433"/>
        </w:tabs>
      </w:pPr>
      <w:r w:rsidRPr="0008617B">
        <w:t>Los parámetros físicos considerados incluyen:</w:t>
      </w:r>
    </w:p>
    <w:p w14:paraId="59A248AA" w14:textId="18D9211F" w:rsidR="0008617B" w:rsidRPr="0008617B" w:rsidRDefault="0008617B">
      <w:pPr>
        <w:numPr>
          <w:ilvl w:val="0"/>
          <w:numId w:val="5"/>
        </w:numPr>
        <w:tabs>
          <w:tab w:val="left" w:pos="433"/>
        </w:tabs>
      </w:pPr>
      <w:r w:rsidRPr="0008617B">
        <w:t>Conductividad térmica (k) de la chapa asumida constante.</w:t>
      </w:r>
    </w:p>
    <w:p w14:paraId="41CA809E" w14:textId="2E045540" w:rsidR="0008617B" w:rsidRPr="0008617B" w:rsidRDefault="0008617B">
      <w:pPr>
        <w:numPr>
          <w:ilvl w:val="0"/>
          <w:numId w:val="5"/>
        </w:numPr>
        <w:tabs>
          <w:tab w:val="left" w:pos="433"/>
        </w:tabs>
      </w:pPr>
      <w:r w:rsidRPr="0008617B">
        <w:t xml:space="preserve">Espaciamiento de malla </w:t>
      </w:r>
      <w:r w:rsidR="003F3044">
        <w:t>(</w:t>
      </w:r>
      <m:oMath>
        <m:r>
          <w:rPr>
            <w:rFonts w:ascii="Cambria Math" w:hAnsi="Cambria Math"/>
          </w:rPr>
          <m:t>dx</m:t>
        </m:r>
      </m:oMath>
      <w:r w:rsidR="003F3044">
        <w:t xml:space="preserve"> y </w:t>
      </w:r>
      <m:oMath>
        <m:r>
          <w:rPr>
            <w:rFonts w:ascii="Cambria Math" w:hAnsi="Cambria Math"/>
          </w:rPr>
          <m:t>dy</m:t>
        </m:r>
      </m:oMath>
      <w:r w:rsidR="003F3044">
        <w:t>)</w:t>
      </w:r>
    </w:p>
    <w:p w14:paraId="10B50598" w14:textId="77777777" w:rsidR="0008617B" w:rsidRPr="0008617B" w:rsidRDefault="0008617B">
      <w:pPr>
        <w:numPr>
          <w:ilvl w:val="0"/>
          <w:numId w:val="5"/>
        </w:numPr>
        <w:tabs>
          <w:tab w:val="left" w:pos="433"/>
        </w:tabs>
      </w:pPr>
      <w:r w:rsidRPr="0008617B">
        <w:t>Valores y tipos de condiciones de contorno.</w:t>
      </w:r>
    </w:p>
    <w:p w14:paraId="0BA443AE" w14:textId="77777777" w:rsidR="0008617B" w:rsidRDefault="0008617B">
      <w:pPr>
        <w:numPr>
          <w:ilvl w:val="0"/>
          <w:numId w:val="5"/>
        </w:numPr>
        <w:tabs>
          <w:tab w:val="left" w:pos="433"/>
        </w:tabs>
      </w:pPr>
      <w:r w:rsidRPr="0008617B">
        <w:t>Posición y temperatura del punto caliente.</w:t>
      </w:r>
    </w:p>
    <w:p w14:paraId="2A1936DB" w14:textId="62AAAD5A" w:rsidR="00B62DB0" w:rsidRDefault="00B62DB0" w:rsidP="00B62DB0">
      <w:pPr>
        <w:pStyle w:val="Ttulo2"/>
      </w:pPr>
      <w:bookmarkStart w:id="6" w:name="_Toc202190220"/>
      <w:r>
        <w:t>Estructura de archivos del proyecto</w:t>
      </w:r>
      <w:bookmarkEnd w:id="6"/>
    </w:p>
    <w:p w14:paraId="6C422922" w14:textId="529534E4" w:rsidR="00B62DB0" w:rsidRPr="00B62DB0" w:rsidRDefault="00B62DB0" w:rsidP="00B62DB0">
      <w:pPr>
        <w:rPr>
          <w:b/>
          <w:bCs/>
          <w:i/>
        </w:rPr>
      </w:pPr>
      <m:oMath>
        <m:r>
          <m:rPr>
            <m:sty m:val="bi"/>
          </m:rPr>
          <w:rPr>
            <w:rFonts w:ascii="Cambria Math" w:hAnsi="Cambria Math"/>
          </w:rPr>
          <m:t>ProyectoFinalModelado</m:t>
        </m:r>
      </m:oMath>
      <w:r w:rsidRPr="00B62DB0">
        <w:rPr>
          <w:b/>
          <w:bCs/>
          <w:i/>
        </w:rPr>
        <w:t xml:space="preserve"> </w:t>
      </w:r>
    </w:p>
    <w:p w14:paraId="762D3165" w14:textId="3991E3CF" w:rsidR="00B62DB0" w:rsidRPr="00B62DB0" w:rsidRDefault="00B62DB0" w:rsidP="00B62DB0">
      <w:pPr>
        <w:ind w:firstLine="432"/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m:t>→scr</m:t>
        </m:r>
      </m:oMath>
      <w:r w:rsidRPr="00B62DB0">
        <w:rPr>
          <w:b/>
          <w:bCs/>
          <w:i/>
        </w:rPr>
        <w:t xml:space="preserve">  </w:t>
      </w:r>
      <w:r>
        <w:rPr>
          <w:iCs/>
        </w:rPr>
        <w:t>(Se tienen todas las funciones utilizadas en el modelo)</w:t>
      </w:r>
    </w:p>
    <w:p w14:paraId="1378897E" w14:textId="068125F8" w:rsidR="00B62DB0" w:rsidRDefault="00B62DB0" w:rsidP="00B62DB0">
      <w:pPr>
        <w:ind w:left="708"/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m:t>→solver_fd.py</m:t>
        </m:r>
      </m:oMath>
      <w:r w:rsidRPr="00B62DB0">
        <w:rPr>
          <w:i/>
        </w:rPr>
        <w:t xml:space="preserve"> </w:t>
      </w:r>
      <w:r>
        <w:rPr>
          <w:i/>
        </w:rPr>
        <w:t xml:space="preserve"> </w:t>
      </w:r>
      <w:r>
        <w:rPr>
          <w:iCs/>
        </w:rPr>
        <w:t>(Se tienen las funciones que resuelven el sistema – Versión original resuelta en clase y la versión modificada)</w:t>
      </w:r>
    </w:p>
    <w:p w14:paraId="4EB585A6" w14:textId="5F96C590" w:rsidR="002909E0" w:rsidRPr="002909E0" w:rsidRDefault="002909E0" w:rsidP="002909E0">
      <w:pPr>
        <w:ind w:left="708" w:firstLine="708"/>
        <w:rPr>
          <w:b/>
          <w:bCs/>
          <w:iCs/>
        </w:rPr>
      </w:pPr>
      <m:oMath>
        <m:r>
          <m:rPr>
            <m:sty m:val="bi"/>
          </m:rPr>
          <w:rPr>
            <w:rFonts w:ascii="Cambria Math" w:hAnsi="Cambria Math"/>
          </w:rPr>
          <m:t>→</m:t>
        </m:r>
        <m:r>
          <m:rPr>
            <m:sty m:val="bi"/>
          </m:rPr>
          <w:rPr>
            <w:rFonts w:ascii="Cambria Math" w:hAnsi="Cambria Math"/>
            <w:color w:val="EE0000"/>
          </w:rPr>
          <m:t>temp_chapa_P</m:t>
        </m:r>
      </m:oMath>
      <w:r w:rsidRPr="002909E0">
        <w:rPr>
          <w:b/>
          <w:bCs/>
          <w:iCs/>
          <w:color w:val="EE0000"/>
        </w:rPr>
        <w:t xml:space="preserve"> </w:t>
      </w:r>
    </w:p>
    <w:p w14:paraId="448423FF" w14:textId="730D58F8" w:rsidR="00B62DB0" w:rsidRPr="00B62DB0" w:rsidRDefault="00B62DB0" w:rsidP="00B62DB0">
      <w:pPr>
        <w:ind w:left="708"/>
        <w:rPr>
          <w:i/>
        </w:rPr>
      </w:pPr>
      <m:oMath>
        <m:r>
          <m:rPr>
            <m:sty m:val="bi"/>
          </m:rPr>
          <w:rPr>
            <w:rFonts w:ascii="Cambria Math" w:hAnsi="Cambria Math"/>
          </w:rPr>
          <m:t>→dataset_generator.py</m:t>
        </m:r>
      </m:oMath>
      <w:r>
        <w:rPr>
          <w:i/>
        </w:rPr>
        <w:t xml:space="preserve"> </w:t>
      </w:r>
      <w:r>
        <w:rPr>
          <w:iCs/>
        </w:rPr>
        <w:t>(Se tienen las funciones para la generación aleatoria de las variables de entrada del modelo)</w:t>
      </w:r>
      <w:r w:rsidRPr="00B62DB0">
        <w:rPr>
          <w:i/>
        </w:rPr>
        <w:t xml:space="preserve"> </w:t>
      </w:r>
    </w:p>
    <w:p w14:paraId="5BC5CB43" w14:textId="02D9BE5A" w:rsidR="00B62DB0" w:rsidRPr="00B62DB0" w:rsidRDefault="00B62DB0" w:rsidP="00B62DB0">
      <w:pPr>
        <w:ind w:firstLine="708"/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m:t>→utils.py</m:t>
        </m:r>
      </m:oMath>
      <w:r w:rsidRPr="00B62DB0">
        <w:rPr>
          <w:i/>
        </w:rPr>
        <w:t xml:space="preserve"> </w:t>
      </w:r>
      <w:r>
        <w:rPr>
          <w:iCs/>
        </w:rPr>
        <w:t>(Se tienen las funciones auxiliares para graficar y comparar los resultados)</w:t>
      </w:r>
    </w:p>
    <w:p w14:paraId="512B7AFF" w14:textId="3A5C5199" w:rsidR="00B62DB0" w:rsidRPr="00B62DB0" w:rsidRDefault="00B62DB0" w:rsidP="00B62DB0">
      <w:pPr>
        <w:ind w:firstLine="432"/>
        <w:rPr>
          <w:b/>
          <w:bCs/>
          <w:i/>
        </w:rPr>
      </w:pPr>
      <m:oMath>
        <m:r>
          <m:rPr>
            <m:sty m:val="bi"/>
          </m:rPr>
          <w:rPr>
            <w:rFonts w:ascii="Cambria Math" w:hAnsi="Cambria Math"/>
          </w:rPr>
          <m:t>→notebooks</m:t>
        </m:r>
      </m:oMath>
      <w:r w:rsidRPr="00B62DB0">
        <w:rPr>
          <w:b/>
          <w:bCs/>
          <w:i/>
        </w:rPr>
        <w:t xml:space="preserve"> </w:t>
      </w:r>
    </w:p>
    <w:p w14:paraId="0C1A6F24" w14:textId="072534B4" w:rsidR="00B62DB0" w:rsidRPr="00B62DB0" w:rsidRDefault="00B62DB0" w:rsidP="00B62DB0">
      <w:pPr>
        <w:ind w:firstLine="708"/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m:t>→01_ test_PG.ipynb</m:t>
        </m:r>
      </m:oMath>
      <w:r w:rsidRPr="00B62DB0">
        <w:rPr>
          <w:i/>
        </w:rPr>
        <w:t xml:space="preserve"> </w:t>
      </w:r>
      <w:r>
        <w:rPr>
          <w:iCs/>
        </w:rPr>
        <w:t>(Testeo inicial de las funciones que resuelven el sistema)</w:t>
      </w:r>
    </w:p>
    <w:p w14:paraId="6D267E22" w14:textId="4BBE70BF" w:rsidR="00B62DB0" w:rsidRPr="00B62DB0" w:rsidRDefault="00B62DB0" w:rsidP="00B62DB0">
      <w:pPr>
        <w:ind w:firstLine="708"/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m:t>→02_ test_variables.ipynb</m:t>
        </m:r>
        <m:r>
          <w:rPr>
            <w:rFonts w:ascii="Cambria Math" w:hAnsi="Cambria Math"/>
          </w:rPr>
          <m:t xml:space="preserve"> </m:t>
        </m:r>
      </m:oMath>
      <w:r w:rsidRPr="00B62DB0">
        <w:rPr>
          <w:i/>
        </w:rPr>
        <w:t xml:space="preserve"> </w:t>
      </w:r>
      <w:r>
        <w:rPr>
          <w:iCs/>
        </w:rPr>
        <w:t>(Testeo de las funciones generadoras de las variables)</w:t>
      </w:r>
    </w:p>
    <w:p w14:paraId="78C1D82F" w14:textId="7C148DDB" w:rsidR="00B62DB0" w:rsidRPr="00B62DB0" w:rsidRDefault="00B62DB0" w:rsidP="00B62DB0">
      <w:pPr>
        <w:ind w:firstLine="708"/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m:t>→03_ generar_dataset.ipynb</m:t>
        </m:r>
      </m:oMath>
      <w:r w:rsidRPr="00B62DB0">
        <w:rPr>
          <w:i/>
        </w:rPr>
        <w:t xml:space="preserve"> </w:t>
      </w:r>
      <w:r>
        <w:rPr>
          <w:iCs/>
        </w:rPr>
        <w:t>(Notebook donde se genera el “dataset” de entrenamiento)</w:t>
      </w:r>
    </w:p>
    <w:p w14:paraId="3CF318D4" w14:textId="48BA1B9F" w:rsidR="00B62DB0" w:rsidRPr="00B62DB0" w:rsidRDefault="00B62DB0" w:rsidP="00B62DB0">
      <w:pPr>
        <w:ind w:firstLine="708"/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m:t>→04_ train_ML_PyTorch.ipynb</m:t>
        </m:r>
      </m:oMath>
      <w:r w:rsidRPr="00B62DB0">
        <w:rPr>
          <w:i/>
        </w:rPr>
        <w:t xml:space="preserve"> </w:t>
      </w:r>
      <w:r>
        <w:rPr>
          <w:iCs/>
        </w:rPr>
        <w:t>(Notebook de la primera aproximación del modelo ML)</w:t>
      </w:r>
    </w:p>
    <w:p w14:paraId="54948C84" w14:textId="796CF288" w:rsidR="00B62DB0" w:rsidRPr="00B62DB0" w:rsidRDefault="00B62DB0" w:rsidP="00B62DB0">
      <w:pPr>
        <w:ind w:firstLine="432"/>
        <w:rPr>
          <w:b/>
          <w:bCs/>
          <w:i/>
        </w:rPr>
      </w:pPr>
      <m:oMath>
        <m:r>
          <m:rPr>
            <m:sty m:val="bi"/>
          </m:rPr>
          <w:rPr>
            <w:rFonts w:ascii="Cambria Math" w:hAnsi="Cambria Math"/>
          </w:rPr>
          <m:t>→data</m:t>
        </m:r>
      </m:oMath>
      <w:r w:rsidRPr="00B62DB0">
        <w:rPr>
          <w:b/>
          <w:bCs/>
          <w:i/>
        </w:rPr>
        <w:t xml:space="preserve"> </w:t>
      </w:r>
    </w:p>
    <w:p w14:paraId="61DF7A7E" w14:textId="29565F34" w:rsidR="00B62DB0" w:rsidRPr="00B62DB0" w:rsidRDefault="00B62DB0" w:rsidP="00B62DB0">
      <w:pPr>
        <w:ind w:firstLine="708"/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m:t>→dataset_1_test</m:t>
        </m:r>
      </m:oMath>
      <w:r w:rsidRPr="00B62DB0">
        <w:rPr>
          <w:i/>
        </w:rPr>
        <w:t xml:space="preserve"> </w:t>
      </w:r>
      <w:r>
        <w:rPr>
          <w:iCs/>
        </w:rPr>
        <w:t>(Dataset de 1 dato)</w:t>
      </w:r>
    </w:p>
    <w:p w14:paraId="556B2C1B" w14:textId="720B3783" w:rsidR="00B62DB0" w:rsidRPr="00B62DB0" w:rsidRDefault="00B62DB0" w:rsidP="00B62DB0">
      <w:pPr>
        <w:ind w:firstLine="708"/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m:t>→dataset_10_test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  <w:r w:rsidRPr="00B62DB0">
        <w:rPr>
          <w:i/>
        </w:rPr>
        <w:t xml:space="preserve"> </w:t>
      </w:r>
      <w:r>
        <w:rPr>
          <w:iCs/>
        </w:rPr>
        <w:t>(Dataset de 10 datos)</w:t>
      </w:r>
    </w:p>
    <w:p w14:paraId="0B87FD13" w14:textId="5C28BBB8" w:rsidR="00B62DB0" w:rsidRPr="00B62DB0" w:rsidRDefault="00B62DB0" w:rsidP="00B62DB0">
      <w:pPr>
        <w:ind w:firstLine="708"/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m:t>→dataset_100_test</m:t>
        </m:r>
        <m:r>
          <w:rPr>
            <w:rFonts w:ascii="Cambria Math" w:hAnsi="Cambria Math"/>
          </w:rPr>
          <m:t xml:space="preserve"> </m:t>
        </m:r>
      </m:oMath>
      <w:r w:rsidRPr="00B62DB0">
        <w:rPr>
          <w:i/>
        </w:rPr>
        <w:t xml:space="preserve"> </w:t>
      </w:r>
      <w:r>
        <w:rPr>
          <w:iCs/>
        </w:rPr>
        <w:t>(Dataset de 100 datos)</w:t>
      </w:r>
    </w:p>
    <w:p w14:paraId="7B047FA4" w14:textId="2FA63098" w:rsidR="00B62DB0" w:rsidRPr="00B62DB0" w:rsidRDefault="00B62DB0" w:rsidP="00B62DB0">
      <w:pPr>
        <w:ind w:firstLine="708"/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m:t>→dataset_1000_test</m:t>
        </m:r>
      </m:oMath>
      <w:r w:rsidRPr="00B62DB0">
        <w:rPr>
          <w:i/>
        </w:rPr>
        <w:t xml:space="preserve"> </w:t>
      </w:r>
      <w:r>
        <w:rPr>
          <w:iCs/>
        </w:rPr>
        <w:t>(Dataset de 1000 datos)</w:t>
      </w:r>
    </w:p>
    <w:p w14:paraId="60A206FF" w14:textId="6696E67B" w:rsidR="00B62DB0" w:rsidRPr="00B62DB0" w:rsidRDefault="00B62DB0" w:rsidP="00B62DB0">
      <w:pPr>
        <w:ind w:firstLine="708"/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m:t>→materiales.csv</m:t>
        </m:r>
      </m:oMath>
      <w:r w:rsidRPr="00B62DB0">
        <w:rPr>
          <w:i/>
        </w:rPr>
        <w:t xml:space="preserve"> </w:t>
      </w:r>
      <w:r>
        <w:rPr>
          <w:iCs/>
        </w:rPr>
        <w:t>(Lista de coeficientes k y punto de fusión para distintos materiales -89-)</w:t>
      </w:r>
    </w:p>
    <w:p w14:paraId="5856D0FF" w14:textId="5466FE90" w:rsidR="00B62DB0" w:rsidRPr="00B62DB0" w:rsidRDefault="00B62DB0" w:rsidP="00B62DB0">
      <w:pPr>
        <w:ind w:firstLine="708"/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m:t>→materiales.xlsx</m:t>
        </m:r>
      </m:oMath>
      <w:r w:rsidRPr="00B62DB0">
        <w:rPr>
          <w:i/>
        </w:rPr>
        <w:t xml:space="preserve"> </w:t>
      </w:r>
      <w:r>
        <w:rPr>
          <w:iCs/>
        </w:rPr>
        <w:t>(IDEM anterior)</w:t>
      </w:r>
    </w:p>
    <w:p w14:paraId="04DD3E48" w14:textId="451E9651" w:rsidR="00B62DB0" w:rsidRPr="00B62DB0" w:rsidRDefault="00B62DB0" w:rsidP="00B62DB0">
      <w:pPr>
        <w:ind w:firstLine="432"/>
        <w:rPr>
          <w:b/>
          <w:bCs/>
          <w:i/>
        </w:rPr>
      </w:pPr>
      <m:oMath>
        <m:r>
          <m:rPr>
            <m:sty m:val="bi"/>
          </m:rPr>
          <w:rPr>
            <w:rFonts w:ascii="Cambria Math" w:hAnsi="Cambria Math"/>
          </w:rPr>
          <m:t>→informes</m:t>
        </m:r>
      </m:oMath>
      <w:r w:rsidRPr="00B62DB0">
        <w:rPr>
          <w:b/>
          <w:bCs/>
          <w:i/>
        </w:rPr>
        <w:t xml:space="preserve"> </w:t>
      </w:r>
    </w:p>
    <w:p w14:paraId="786CCB3A" w14:textId="4649DAF3" w:rsidR="00B62DB0" w:rsidRPr="00B62DB0" w:rsidRDefault="00B62DB0" w:rsidP="00B62DB0">
      <w:pPr>
        <w:ind w:firstLine="708"/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m:t>→Trabajo Final Condori Royer rev</m:t>
        </m:r>
        <m:r>
          <m:rPr>
            <m:sty m:val="bi"/>
          </m:rPr>
          <w:rPr>
            <w:rFonts w:ascii="Cambria Math" w:hAnsi="Cambria Math"/>
          </w:rPr>
          <m:t>0.docx</m:t>
        </m:r>
      </m:oMath>
      <w:r w:rsidRPr="00B62DB0">
        <w:rPr>
          <w:i/>
        </w:rPr>
        <w:t xml:space="preserve"> </w:t>
      </w:r>
      <w:r>
        <w:rPr>
          <w:iCs/>
        </w:rPr>
        <w:t>(Informe de la primera aproximación)</w:t>
      </w:r>
    </w:p>
    <w:p w14:paraId="458203B1" w14:textId="071A70E2" w:rsidR="00B62DB0" w:rsidRPr="00B62DB0" w:rsidRDefault="00B62DB0" w:rsidP="00B62DB0">
      <w:pPr>
        <w:ind w:firstLine="432"/>
        <w:rPr>
          <w:b/>
          <w:bCs/>
          <w:i/>
        </w:rPr>
      </w:pPr>
      <m:oMath>
        <m:r>
          <m:rPr>
            <m:sty m:val="bi"/>
          </m:rPr>
          <w:rPr>
            <w:rFonts w:ascii="Cambria Math" w:hAnsi="Cambria Math"/>
          </w:rPr>
          <m:t>→results</m:t>
        </m:r>
      </m:oMath>
      <w:r w:rsidRPr="00B62DB0">
        <w:rPr>
          <w:b/>
          <w:bCs/>
          <w:i/>
        </w:rPr>
        <w:t xml:space="preserve"> </w:t>
      </w:r>
    </w:p>
    <w:p w14:paraId="27D48441" w14:textId="166FAEE3" w:rsidR="00B62DB0" w:rsidRPr="00B62DB0" w:rsidRDefault="00B62DB0" w:rsidP="00B62DB0">
      <w:pPr>
        <w:ind w:firstLine="708"/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m:t>→modelo_temp_ML.pt</m:t>
        </m:r>
      </m:oMath>
      <w:r w:rsidRPr="00B62DB0">
        <w:rPr>
          <w:i/>
        </w:rPr>
        <w:t xml:space="preserve"> </w:t>
      </w:r>
      <w:r>
        <w:rPr>
          <w:iCs/>
        </w:rPr>
        <w:t>(1° Modelo de ML)</w:t>
      </w:r>
    </w:p>
    <w:p w14:paraId="73817C14" w14:textId="35D05AC5" w:rsidR="00B62DB0" w:rsidRDefault="00B62DB0" w:rsidP="00B62DB0">
      <w:pPr>
        <w:ind w:firstLine="708"/>
        <w:rPr>
          <w:iCs/>
        </w:rPr>
      </w:pPr>
      <m:oMath>
        <m:r>
          <m:rPr>
            <m:sty m:val="bi"/>
          </m:rPr>
          <w:rPr>
            <w:rFonts w:ascii="Cambria Math" w:hAnsi="Cambria Math"/>
          </w:rPr>
          <m:t>→modelo_temp_ML</m:t>
        </m:r>
        <m:r>
          <m:rPr>
            <m:sty m:val="bi"/>
          </m:rPr>
          <w:rPr>
            <w:rFonts w:ascii="Cambria Math" w:hAnsi="Cambria Math"/>
          </w:rPr>
          <m:t xml:space="preserve">2.pt </m:t>
        </m:r>
      </m:oMath>
      <w:r w:rsidRPr="00B62DB0">
        <w:rPr>
          <w:i/>
        </w:rPr>
        <w:t xml:space="preserve"> </w:t>
      </w:r>
      <w:r>
        <w:rPr>
          <w:iCs/>
        </w:rPr>
        <w:t>(2° Modelo de ML)</w:t>
      </w:r>
    </w:p>
    <w:p w14:paraId="50877BD6" w14:textId="24525E41" w:rsidR="002909E0" w:rsidRDefault="002909E0">
      <w:pPr>
        <w:spacing w:before="0" w:after="160" w:line="312" w:lineRule="auto"/>
        <w:jc w:val="left"/>
        <w:rPr>
          <w:iCs/>
        </w:rPr>
      </w:pPr>
      <w:r>
        <w:rPr>
          <w:iCs/>
        </w:rPr>
        <w:br w:type="page"/>
      </w:r>
    </w:p>
    <w:p w14:paraId="257B57AF" w14:textId="26ED2AEE" w:rsidR="00B62DB0" w:rsidRDefault="001342D5" w:rsidP="00B62DB0">
      <w:pPr>
        <w:pStyle w:val="EstiloSabato"/>
      </w:pPr>
      <w:bookmarkStart w:id="7" w:name="_Toc202190221"/>
      <w:r>
        <w:t>GENERACIÓN DE DATASET</w:t>
      </w:r>
      <w:bookmarkEnd w:id="7"/>
    </w:p>
    <w:p w14:paraId="501D3F11" w14:textId="05A9DE0A" w:rsidR="002909E0" w:rsidRPr="002909E0" w:rsidRDefault="002909E0" w:rsidP="002909E0">
      <w:pPr>
        <w:tabs>
          <w:tab w:val="left" w:pos="433"/>
        </w:tabs>
      </w:pPr>
      <w:r w:rsidRPr="002909E0">
        <w:t xml:space="preserve">Para el entrenamiento del modelo de </w:t>
      </w:r>
      <w:r>
        <w:t>ML</w:t>
      </w:r>
      <w:r w:rsidRPr="002909E0">
        <w:t xml:space="preserve"> se generó un conjunto de datos mediante simulaciones numéricas resueltas con diferencias finitas, utilizando la función </w:t>
      </w:r>
      <m:oMath>
        <m:r>
          <w:rPr>
            <w:rFonts w:ascii="Cambria Math" w:hAnsi="Cambria Math"/>
            <w:color w:val="EE0000"/>
          </w:rPr>
          <m:t>temp_chapa_P</m:t>
        </m:r>
      </m:oMath>
      <w:r w:rsidRPr="002909E0">
        <w:t xml:space="preserve"> previamente desarrollada.</w:t>
      </w:r>
    </w:p>
    <w:p w14:paraId="0D093CCE" w14:textId="77777777" w:rsidR="002909E0" w:rsidRPr="002909E0" w:rsidRDefault="002909E0" w:rsidP="002909E0">
      <w:pPr>
        <w:tabs>
          <w:tab w:val="left" w:pos="433"/>
        </w:tabs>
      </w:pPr>
      <w:r w:rsidRPr="002909E0">
        <w:t>El procedimiento de generación del dataset se estructuró de la siguiente manera:</w:t>
      </w:r>
    </w:p>
    <w:p w14:paraId="366E6535" w14:textId="12175B60" w:rsidR="002909E0" w:rsidRPr="002909E0" w:rsidRDefault="002909E0" w:rsidP="002909E0">
      <w:pPr>
        <w:pStyle w:val="Ttulo2"/>
      </w:pPr>
      <w:bookmarkStart w:id="8" w:name="_Toc202190222"/>
      <w:r w:rsidRPr="002909E0">
        <w:t>Generación de condiciones de borde y punto caliente</w:t>
      </w:r>
      <w:bookmarkEnd w:id="8"/>
    </w:p>
    <w:p w14:paraId="442D68D6" w14:textId="4F115282" w:rsidR="002909E0" w:rsidRPr="002909E0" w:rsidRDefault="002909E0" w:rsidP="002909E0">
      <w:pPr>
        <w:tabs>
          <w:tab w:val="left" w:pos="433"/>
        </w:tabs>
      </w:pPr>
      <w:r w:rsidRPr="002909E0">
        <w:t xml:space="preserve">Se implementó una función </w:t>
      </w:r>
      <m:oMath>
        <m:r>
          <w:rPr>
            <w:rFonts w:ascii="Cambria Math" w:hAnsi="Cambria Math"/>
            <w:color w:val="EE0000"/>
          </w:rPr>
          <m:t>variables</m:t>
        </m:r>
        <m:r>
          <w:rPr>
            <w:rFonts w:ascii="Cambria Math" w:hAnsi="Cambria Math"/>
          </w:rPr>
          <m:t>(Nx, Ny)</m:t>
        </m:r>
      </m:oMath>
      <w:r w:rsidRPr="002909E0">
        <w:t xml:space="preserve"> que genera de forma aleatoria:</w:t>
      </w:r>
    </w:p>
    <w:p w14:paraId="1D1BB7A1" w14:textId="70C31BCB" w:rsidR="002909E0" w:rsidRPr="002909E0" w:rsidRDefault="002909E0">
      <w:pPr>
        <w:numPr>
          <w:ilvl w:val="0"/>
          <w:numId w:val="6"/>
        </w:numPr>
        <w:tabs>
          <w:tab w:val="left" w:pos="433"/>
        </w:tabs>
      </w:pPr>
      <w:r w:rsidRPr="002909E0">
        <w:rPr>
          <w:b/>
          <w:bCs/>
        </w:rPr>
        <w:t>Condiciones de contorno en cada borde (A, B, C, D)</w:t>
      </w:r>
      <w:r w:rsidRPr="002909E0">
        <w:t xml:space="preserve">, seleccionando aleatoriamente si la condición es de </w:t>
      </w:r>
      <w:r w:rsidRPr="002909E0">
        <w:rPr>
          <w:b/>
          <w:bCs/>
        </w:rPr>
        <w:t>temperatura</w:t>
      </w:r>
      <w:r w:rsidRPr="002909E0">
        <w:t xml:space="preserve"> o </w:t>
      </w:r>
      <w:r w:rsidRPr="002909E0">
        <w:rPr>
          <w:b/>
          <w:bCs/>
        </w:rPr>
        <w:t>flujo</w:t>
      </w:r>
      <w:r w:rsidRPr="002909E0">
        <w:t>, y asignando un valor dentro de un rango físico coherente:</w:t>
      </w:r>
    </w:p>
    <w:p w14:paraId="4B6065D1" w14:textId="177DBBDC" w:rsidR="002909E0" w:rsidRPr="002909E0" w:rsidRDefault="002909E0">
      <w:pPr>
        <w:numPr>
          <w:ilvl w:val="1"/>
          <w:numId w:val="6"/>
        </w:numPr>
        <w:tabs>
          <w:tab w:val="left" w:pos="433"/>
        </w:tabs>
      </w:pPr>
      <w:r w:rsidRPr="002909E0">
        <w:rPr>
          <w:b/>
          <w:bCs/>
        </w:rPr>
        <w:t>Temperatura:</w:t>
      </w:r>
      <w:r w:rsidRPr="002909E0">
        <w:t xml:space="preserve"> desde </w:t>
      </w:r>
      <m:oMath>
        <m:r>
          <w:rPr>
            <w:rFonts w:ascii="Cambria Math" w:hAnsi="Cambria Math"/>
          </w:rPr>
          <m:t>-196 °C</m:t>
        </m:r>
      </m:oMath>
      <w:r w:rsidRPr="002909E0">
        <w:t xml:space="preserve"> hasta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fusion</m:t>
            </m:r>
          </m:sub>
        </m:sSub>
        <m:r>
          <w:rPr>
            <w:rFonts w:ascii="Cambria Math" w:hAnsi="Cambria Math"/>
          </w:rPr>
          <m:t>-10°C</m:t>
        </m:r>
      </m:oMath>
      <w:r w:rsidRPr="002909E0">
        <w:t xml:space="preserve"> del material seleccionado.</w:t>
      </w:r>
    </w:p>
    <w:p w14:paraId="4C2EE3F5" w14:textId="0C85A51A" w:rsidR="002909E0" w:rsidRPr="002909E0" w:rsidRDefault="002909E0">
      <w:pPr>
        <w:numPr>
          <w:ilvl w:val="1"/>
          <w:numId w:val="6"/>
        </w:numPr>
        <w:tabs>
          <w:tab w:val="left" w:pos="433"/>
        </w:tabs>
      </w:pPr>
      <w:r w:rsidRPr="002909E0">
        <w:rPr>
          <w:b/>
          <w:bCs/>
        </w:rPr>
        <w:t>Flujo:</w:t>
      </w:r>
      <w:r w:rsidRPr="002909E0">
        <w:t xml:space="preserve"> entre </w:t>
      </w:r>
      <m:oMath>
        <m:r>
          <w:rPr>
            <w:rFonts w:ascii="Cambria Math" w:hAnsi="Cambria Math"/>
          </w:rPr>
          <m:t>-10.000 y 10.000 W/m²</m:t>
        </m:r>
      </m:oMath>
      <w:r w:rsidRPr="002909E0">
        <w:t>.</w:t>
      </w:r>
    </w:p>
    <w:p w14:paraId="3DEC1076" w14:textId="77777777" w:rsidR="002909E0" w:rsidRPr="002909E0" w:rsidRDefault="002909E0">
      <w:pPr>
        <w:numPr>
          <w:ilvl w:val="0"/>
          <w:numId w:val="6"/>
        </w:numPr>
        <w:tabs>
          <w:tab w:val="left" w:pos="433"/>
        </w:tabs>
      </w:pPr>
      <w:r w:rsidRPr="002909E0">
        <w:rPr>
          <w:b/>
          <w:bCs/>
        </w:rPr>
        <w:t>Punto caliente:</w:t>
      </w:r>
      <w:r w:rsidRPr="002909E0">
        <w:t xml:space="preserve"> asignando una posición aleatoria dentro de la malla y una temperatura aleatoria dentro del rango del material.</w:t>
      </w:r>
    </w:p>
    <w:p w14:paraId="24404C45" w14:textId="310C178E" w:rsidR="002909E0" w:rsidRPr="002909E0" w:rsidRDefault="002909E0">
      <w:pPr>
        <w:numPr>
          <w:ilvl w:val="0"/>
          <w:numId w:val="6"/>
        </w:numPr>
        <w:tabs>
          <w:tab w:val="left" w:pos="433"/>
        </w:tabs>
      </w:pPr>
      <w:r w:rsidRPr="002909E0">
        <w:rPr>
          <w:b/>
          <w:bCs/>
        </w:rPr>
        <w:t>Material y conductividad térmica:</w:t>
      </w:r>
      <w:r w:rsidRPr="002909E0">
        <w:t xml:space="preserve"> se selecciona aleatoriamente un material desde una base de datos (</w:t>
      </w:r>
      <w:r w:rsidRPr="002909E0">
        <w:rPr>
          <w:color w:val="00B0F0"/>
        </w:rPr>
        <w:t>materiales.csv</w:t>
      </w:r>
      <w:r w:rsidRPr="002909E0">
        <w:t>)</w:t>
      </w:r>
      <w:r>
        <w:t xml:space="preserve"> y se toma la </w:t>
      </w:r>
      <w:r w:rsidRPr="002909E0">
        <w:t xml:space="preserve">conductividad térmica y </w:t>
      </w:r>
      <w:r>
        <w:t xml:space="preserve">la </w:t>
      </w:r>
      <w:r w:rsidRPr="002909E0">
        <w:t>temperatura de fusión para ajustar los rangos de simulación.</w:t>
      </w:r>
    </w:p>
    <w:p w14:paraId="466F5D7A" w14:textId="139587F9" w:rsidR="002909E0" w:rsidRPr="002909E0" w:rsidRDefault="002909E0" w:rsidP="002909E0">
      <w:pPr>
        <w:pStyle w:val="Ttulo2"/>
      </w:pPr>
      <w:bookmarkStart w:id="9" w:name="_Toc202190223"/>
      <w:r w:rsidRPr="002909E0">
        <w:t>Resolución del problema y construcción del dataset</w:t>
      </w:r>
      <w:bookmarkEnd w:id="9"/>
    </w:p>
    <w:p w14:paraId="3961E637" w14:textId="77777777" w:rsidR="002909E0" w:rsidRPr="002909E0" w:rsidRDefault="002909E0" w:rsidP="002909E0">
      <w:pPr>
        <w:tabs>
          <w:tab w:val="left" w:pos="433"/>
        </w:tabs>
      </w:pPr>
      <w:r w:rsidRPr="002909E0">
        <w:t>Para cada muestra:</w:t>
      </w:r>
    </w:p>
    <w:p w14:paraId="7BC99E19" w14:textId="5C7295ED" w:rsidR="002909E0" w:rsidRPr="002909E0" w:rsidRDefault="002909E0">
      <w:pPr>
        <w:numPr>
          <w:ilvl w:val="0"/>
          <w:numId w:val="7"/>
        </w:numPr>
        <w:tabs>
          <w:tab w:val="left" w:pos="433"/>
        </w:tabs>
      </w:pPr>
      <w:r w:rsidRPr="002909E0">
        <w:t xml:space="preserve">Se generan condiciones de borde, el punto caliente y el material </w:t>
      </w:r>
      <w:r>
        <w:t>(variables móviles)</w:t>
      </w:r>
      <w:r w:rsidRPr="002909E0">
        <w:t>.</w:t>
      </w:r>
    </w:p>
    <w:p w14:paraId="00C32849" w14:textId="1EC2C034" w:rsidR="002909E0" w:rsidRPr="002909E0" w:rsidRDefault="002909E0">
      <w:pPr>
        <w:numPr>
          <w:ilvl w:val="0"/>
          <w:numId w:val="7"/>
        </w:numPr>
        <w:tabs>
          <w:tab w:val="left" w:pos="433"/>
        </w:tabs>
      </w:pPr>
      <w:r w:rsidRPr="002909E0">
        <w:t xml:space="preserve">Se resuelve el problema estacionario de conducción de calor en la chapa con </w:t>
      </w:r>
      <m:oMath>
        <m:r>
          <w:rPr>
            <w:rFonts w:ascii="Cambria Math" w:hAnsi="Cambria Math"/>
            <w:color w:val="EE0000"/>
          </w:rPr>
          <m:t>temp_chapa_P</m:t>
        </m:r>
      </m:oMath>
      <w:r w:rsidRPr="002909E0">
        <w:rPr>
          <w:color w:val="EE0000"/>
        </w:rPr>
        <w:t xml:space="preserve"> </w:t>
      </w:r>
      <w:r w:rsidRPr="002909E0">
        <w:t>usando estas condiciones.</w:t>
      </w:r>
    </w:p>
    <w:p w14:paraId="59ED2E18" w14:textId="51628FA8" w:rsidR="002909E0" w:rsidRPr="002909E0" w:rsidRDefault="002909E0">
      <w:pPr>
        <w:numPr>
          <w:ilvl w:val="0"/>
          <w:numId w:val="7"/>
        </w:numPr>
        <w:tabs>
          <w:tab w:val="left" w:pos="433"/>
        </w:tabs>
      </w:pPr>
      <w:r w:rsidRPr="002909E0">
        <w:t xml:space="preserve">Se construye el vector de entrada (X) </w:t>
      </w:r>
      <w:r>
        <w:t>con las variables móviles</w:t>
      </w:r>
    </w:p>
    <w:p w14:paraId="30E7086A" w14:textId="700519F7" w:rsidR="002909E0" w:rsidRPr="002909E0" w:rsidRDefault="002909E0">
      <w:pPr>
        <w:numPr>
          <w:ilvl w:val="0"/>
          <w:numId w:val="7"/>
        </w:numPr>
        <w:tabs>
          <w:tab w:val="left" w:pos="433"/>
        </w:tabs>
      </w:pPr>
      <w:r w:rsidRPr="002909E0">
        <w:t>Se construye el vector de salida (</w:t>
      </w:r>
      <w:r w:rsidRPr="002909E0">
        <w:t>Y</w:t>
      </w:r>
      <w:r w:rsidRPr="002909E0">
        <w:t>) con</w:t>
      </w:r>
      <w:r>
        <w:t xml:space="preserve"> la distribución de temperaturas </w:t>
      </w:r>
    </w:p>
    <w:p w14:paraId="18A7F423" w14:textId="25E98CED" w:rsidR="002909E0" w:rsidRPr="002909E0" w:rsidRDefault="002909E0">
      <w:pPr>
        <w:numPr>
          <w:ilvl w:val="0"/>
          <w:numId w:val="7"/>
        </w:numPr>
        <w:tabs>
          <w:tab w:val="left" w:pos="433"/>
        </w:tabs>
      </w:pPr>
      <w:r w:rsidRPr="002909E0">
        <w:t>Se registra la información de cada simulación en un archivo de registro (</w:t>
      </w:r>
      <w:r w:rsidRPr="002909E0">
        <w:rPr>
          <w:color w:val="00B0F0"/>
        </w:rPr>
        <w:t>dataset_variables.csv</w:t>
      </w:r>
      <w:r w:rsidRPr="002909E0">
        <w:t>).</w:t>
      </w:r>
    </w:p>
    <w:p w14:paraId="7E4D9BFE" w14:textId="05C7004B" w:rsidR="002909E0" w:rsidRPr="002909E0" w:rsidRDefault="002909E0" w:rsidP="002909E0">
      <w:pPr>
        <w:pStyle w:val="Ttulo2"/>
      </w:pPr>
      <w:bookmarkStart w:id="10" w:name="_Toc202190224"/>
      <w:r w:rsidRPr="002909E0">
        <w:t>Almacenamiento</w:t>
      </w:r>
      <w:bookmarkEnd w:id="10"/>
    </w:p>
    <w:p w14:paraId="02666D74" w14:textId="77777777" w:rsidR="002909E0" w:rsidRPr="002909E0" w:rsidRDefault="002909E0" w:rsidP="002909E0">
      <w:pPr>
        <w:tabs>
          <w:tab w:val="left" w:pos="433"/>
        </w:tabs>
      </w:pPr>
      <w:r w:rsidRPr="002909E0">
        <w:t>Los datos generados se almacenan en:</w:t>
      </w:r>
    </w:p>
    <w:p w14:paraId="2E81B4E9" w14:textId="482E82D1" w:rsidR="002909E0" w:rsidRPr="002909E0" w:rsidRDefault="002909E0">
      <w:pPr>
        <w:numPr>
          <w:ilvl w:val="0"/>
          <w:numId w:val="8"/>
        </w:numPr>
        <w:tabs>
          <w:tab w:val="left" w:pos="433"/>
        </w:tabs>
      </w:pPr>
      <m:oMath>
        <m:r>
          <w:rPr>
            <w:rFonts w:ascii="Cambria Math" w:hAnsi="Cambria Math"/>
            <w:color w:val="00B0F0"/>
          </w:rPr>
          <m:t>X.npy</m:t>
        </m:r>
      </m:oMath>
      <w:r w:rsidRPr="002909E0">
        <w:t>: entradas del modelo</w:t>
      </w:r>
    </w:p>
    <w:p w14:paraId="41062A36" w14:textId="08B42647" w:rsidR="002909E0" w:rsidRPr="002909E0" w:rsidRDefault="002909E0">
      <w:pPr>
        <w:numPr>
          <w:ilvl w:val="0"/>
          <w:numId w:val="8"/>
        </w:numPr>
        <w:tabs>
          <w:tab w:val="left" w:pos="433"/>
        </w:tabs>
      </w:pPr>
      <m:oMath>
        <m:r>
          <w:rPr>
            <w:rFonts w:ascii="Cambria Math" w:hAnsi="Cambria Math"/>
            <w:color w:val="00B0F0"/>
          </w:rPr>
          <m:t>Y.npy</m:t>
        </m:r>
      </m:oMath>
      <w:r w:rsidRPr="002909E0">
        <w:t>: salidas del modelo</w:t>
      </w:r>
    </w:p>
    <w:p w14:paraId="236D171F" w14:textId="0858E719" w:rsidR="002909E0" w:rsidRPr="002909E0" w:rsidRDefault="002909E0">
      <w:pPr>
        <w:numPr>
          <w:ilvl w:val="0"/>
          <w:numId w:val="8"/>
        </w:numPr>
        <w:tabs>
          <w:tab w:val="left" w:pos="433"/>
        </w:tabs>
      </w:pPr>
      <m:oMath>
        <m:r>
          <w:rPr>
            <w:rFonts w:ascii="Cambria Math" w:hAnsi="Cambria Math"/>
            <w:color w:val="00B0F0"/>
          </w:rPr>
          <m:t>dataset_variables.csv</m:t>
        </m:r>
      </m:oMath>
      <w:r w:rsidRPr="002909E0">
        <w:t>: tabla de registro de todas las combinaciones de materiales, condiciones de contorno y punto caliente utilizadas.</w:t>
      </w:r>
    </w:p>
    <w:p w14:paraId="2B1CC7D2" w14:textId="60A0A7DA" w:rsidR="002909E0" w:rsidRPr="002909E0" w:rsidRDefault="002909E0" w:rsidP="002909E0">
      <w:pPr>
        <w:pStyle w:val="Ttulo2"/>
      </w:pPr>
      <w:bookmarkStart w:id="11" w:name="_Toc202190225"/>
      <w:r w:rsidRPr="002909E0">
        <w:t>Automatización</w:t>
      </w:r>
      <w:bookmarkEnd w:id="11"/>
    </w:p>
    <w:p w14:paraId="0A2A88AD" w14:textId="77777777" w:rsidR="002909E0" w:rsidRPr="002909E0" w:rsidRDefault="002909E0" w:rsidP="002909E0">
      <w:pPr>
        <w:tabs>
          <w:tab w:val="left" w:pos="433"/>
        </w:tabs>
      </w:pPr>
      <w:r w:rsidRPr="002909E0">
        <w:t>El proceso de generación se automatizó mediante la función:</w:t>
      </w:r>
    </w:p>
    <w:p w14:paraId="5D958DE3" w14:textId="6D413B34" w:rsidR="002909E0" w:rsidRPr="002909E0" w:rsidRDefault="002909E0" w:rsidP="002909E0">
      <w:pPr>
        <w:tabs>
          <w:tab w:val="left" w:pos="433"/>
        </w:tabs>
        <w:jc w:val="center"/>
        <w:rPr>
          <w:color w:val="EE0000"/>
        </w:rPr>
      </w:pPr>
      <m:oMathPara>
        <m:oMath>
          <m:r>
            <w:rPr>
              <w:rFonts w:ascii="Cambria Math" w:hAnsi="Cambria Math"/>
              <w:color w:val="EE0000"/>
            </w:rPr>
            <m:t>generar_dataset</m:t>
          </m:r>
          <m:r>
            <w:rPr>
              <w:rFonts w:ascii="Cambria Math" w:hAnsi="Cambria Math"/>
            </w:rPr>
            <m:t xml:space="preserve">(n_muestras, </m:t>
          </m:r>
          <w:bookmarkStart w:id="12" w:name="_Hlk202188290"/>
          <m:r>
            <w:rPr>
              <w:rFonts w:ascii="Cambria Math" w:hAnsi="Cambria Math"/>
            </w:rPr>
            <m:t>Nx, Ny</m:t>
          </m:r>
          <w:bookmarkEnd w:id="12"/>
          <m:r>
            <w:rPr>
              <w:rFonts w:ascii="Cambria Math" w:hAnsi="Cambria Math"/>
            </w:rPr>
            <m:t xml:space="preserve">, </m:t>
          </m:r>
          <w:bookmarkStart w:id="13" w:name="_Hlk202188301"/>
          <m:r>
            <w:rPr>
              <w:rFonts w:ascii="Cambria Math" w:hAnsi="Cambria Math"/>
            </w:rPr>
            <m:t>dx, dy</m:t>
          </m:r>
          <w:bookmarkEnd w:id="13"/>
          <m:r>
            <w:rPr>
              <w:rFonts w:ascii="Cambria Math" w:hAnsi="Cambria Math"/>
            </w:rPr>
            <m:t>, subfolder_name)</m:t>
          </m:r>
        </m:oMath>
      </m:oMathPara>
    </w:p>
    <w:p w14:paraId="4D7131E7" w14:textId="77777777" w:rsidR="002909E0" w:rsidRPr="002909E0" w:rsidRDefault="002909E0" w:rsidP="002909E0">
      <w:pPr>
        <w:tabs>
          <w:tab w:val="left" w:pos="433"/>
        </w:tabs>
      </w:pPr>
      <w:r w:rsidRPr="002909E0">
        <w:t>que permite definir:</w:t>
      </w:r>
    </w:p>
    <w:p w14:paraId="0A944F1A" w14:textId="77777777" w:rsidR="002909E0" w:rsidRPr="002909E0" w:rsidRDefault="002909E0">
      <w:pPr>
        <w:numPr>
          <w:ilvl w:val="0"/>
          <w:numId w:val="9"/>
        </w:numPr>
        <w:tabs>
          <w:tab w:val="left" w:pos="433"/>
        </w:tabs>
      </w:pPr>
      <w:r w:rsidRPr="002909E0">
        <w:t>El número de muestras a generar.</w:t>
      </w:r>
    </w:p>
    <w:p w14:paraId="76AB464C" w14:textId="0E96292C" w:rsidR="002909E0" w:rsidRPr="002909E0" w:rsidRDefault="002909E0">
      <w:pPr>
        <w:numPr>
          <w:ilvl w:val="0"/>
          <w:numId w:val="9"/>
        </w:numPr>
        <w:tabs>
          <w:tab w:val="left" w:pos="433"/>
        </w:tabs>
      </w:pPr>
      <w:r w:rsidRPr="002909E0">
        <w:t>El tamaño de malla de la chapa (</w:t>
      </w:r>
      <m:oMath>
        <m:r>
          <w:rPr>
            <w:rFonts w:ascii="Cambria Math" w:hAnsi="Cambria Math"/>
          </w:rPr>
          <m:t>Nx, Ny</m:t>
        </m:r>
      </m:oMath>
      <w:r w:rsidRPr="002909E0">
        <w:t>).</w:t>
      </w:r>
    </w:p>
    <w:p w14:paraId="23B4D81C" w14:textId="78D74F4F" w:rsidR="002909E0" w:rsidRPr="002909E0" w:rsidRDefault="002909E0">
      <w:pPr>
        <w:numPr>
          <w:ilvl w:val="0"/>
          <w:numId w:val="9"/>
        </w:numPr>
        <w:tabs>
          <w:tab w:val="left" w:pos="433"/>
        </w:tabs>
      </w:pPr>
      <w:r w:rsidRPr="002909E0">
        <w:t>Los pasos espaciales (</w:t>
      </w:r>
      <m:oMath>
        <m:r>
          <w:rPr>
            <w:rFonts w:ascii="Cambria Math" w:hAnsi="Cambria Math"/>
          </w:rPr>
          <m:t>dx, dy</m:t>
        </m:r>
      </m:oMath>
      <w:r w:rsidRPr="002909E0">
        <w:t>).</w:t>
      </w:r>
    </w:p>
    <w:p w14:paraId="6BD35F72" w14:textId="77777777" w:rsidR="002909E0" w:rsidRPr="002909E0" w:rsidRDefault="002909E0">
      <w:pPr>
        <w:numPr>
          <w:ilvl w:val="0"/>
          <w:numId w:val="9"/>
        </w:numPr>
        <w:tabs>
          <w:tab w:val="left" w:pos="433"/>
        </w:tabs>
      </w:pPr>
      <w:r w:rsidRPr="002909E0">
        <w:t>La carpeta de guardado.</w:t>
      </w:r>
    </w:p>
    <w:p w14:paraId="7E608FBB" w14:textId="2F88FCAA" w:rsidR="002909E0" w:rsidRPr="002909E0" w:rsidRDefault="002909E0" w:rsidP="002909E0">
      <w:pPr>
        <w:tabs>
          <w:tab w:val="left" w:pos="433"/>
        </w:tabs>
      </w:pPr>
    </w:p>
    <w:p w14:paraId="3C19B43C" w14:textId="0694618D" w:rsidR="001342D5" w:rsidRDefault="001342D5" w:rsidP="001342D5">
      <w:pPr>
        <w:pStyle w:val="EstiloSabato"/>
      </w:pPr>
      <w:bookmarkStart w:id="14" w:name="_Toc202190226"/>
      <w:r>
        <w:t>ENFOQUE DE MACHINE LEARNING</w:t>
      </w:r>
      <w:bookmarkEnd w:id="14"/>
    </w:p>
    <w:p w14:paraId="3316D8E1" w14:textId="681DFA80" w:rsidR="00BA348C" w:rsidRDefault="00BA348C" w:rsidP="00BA348C">
      <w:r>
        <w:t xml:space="preserve">Esta sección se encuentra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ProyectoFinalModelado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→ notebooks→04_ train_ML_PyTorch.ipynb </m:t>
        </m:r>
      </m:oMath>
    </w:p>
    <w:p w14:paraId="364F5D1A" w14:textId="513E30FF" w:rsidR="001E5691" w:rsidRPr="001E5691" w:rsidRDefault="001E5691" w:rsidP="001E5691">
      <w:pPr>
        <w:pStyle w:val="Ttulo2"/>
      </w:pPr>
      <w:r w:rsidRPr="001E5691">
        <w:t>Preparación del dataset</w:t>
      </w:r>
    </w:p>
    <w:p w14:paraId="1DB37A5A" w14:textId="73951A8C" w:rsidR="001E5691" w:rsidRPr="001E5691" w:rsidRDefault="001E5691" w:rsidP="001E5691">
      <w:pPr>
        <w:tabs>
          <w:tab w:val="left" w:pos="433"/>
        </w:tabs>
      </w:pPr>
      <w:r w:rsidRPr="001E5691">
        <w:t>Para el entrenamiento se utilizó el dataset previamente generado y almacenado en formato</w:t>
      </w:r>
      <w:r>
        <w:t xml:space="preserve"> </w:t>
      </w:r>
      <m:oMath>
        <m:r>
          <w:rPr>
            <w:rFonts w:ascii="Cambria Math" w:hAnsi="Cambria Math"/>
          </w:rPr>
          <m:t>.npy</m:t>
        </m:r>
      </m:oMath>
      <w:r w:rsidRPr="001E5691">
        <w:t>:</w:t>
      </w:r>
    </w:p>
    <w:p w14:paraId="09698240" w14:textId="37A2C1F6" w:rsidR="001E5691" w:rsidRPr="001E5691" w:rsidRDefault="001E5691">
      <w:pPr>
        <w:numPr>
          <w:ilvl w:val="0"/>
          <w:numId w:val="10"/>
        </w:numPr>
        <w:tabs>
          <w:tab w:val="left" w:pos="433"/>
        </w:tabs>
      </w:pPr>
      <m:oMath>
        <m:r>
          <w:rPr>
            <w:rFonts w:ascii="Cambria Math" w:hAnsi="Cambria Math"/>
            <w:color w:val="00B0F0"/>
          </w:rPr>
          <m:t>X.npy</m:t>
        </m:r>
      </m:oMath>
      <w:r w:rsidRPr="001E5691">
        <w:t>: Variables de entrada, incluyendo conductividad térmica, condiciones de contorno y características del punto caliente.</w:t>
      </w:r>
    </w:p>
    <w:p w14:paraId="2FB68387" w14:textId="34C29959" w:rsidR="001E5691" w:rsidRPr="001E5691" w:rsidRDefault="001E5691">
      <w:pPr>
        <w:numPr>
          <w:ilvl w:val="0"/>
          <w:numId w:val="10"/>
        </w:numPr>
        <w:tabs>
          <w:tab w:val="left" w:pos="433"/>
        </w:tabs>
      </w:pPr>
      <m:oMath>
        <m:r>
          <w:rPr>
            <w:rFonts w:ascii="Cambria Math" w:hAnsi="Cambria Math"/>
            <w:color w:val="00B0F0"/>
          </w:rPr>
          <m:t>Y.npy</m:t>
        </m:r>
      </m:oMath>
      <w:r w:rsidRPr="001E5691">
        <w:t>: Distribución de temperaturas de la chapa, vectorizada.</w:t>
      </w:r>
    </w:p>
    <w:p w14:paraId="07E0A751" w14:textId="6E9D49DE" w:rsidR="001E5691" w:rsidRDefault="001E5691" w:rsidP="001E5691">
      <w:pPr>
        <w:tabs>
          <w:tab w:val="left" w:pos="433"/>
        </w:tabs>
      </w:pPr>
      <w:r w:rsidRPr="001E5691">
        <w:t xml:space="preserve">Se implementó una clase </w:t>
      </w:r>
      <w:proofErr w:type="spellStart"/>
      <w:r w:rsidRPr="001E5691">
        <w:t>PlacaDataset</w:t>
      </w:r>
      <w:proofErr w:type="spellEnd"/>
      <w:r w:rsidRPr="001E5691">
        <w:t xml:space="preserve"> para cargar el dataset en </w:t>
      </w:r>
      <w:proofErr w:type="spellStart"/>
      <w:r w:rsidRPr="001E5691">
        <w:t>PyTorch</w:t>
      </w:r>
      <w:proofErr w:type="spellEnd"/>
      <w:r w:rsidRPr="001E5691">
        <w:t xml:space="preserve"> de manera ordenada</w:t>
      </w:r>
      <w:r>
        <w:t>.</w:t>
      </w:r>
    </w:p>
    <w:p w14:paraId="3CDFD2A7" w14:textId="4F7F666F" w:rsidR="001E5691" w:rsidRPr="001E5691" w:rsidRDefault="001E5691" w:rsidP="001E5691">
      <w:pPr>
        <w:pStyle w:val="Ttulo2"/>
      </w:pPr>
      <w:r w:rsidRPr="001E5691">
        <w:t>Definición del modelo</w:t>
      </w:r>
    </w:p>
    <w:p w14:paraId="71A11706" w14:textId="77777777" w:rsidR="001E5691" w:rsidRPr="001E5691" w:rsidRDefault="001E5691" w:rsidP="001E5691">
      <w:pPr>
        <w:tabs>
          <w:tab w:val="left" w:pos="433"/>
        </w:tabs>
      </w:pPr>
      <w:r w:rsidRPr="001E5691">
        <w:t xml:space="preserve">Se utilizó una red neuronal </w:t>
      </w:r>
      <w:proofErr w:type="spellStart"/>
      <w:r w:rsidRPr="001E5691">
        <w:t>feedforward</w:t>
      </w:r>
      <w:proofErr w:type="spellEnd"/>
      <w:r w:rsidRPr="001E5691">
        <w:t xml:space="preserve"> (MLP, Multi-</w:t>
      </w:r>
      <w:proofErr w:type="spellStart"/>
      <w:r w:rsidRPr="001E5691">
        <w:t>Layer</w:t>
      </w:r>
      <w:proofErr w:type="spellEnd"/>
      <w:r w:rsidRPr="001E5691">
        <w:t xml:space="preserve"> </w:t>
      </w:r>
      <w:proofErr w:type="spellStart"/>
      <w:r w:rsidRPr="001E5691">
        <w:t>Perceptron</w:t>
      </w:r>
      <w:proofErr w:type="spellEnd"/>
      <w:r w:rsidRPr="001E5691">
        <w:t>) para el problema de regresión, con la siguiente estructura:</w:t>
      </w:r>
    </w:p>
    <w:p w14:paraId="4BFD3086" w14:textId="0FA293AF" w:rsidR="001E5691" w:rsidRPr="001E5691" w:rsidRDefault="001E5691">
      <w:pPr>
        <w:numPr>
          <w:ilvl w:val="0"/>
          <w:numId w:val="11"/>
        </w:numPr>
        <w:tabs>
          <w:tab w:val="left" w:pos="433"/>
        </w:tabs>
      </w:pPr>
      <w:r w:rsidRPr="001E5691">
        <w:t>Entrada de dimensión igual al número de variables del dataset (</w:t>
      </w:r>
      <m:oMath>
        <m:r>
          <w:rPr>
            <w:rFonts w:ascii="Cambria Math" w:hAnsi="Cambria Math"/>
          </w:rPr>
          <m:t>input_dim=12</m:t>
        </m:r>
      </m:oMath>
      <w:r w:rsidRPr="001E5691">
        <w:t xml:space="preserve"> en el esquema actual).</w:t>
      </w:r>
    </w:p>
    <w:p w14:paraId="4B3B5B85" w14:textId="77777777" w:rsidR="001E5691" w:rsidRPr="001E5691" w:rsidRDefault="001E5691">
      <w:pPr>
        <w:numPr>
          <w:ilvl w:val="0"/>
          <w:numId w:val="11"/>
        </w:numPr>
        <w:tabs>
          <w:tab w:val="left" w:pos="433"/>
        </w:tabs>
      </w:pPr>
      <w:r w:rsidRPr="001E5691">
        <w:t>Tres capas ocultas con:</w:t>
      </w:r>
    </w:p>
    <w:p w14:paraId="3F32EB29" w14:textId="297C6176" w:rsidR="001E5691" w:rsidRPr="001E5691" w:rsidRDefault="001E5691">
      <w:pPr>
        <w:numPr>
          <w:ilvl w:val="1"/>
          <w:numId w:val="11"/>
        </w:numPr>
        <w:tabs>
          <w:tab w:val="left" w:pos="433"/>
        </w:tabs>
      </w:pPr>
      <w:r w:rsidRPr="001E5691">
        <w:t xml:space="preserve">128 neuronas + </w:t>
      </w:r>
      <w:proofErr w:type="spellStart"/>
      <w:r w:rsidRPr="001E5691">
        <w:t>ReLU</w:t>
      </w:r>
      <w:proofErr w:type="spellEnd"/>
      <w:r>
        <w:rPr>
          <w:rStyle w:val="Refdenotaalpie"/>
        </w:rPr>
        <w:footnoteReference w:id="2"/>
      </w:r>
    </w:p>
    <w:p w14:paraId="1F7468AD" w14:textId="77777777" w:rsidR="001E5691" w:rsidRPr="001E5691" w:rsidRDefault="001E5691">
      <w:pPr>
        <w:numPr>
          <w:ilvl w:val="1"/>
          <w:numId w:val="11"/>
        </w:numPr>
        <w:tabs>
          <w:tab w:val="left" w:pos="433"/>
        </w:tabs>
      </w:pPr>
      <w:r w:rsidRPr="001E5691">
        <w:t xml:space="preserve">256 neuronas + </w:t>
      </w:r>
      <w:proofErr w:type="spellStart"/>
      <w:r w:rsidRPr="001E5691">
        <w:t>ReLU</w:t>
      </w:r>
      <w:proofErr w:type="spellEnd"/>
    </w:p>
    <w:p w14:paraId="4FE07416" w14:textId="77777777" w:rsidR="001E5691" w:rsidRPr="001E5691" w:rsidRDefault="001E5691">
      <w:pPr>
        <w:numPr>
          <w:ilvl w:val="1"/>
          <w:numId w:val="11"/>
        </w:numPr>
        <w:tabs>
          <w:tab w:val="left" w:pos="433"/>
        </w:tabs>
      </w:pPr>
      <w:r w:rsidRPr="001E5691">
        <w:t xml:space="preserve">512 neuronas + </w:t>
      </w:r>
      <w:proofErr w:type="spellStart"/>
      <w:r w:rsidRPr="001E5691">
        <w:t>ReLU</w:t>
      </w:r>
      <w:proofErr w:type="spellEnd"/>
    </w:p>
    <w:p w14:paraId="70D25584" w14:textId="7877EBD4" w:rsidR="001E5691" w:rsidRPr="001E5691" w:rsidRDefault="001E5691">
      <w:pPr>
        <w:numPr>
          <w:ilvl w:val="0"/>
          <w:numId w:val="11"/>
        </w:numPr>
        <w:tabs>
          <w:tab w:val="left" w:pos="433"/>
        </w:tabs>
      </w:pPr>
      <w:r w:rsidRPr="001E5691">
        <w:t>Capa de salida con dimensión igual al número de nodos de la chapa (</w:t>
      </w:r>
      <m:oMath>
        <m:r>
          <w:rPr>
            <w:rFonts w:ascii="Cambria Math" w:hAnsi="Cambria Math"/>
          </w:rPr>
          <m:t>output_dim=Nx×Ny</m:t>
        </m:r>
      </m:oMath>
      <w:r w:rsidRPr="001E5691">
        <w:t>).</w:t>
      </w:r>
    </w:p>
    <w:p w14:paraId="58BDA4AB" w14:textId="7B3ABFD7" w:rsidR="001E5691" w:rsidRPr="001E5691" w:rsidRDefault="001E5691" w:rsidP="001E5691">
      <w:pPr>
        <w:pStyle w:val="Ttulo2"/>
        <w:rPr>
          <w:rFonts w:eastAsia="Times New Roman"/>
          <w:lang w:eastAsia="es-AR"/>
        </w:rPr>
      </w:pPr>
      <w:r w:rsidRPr="001E5691">
        <w:rPr>
          <w:rFonts w:eastAsia="Times New Roman"/>
          <w:lang w:eastAsia="es-AR"/>
        </w:rPr>
        <w:t>Configuración de entrenamiento</w:t>
      </w:r>
    </w:p>
    <w:p w14:paraId="7E632602" w14:textId="77777777" w:rsidR="001E5691" w:rsidRPr="001E5691" w:rsidRDefault="001E5691" w:rsidP="001E5691">
      <w:pPr>
        <w:rPr>
          <w:rFonts w:eastAsia="Times New Roman"/>
          <w:lang w:eastAsia="es-AR"/>
        </w:rPr>
      </w:pPr>
      <w:r w:rsidRPr="001E5691">
        <w:rPr>
          <w:rFonts w:eastAsia="Times New Roman"/>
          <w:lang w:eastAsia="es-AR"/>
        </w:rPr>
        <w:t>Se utilizó:</w:t>
      </w:r>
    </w:p>
    <w:p w14:paraId="3CB61E87" w14:textId="14982D05" w:rsidR="001E5691" w:rsidRPr="001E5691" w:rsidRDefault="001E5691">
      <w:pPr>
        <w:numPr>
          <w:ilvl w:val="0"/>
          <w:numId w:val="11"/>
        </w:numPr>
        <w:tabs>
          <w:tab w:val="left" w:pos="433"/>
        </w:tabs>
        <w:rPr>
          <w:rFonts w:eastAsia="Times New Roman"/>
          <w:lang w:eastAsia="es-AR"/>
        </w:rPr>
      </w:pPr>
      <w:r w:rsidRPr="001E5691">
        <w:rPr>
          <w:rFonts w:eastAsia="Times New Roman"/>
          <w:lang w:eastAsia="es-AR"/>
        </w:rPr>
        <w:t>Función de pérdida: Error cuadrático medio (</w:t>
      </w:r>
      <w:proofErr w:type="spellStart"/>
      <w:r w:rsidRPr="001E5691">
        <w:rPr>
          <w:rFonts w:eastAsia="Times New Roman"/>
          <w:lang w:eastAsia="es-AR"/>
        </w:rPr>
        <w:t>MSELoss</w:t>
      </w:r>
      <w:proofErr w:type="spellEnd"/>
      <w:r w:rsidRPr="001E5691">
        <w:rPr>
          <w:rFonts w:eastAsia="Times New Roman"/>
          <w:lang w:eastAsia="es-AR"/>
        </w:rPr>
        <w:t>)</w:t>
      </w:r>
    </w:p>
    <w:p w14:paraId="31BDE800" w14:textId="1B0AD3D6" w:rsidR="001E5691" w:rsidRPr="00BA348C" w:rsidRDefault="001E5691">
      <w:pPr>
        <w:numPr>
          <w:ilvl w:val="0"/>
          <w:numId w:val="11"/>
        </w:numPr>
        <w:tabs>
          <w:tab w:val="left" w:pos="433"/>
        </w:tabs>
      </w:pPr>
      <w:r w:rsidRPr="00BA348C">
        <w:t xml:space="preserve">Optimizador: Adam con tasa de aprendizaje de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14:paraId="5D7A225D" w14:textId="77777777" w:rsidR="001E5691" w:rsidRPr="00BA348C" w:rsidRDefault="001E5691">
      <w:pPr>
        <w:numPr>
          <w:ilvl w:val="0"/>
          <w:numId w:val="11"/>
        </w:numPr>
        <w:tabs>
          <w:tab w:val="left" w:pos="433"/>
        </w:tabs>
      </w:pPr>
      <w:proofErr w:type="spellStart"/>
      <w:r w:rsidRPr="00BA348C">
        <w:t>Batch</w:t>
      </w:r>
      <w:proofErr w:type="spellEnd"/>
      <w:r w:rsidRPr="00BA348C">
        <w:t xml:space="preserve"> </w:t>
      </w:r>
      <w:proofErr w:type="spellStart"/>
      <w:r w:rsidRPr="00BA348C">
        <w:t>size</w:t>
      </w:r>
      <w:proofErr w:type="spellEnd"/>
      <w:r w:rsidRPr="00BA348C">
        <w:t>: 16.</w:t>
      </w:r>
    </w:p>
    <w:p w14:paraId="318525E0" w14:textId="096D6853" w:rsidR="001E5691" w:rsidRDefault="001E5691">
      <w:pPr>
        <w:numPr>
          <w:ilvl w:val="0"/>
          <w:numId w:val="11"/>
        </w:numPr>
        <w:tabs>
          <w:tab w:val="left" w:pos="433"/>
        </w:tabs>
      </w:pPr>
      <w:r w:rsidRPr="00BA348C">
        <w:t>Número de épocas: 1000</w:t>
      </w:r>
    </w:p>
    <w:p w14:paraId="751E5A86" w14:textId="7FE66A72" w:rsidR="002E5974" w:rsidRDefault="00BA348C" w:rsidP="00BA348C">
      <w:pPr>
        <w:tabs>
          <w:tab w:val="left" w:pos="433"/>
        </w:tabs>
      </w:pPr>
      <w:r>
        <w:t>(Esta es la parte que tengo menos desarrollada, estoy tratando de entender las diferentes variables que se pueden modificar para definir el modelo)</w:t>
      </w:r>
    </w:p>
    <w:p w14:paraId="5A1F5AAC" w14:textId="6BE9AB89" w:rsidR="002E5974" w:rsidRDefault="002E5974" w:rsidP="002E5974">
      <w:pPr>
        <w:spacing w:before="0" w:after="160" w:line="312" w:lineRule="auto"/>
        <w:jc w:val="left"/>
      </w:pPr>
    </w:p>
    <w:p w14:paraId="021547B9" w14:textId="77777777" w:rsidR="002E5974" w:rsidRDefault="002E5974">
      <w:pPr>
        <w:spacing w:before="0" w:after="160" w:line="312" w:lineRule="auto"/>
        <w:jc w:val="left"/>
      </w:pPr>
      <w:r>
        <w:br w:type="page"/>
      </w:r>
    </w:p>
    <w:p w14:paraId="133B5A14" w14:textId="45F5DF04" w:rsidR="001342D5" w:rsidRDefault="001342D5" w:rsidP="001342D5">
      <w:pPr>
        <w:pStyle w:val="EstiloSabato"/>
      </w:pPr>
      <w:bookmarkStart w:id="15" w:name="_Toc202190227"/>
      <w:r>
        <w:t>RESULTADOS PRELIMINARES</w:t>
      </w:r>
      <w:bookmarkEnd w:id="15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2"/>
        <w:gridCol w:w="4602"/>
      </w:tblGrid>
      <w:tr w:rsidR="002E5974" w:rsidRPr="002E5974" w14:paraId="7A860886" w14:textId="77777777" w:rsidTr="002E5974">
        <w:tc>
          <w:tcPr>
            <w:tcW w:w="4602" w:type="dxa"/>
            <w:vAlign w:val="center"/>
          </w:tcPr>
          <w:p w14:paraId="1EE822C3" w14:textId="77777777" w:rsidR="002E5974" w:rsidRPr="002E5974" w:rsidRDefault="002E5974" w:rsidP="002E5974">
            <w:pPr>
              <w:jc w:val="center"/>
              <w:rPr>
                <w:sz w:val="18"/>
                <w:szCs w:val="18"/>
              </w:rPr>
            </w:pPr>
            <w:r w:rsidRPr="002E5974">
              <w:rPr>
                <w:sz w:val="18"/>
                <w:szCs w:val="18"/>
              </w:rPr>
              <w:drawing>
                <wp:inline distT="0" distB="0" distL="0" distR="0" wp14:anchorId="03020607" wp14:editId="7FADEC11">
                  <wp:extent cx="2694092" cy="2160000"/>
                  <wp:effectExtent l="0" t="0" r="0" b="0"/>
                  <wp:docPr id="744557902" name="Imagen 1" descr="Gráfic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557902" name="Imagen 1" descr="Gráfico&#10;&#10;El contenido generado por IA puede ser incorrecto.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0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8A5FF1" w14:textId="09488269" w:rsidR="002E5974" w:rsidRPr="002E5974" w:rsidRDefault="002E5974" w:rsidP="002E5974">
            <w:pPr>
              <w:jc w:val="center"/>
              <w:rPr>
                <w:sz w:val="18"/>
                <w:szCs w:val="18"/>
              </w:rPr>
            </w:pPr>
            <w:r w:rsidRPr="002E5974">
              <w:rPr>
                <w:sz w:val="18"/>
                <w:szCs w:val="18"/>
              </w:rPr>
              <w:t>(a)</w:t>
            </w:r>
          </w:p>
        </w:tc>
        <w:tc>
          <w:tcPr>
            <w:tcW w:w="4602" w:type="dxa"/>
            <w:vAlign w:val="center"/>
          </w:tcPr>
          <w:p w14:paraId="398F76DE" w14:textId="77777777" w:rsidR="002E5974" w:rsidRPr="002E5974" w:rsidRDefault="002E5974" w:rsidP="002E5974">
            <w:pPr>
              <w:jc w:val="center"/>
              <w:rPr>
                <w:sz w:val="18"/>
                <w:szCs w:val="18"/>
              </w:rPr>
            </w:pPr>
            <w:r w:rsidRPr="002E5974">
              <w:rPr>
                <w:sz w:val="18"/>
                <w:szCs w:val="18"/>
              </w:rPr>
              <w:drawing>
                <wp:inline distT="0" distB="0" distL="0" distR="0" wp14:anchorId="4E464ADA" wp14:editId="79B275B8">
                  <wp:extent cx="2694092" cy="2160000"/>
                  <wp:effectExtent l="0" t="0" r="0" b="0"/>
                  <wp:docPr id="922516888" name="Imagen 1" descr="Gráfico, Gráfico de líneas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516888" name="Imagen 1" descr="Gráfico, Gráfico de líneas&#10;&#10;El contenido generado por IA puede ser incorrecto.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09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D00614" w14:textId="210FBABE" w:rsidR="002E5974" w:rsidRPr="002E5974" w:rsidRDefault="002E5974" w:rsidP="002E5974">
            <w:pPr>
              <w:keepNext/>
              <w:jc w:val="center"/>
              <w:rPr>
                <w:sz w:val="18"/>
                <w:szCs w:val="18"/>
              </w:rPr>
            </w:pPr>
            <w:r w:rsidRPr="002E5974">
              <w:rPr>
                <w:sz w:val="18"/>
                <w:szCs w:val="18"/>
              </w:rPr>
              <w:t>(b)</w:t>
            </w:r>
          </w:p>
        </w:tc>
      </w:tr>
    </w:tbl>
    <w:p w14:paraId="4F79BDEB" w14:textId="01EFBA91" w:rsidR="002E5974" w:rsidRDefault="002E5974">
      <w:pPr>
        <w:pStyle w:val="Descripcin"/>
      </w:pPr>
      <w:r>
        <w:t xml:space="preserve">Figura </w:t>
      </w:r>
      <w:r>
        <w:fldChar w:fldCharType="begin"/>
      </w:r>
      <w:r>
        <w:instrText xml:space="preserve"> SEQ Figura_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Curva de la </w:t>
      </w:r>
      <w:proofErr w:type="spellStart"/>
      <w:r>
        <w:t>funcion</w:t>
      </w:r>
      <w:proofErr w:type="spellEnd"/>
      <w:r>
        <w:t xml:space="preserve"> de perdida definida para el modelo</w:t>
      </w:r>
    </w:p>
    <w:p w14:paraId="5731C93A" w14:textId="4D0ED0E8" w:rsidR="001342D5" w:rsidRDefault="001342D5" w:rsidP="001342D5">
      <w:pPr>
        <w:tabs>
          <w:tab w:val="left" w:pos="433"/>
        </w:tabs>
      </w:pPr>
      <w:r>
        <w:t>Mostrar:</w:t>
      </w:r>
    </w:p>
    <w:p w14:paraId="53E0A4F8" w14:textId="4C712EDE" w:rsidR="001342D5" w:rsidRDefault="001342D5" w:rsidP="001342D5">
      <w:pPr>
        <w:tabs>
          <w:tab w:val="left" w:pos="433"/>
        </w:tabs>
      </w:pPr>
      <w:r>
        <w:t>Evolución del error durante el entrenamiento.</w:t>
      </w:r>
    </w:p>
    <w:p w14:paraId="7B87235E" w14:textId="2D1FEBA4" w:rsidR="001342D5" w:rsidRDefault="001342D5" w:rsidP="001342D5">
      <w:pPr>
        <w:tabs>
          <w:tab w:val="left" w:pos="433"/>
        </w:tabs>
      </w:pPr>
      <w:r>
        <w:t>Ejemplos de predicciones vs. simulaciones reales.</w:t>
      </w:r>
    </w:p>
    <w:p w14:paraId="59D0344D" w14:textId="3C9FC91F" w:rsidR="001342D5" w:rsidRDefault="001342D5" w:rsidP="001342D5">
      <w:pPr>
        <w:tabs>
          <w:tab w:val="left" w:pos="433"/>
        </w:tabs>
      </w:pPr>
      <w:r>
        <w:t>Gráficos de comparación en algunos casos de prueba.</w:t>
      </w:r>
    </w:p>
    <w:p w14:paraId="1A265643" w14:textId="58F37C3B" w:rsidR="001342D5" w:rsidRDefault="001342D5" w:rsidP="001342D5">
      <w:pPr>
        <w:tabs>
          <w:tab w:val="left" w:pos="433"/>
        </w:tabs>
      </w:pPr>
      <w:r>
        <w:t>Comentarios sobre:</w:t>
      </w:r>
    </w:p>
    <w:p w14:paraId="5267AED9" w14:textId="0FF1D8B3" w:rsidR="001342D5" w:rsidRDefault="001342D5" w:rsidP="001342D5">
      <w:pPr>
        <w:tabs>
          <w:tab w:val="left" w:pos="433"/>
        </w:tabs>
      </w:pPr>
      <w:r>
        <w:t>Tiempo de entrenamiento.</w:t>
      </w:r>
    </w:p>
    <w:p w14:paraId="46B88490" w14:textId="4C1308C5" w:rsidR="001342D5" w:rsidRDefault="001342D5" w:rsidP="001342D5">
      <w:pPr>
        <w:tabs>
          <w:tab w:val="left" w:pos="433"/>
        </w:tabs>
      </w:pPr>
      <w:r>
        <w:t>Errores observados.</w:t>
      </w:r>
    </w:p>
    <w:p w14:paraId="4F1405A6" w14:textId="11443AD2" w:rsidR="001342D5" w:rsidRDefault="001342D5" w:rsidP="001342D5">
      <w:pPr>
        <w:tabs>
          <w:tab w:val="left" w:pos="433"/>
        </w:tabs>
      </w:pPr>
      <w:r>
        <w:t>Comportamiento con distintos casos de CC.</w:t>
      </w:r>
    </w:p>
    <w:p w14:paraId="4E299E06" w14:textId="070384D6" w:rsidR="001342D5" w:rsidRDefault="001342D5" w:rsidP="001342D5">
      <w:pPr>
        <w:pStyle w:val="EstiloSabato"/>
      </w:pPr>
      <w:bookmarkStart w:id="16" w:name="_Toc202190228"/>
      <w:r>
        <w:t>PRÓXIMOS PASOS</w:t>
      </w:r>
      <w:bookmarkEnd w:id="16"/>
    </w:p>
    <w:p w14:paraId="77185A5E" w14:textId="0191482F" w:rsidR="001342D5" w:rsidRDefault="001342D5" w:rsidP="001342D5">
      <w:pPr>
        <w:tabs>
          <w:tab w:val="left" w:pos="433"/>
        </w:tabs>
      </w:pPr>
      <w:r>
        <w:t>Ampliar el dataset con más variabilidad.</w:t>
      </w:r>
    </w:p>
    <w:p w14:paraId="1CAECBE5" w14:textId="3D8AE7E6" w:rsidR="001342D5" w:rsidRDefault="001342D5" w:rsidP="001342D5">
      <w:pPr>
        <w:tabs>
          <w:tab w:val="left" w:pos="433"/>
        </w:tabs>
      </w:pPr>
      <w:r>
        <w:t>Ajuste de arquitectura y regularización para mejorar generalización.</w:t>
      </w:r>
    </w:p>
    <w:p w14:paraId="7D98B5A6" w14:textId="14EF3E92" w:rsidR="001342D5" w:rsidRDefault="001342D5" w:rsidP="001342D5">
      <w:pPr>
        <w:tabs>
          <w:tab w:val="left" w:pos="433"/>
        </w:tabs>
      </w:pPr>
      <w:r>
        <w:t>Incorporación de nuevas variables si corresponde.</w:t>
      </w:r>
    </w:p>
    <w:p w14:paraId="7D33C3C3" w14:textId="39402814" w:rsidR="001342D5" w:rsidRDefault="001342D5" w:rsidP="001342D5">
      <w:pPr>
        <w:tabs>
          <w:tab w:val="left" w:pos="433"/>
        </w:tabs>
      </w:pPr>
      <w:r>
        <w:t>Evaluar el uso en GPU y escalado de la simulación.</w:t>
      </w:r>
    </w:p>
    <w:p w14:paraId="45EA1091" w14:textId="4A7B90D9" w:rsidR="001342D5" w:rsidRDefault="001342D5" w:rsidP="001342D5">
      <w:pPr>
        <w:pStyle w:val="EstiloSabato"/>
      </w:pPr>
      <w:bookmarkStart w:id="17" w:name="_Toc202190229"/>
      <w:r>
        <w:t>CONSULTAS</w:t>
      </w:r>
      <w:bookmarkEnd w:id="17"/>
    </w:p>
    <w:p w14:paraId="3B9AE97D" w14:textId="6D4E5437" w:rsidR="001342D5" w:rsidRDefault="001342D5" w:rsidP="001342D5">
      <w:pPr>
        <w:tabs>
          <w:tab w:val="left" w:pos="433"/>
        </w:tabs>
      </w:pPr>
      <w:r>
        <w:t>¿Es adecuada la cantidad de muestras generadas?</w:t>
      </w:r>
    </w:p>
    <w:p w14:paraId="24BE58AB" w14:textId="7101B0B9" w:rsidR="001342D5" w:rsidRDefault="001342D5" w:rsidP="001342D5">
      <w:pPr>
        <w:tabs>
          <w:tab w:val="left" w:pos="433"/>
        </w:tabs>
      </w:pPr>
      <w:r>
        <w:t>¿Sugerencias sobre variables a incluir como input?</w:t>
      </w:r>
    </w:p>
    <w:p w14:paraId="34CC5037" w14:textId="68E59507" w:rsidR="001342D5" w:rsidRDefault="001342D5" w:rsidP="001342D5">
      <w:pPr>
        <w:tabs>
          <w:tab w:val="left" w:pos="433"/>
        </w:tabs>
      </w:pPr>
      <w:r>
        <w:t>¿Preferencias sobre métricas de evaluación adicionales?</w:t>
      </w:r>
    </w:p>
    <w:p w14:paraId="490B9774" w14:textId="1D2E1E15" w:rsidR="00A6223F" w:rsidRDefault="001342D5" w:rsidP="001342D5">
      <w:pPr>
        <w:tabs>
          <w:tab w:val="left" w:pos="433"/>
        </w:tabs>
      </w:pPr>
      <w:r>
        <w:t>Posibilidad de aplicar el modelo a geometrías diferentes.</w:t>
      </w:r>
    </w:p>
    <w:p w14:paraId="12BE3991" w14:textId="77777777" w:rsidR="001342D5" w:rsidRDefault="001342D5" w:rsidP="001342D5">
      <w:pPr>
        <w:tabs>
          <w:tab w:val="left" w:pos="433"/>
        </w:tabs>
      </w:pPr>
    </w:p>
    <w:p w14:paraId="4FEC9DE0" w14:textId="0AA107F6" w:rsidR="001342D5" w:rsidRPr="007825EE" w:rsidRDefault="001342D5" w:rsidP="001342D5">
      <w:pPr>
        <w:tabs>
          <w:tab w:val="left" w:pos="433"/>
        </w:tabs>
        <w:sectPr w:rsidR="001342D5" w:rsidRPr="007825EE" w:rsidSect="00014021">
          <w:headerReference w:type="default" r:id="rId11"/>
          <w:footerReference w:type="default" r:id="rId12"/>
          <w:pgSz w:w="11906" w:h="16838"/>
          <w:pgMar w:top="1417" w:right="1274" w:bottom="1418" w:left="1276" w:header="708" w:footer="97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0A1F09F9" w14:textId="77777777" w:rsidR="002909E0" w:rsidRPr="002909E0" w:rsidRDefault="002909E0" w:rsidP="002909E0">
      <w:pPr>
        <w:rPr>
          <w:lang w:val="es-ES"/>
        </w:rPr>
      </w:pPr>
      <w:r w:rsidRPr="002909E0">
        <w:rPr>
          <w:lang w:val="es-ES"/>
        </w:rPr>
        <w:t>•</w:t>
      </w:r>
      <w:r w:rsidRPr="002909E0">
        <w:rPr>
          <w:lang w:val="es-ES"/>
        </w:rPr>
        <w:tab/>
      </w:r>
      <w:r w:rsidRPr="002909E0">
        <w:rPr>
          <w:rFonts w:ascii="Segoe UI Emoji" w:hAnsi="Segoe UI Emoji" w:cs="Segoe UI Emoji"/>
          <w:lang w:val="es-ES"/>
        </w:rPr>
        <w:t>✅</w:t>
      </w:r>
      <w:r w:rsidRPr="002909E0">
        <w:rPr>
          <w:lang w:val="es-ES"/>
        </w:rPr>
        <w:t xml:space="preserve"> Resumen de esta secci</w:t>
      </w:r>
      <w:r w:rsidRPr="002909E0">
        <w:rPr>
          <w:rFonts w:cs="Times New Roman"/>
          <w:lang w:val="es-ES"/>
        </w:rPr>
        <w:t>ó</w:t>
      </w:r>
      <w:r w:rsidRPr="002909E0">
        <w:rPr>
          <w:lang w:val="es-ES"/>
        </w:rPr>
        <w:t>n:</w:t>
      </w:r>
    </w:p>
    <w:p w14:paraId="68152421" w14:textId="63CE4F86" w:rsidR="00D958E8" w:rsidRDefault="002909E0" w:rsidP="002909E0">
      <w:pPr>
        <w:rPr>
          <w:lang w:val="es-ES"/>
        </w:rPr>
      </w:pPr>
      <w:r w:rsidRPr="002909E0">
        <w:rPr>
          <w:lang w:val="es-ES"/>
        </w:rPr>
        <w:t xml:space="preserve">El dataset se generó de forma controlada, utilizando un </w:t>
      </w:r>
      <w:proofErr w:type="spellStart"/>
      <w:r w:rsidRPr="002909E0">
        <w:rPr>
          <w:lang w:val="es-ES"/>
        </w:rPr>
        <w:t>solver</w:t>
      </w:r>
      <w:proofErr w:type="spellEnd"/>
      <w:r w:rsidRPr="002909E0">
        <w:rPr>
          <w:lang w:val="es-ES"/>
        </w:rPr>
        <w:t xml:space="preserve"> físico coherente, con condiciones de contorno y materiales variables, garantizando diversidad y calidad de datos para el entrenamiento del modelo de ML orientado a predecir la distribución de temperaturas en la chapa bajo condiciones variadas de borde y punto caliente.</w:t>
      </w:r>
    </w:p>
    <w:sectPr w:rsidR="00D958E8" w:rsidSect="00094A8D">
      <w:footerReference w:type="default" r:id="rId13"/>
      <w:type w:val="continuous"/>
      <w:pgSz w:w="11906" w:h="16838"/>
      <w:pgMar w:top="1417" w:right="1274" w:bottom="709" w:left="1418" w:header="708" w:footer="97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B9789" w14:textId="77777777" w:rsidR="00E85BD3" w:rsidRPr="00193D24" w:rsidRDefault="00E85BD3" w:rsidP="00C07730">
      <w:pPr>
        <w:spacing w:after="0"/>
      </w:pPr>
      <w:r w:rsidRPr="00193D24">
        <w:separator/>
      </w:r>
    </w:p>
  </w:endnote>
  <w:endnote w:type="continuationSeparator" w:id="0">
    <w:p w14:paraId="6F0E504D" w14:textId="77777777" w:rsidR="00E85BD3" w:rsidRPr="00193D24" w:rsidRDefault="00E85BD3" w:rsidP="00C07730">
      <w:pPr>
        <w:spacing w:after="0"/>
      </w:pPr>
      <w:r w:rsidRPr="00193D24">
        <w:continuationSeparator/>
      </w:r>
    </w:p>
  </w:endnote>
  <w:endnote w:type="continuationNotice" w:id="1">
    <w:p w14:paraId="095692A7" w14:textId="77777777" w:rsidR="00E85BD3" w:rsidRDefault="00E85BD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5A5C6" w14:textId="77777777" w:rsidR="00C07730" w:rsidRPr="00193D24" w:rsidRDefault="00C07730" w:rsidP="00B27C42">
    <w:pPr>
      <w:pStyle w:val="Piedepgina"/>
      <w:jc w:val="center"/>
    </w:pPr>
  </w:p>
  <w:p w14:paraId="56F582AE" w14:textId="77777777" w:rsidR="00C07730" w:rsidRPr="00193D24" w:rsidRDefault="00C0773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9155865"/>
      <w:docPartObj>
        <w:docPartGallery w:val="Page Numbers (Bottom of Page)"/>
        <w:docPartUnique/>
      </w:docPartObj>
    </w:sdtPr>
    <w:sdtContent>
      <w:p w14:paraId="32894C34" w14:textId="77777777" w:rsidR="00B27C42" w:rsidRPr="00193D24" w:rsidRDefault="00B27C42">
        <w:pPr>
          <w:pStyle w:val="Piedepgina"/>
          <w:jc w:val="right"/>
        </w:pPr>
        <w:r w:rsidRPr="00193D24">
          <w:fldChar w:fldCharType="begin"/>
        </w:r>
        <w:r w:rsidRPr="00193D24">
          <w:instrText>PAGE   \* MERGEFORMAT</w:instrText>
        </w:r>
        <w:r w:rsidRPr="00193D24">
          <w:fldChar w:fldCharType="separate"/>
        </w:r>
        <w:r w:rsidR="00E37B2E">
          <w:rPr>
            <w:noProof/>
          </w:rPr>
          <w:t>10</w:t>
        </w:r>
        <w:r w:rsidRPr="00193D24">
          <w:fldChar w:fldCharType="end"/>
        </w:r>
      </w:p>
    </w:sdtContent>
  </w:sdt>
  <w:p w14:paraId="583D23A8" w14:textId="77777777" w:rsidR="00B27C42" w:rsidRPr="00193D24" w:rsidRDefault="00B27C42">
    <w:pPr>
      <w:pStyle w:val="Piedepgina"/>
    </w:pPr>
  </w:p>
  <w:p w14:paraId="3C8DC9C9" w14:textId="77777777" w:rsidR="00B10559" w:rsidRPr="00193D24" w:rsidRDefault="00B1055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5541753"/>
      <w:docPartObj>
        <w:docPartGallery w:val="Page Numbers (Bottom of Page)"/>
        <w:docPartUnique/>
      </w:docPartObj>
    </w:sdtPr>
    <w:sdtContent>
      <w:p w14:paraId="771DB9EF" w14:textId="77777777" w:rsidR="00D74D34" w:rsidRPr="00193D24" w:rsidRDefault="00D74D34">
        <w:pPr>
          <w:pStyle w:val="Piedepgina"/>
          <w:jc w:val="right"/>
        </w:pPr>
        <w:r w:rsidRPr="00193D24">
          <w:fldChar w:fldCharType="begin"/>
        </w:r>
        <w:r w:rsidRPr="00193D24">
          <w:instrText>PAGE   \* MERGEFORMAT</w:instrText>
        </w:r>
        <w:r w:rsidRPr="00193D24">
          <w:fldChar w:fldCharType="separate"/>
        </w:r>
        <w:r>
          <w:rPr>
            <w:noProof/>
          </w:rPr>
          <w:t>10</w:t>
        </w:r>
        <w:r w:rsidRPr="00193D24">
          <w:fldChar w:fldCharType="end"/>
        </w:r>
      </w:p>
    </w:sdtContent>
  </w:sdt>
  <w:p w14:paraId="4A730D98" w14:textId="77777777" w:rsidR="00D74D34" w:rsidRPr="00193D24" w:rsidRDefault="00D74D34">
    <w:pPr>
      <w:pStyle w:val="Piedepgina"/>
    </w:pPr>
  </w:p>
  <w:p w14:paraId="3ADD5F27" w14:textId="77777777" w:rsidR="00D74D34" w:rsidRPr="00193D24" w:rsidRDefault="00D74D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15DE0" w14:textId="77777777" w:rsidR="00E85BD3" w:rsidRPr="00193D24" w:rsidRDefault="00E85BD3" w:rsidP="00C07730">
      <w:pPr>
        <w:spacing w:after="0"/>
      </w:pPr>
      <w:r w:rsidRPr="00193D24">
        <w:separator/>
      </w:r>
    </w:p>
  </w:footnote>
  <w:footnote w:type="continuationSeparator" w:id="0">
    <w:p w14:paraId="3ABC8A03" w14:textId="77777777" w:rsidR="00E85BD3" w:rsidRPr="00193D24" w:rsidRDefault="00E85BD3" w:rsidP="00C07730">
      <w:pPr>
        <w:spacing w:after="0"/>
      </w:pPr>
      <w:r w:rsidRPr="00193D24">
        <w:continuationSeparator/>
      </w:r>
    </w:p>
  </w:footnote>
  <w:footnote w:type="continuationNotice" w:id="1">
    <w:p w14:paraId="2AC219F7" w14:textId="77777777" w:rsidR="00E85BD3" w:rsidRDefault="00E85BD3">
      <w:pPr>
        <w:spacing w:before="0" w:after="0"/>
      </w:pPr>
    </w:p>
  </w:footnote>
  <w:footnote w:id="2">
    <w:p w14:paraId="23B3BE97" w14:textId="15FF7981" w:rsidR="001E5691" w:rsidRDefault="001E5691">
      <w:pPr>
        <w:pStyle w:val="Textonotapie"/>
      </w:pPr>
      <w:r>
        <w:rPr>
          <w:rStyle w:val="Refdenotaalpie"/>
        </w:rPr>
        <w:footnoteRef/>
      </w:r>
      <w:r>
        <w:t xml:space="preserve"> Introduce no linealidad entre capas:  </w:t>
      </w:r>
      <m:oMath>
        <m:r>
          <w:rPr>
            <w:rFonts w:ascii="Cambria Math" w:hAnsi="Cambria Math"/>
          </w:rPr>
          <m:t>“f(x) = max(0,x)”</m:t>
        </m:r>
      </m:oMath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5032A" w14:textId="4EC2AB9E" w:rsidR="00B10559" w:rsidRPr="00193D24" w:rsidRDefault="00E2099B" w:rsidP="00CA4C4B">
    <w:pPr>
      <w:pStyle w:val="Encabezado"/>
      <w:rPr>
        <w:noProof/>
      </w:rPr>
    </w:pPr>
    <w:r w:rsidRPr="00193D24"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407AF932" wp14:editId="6A664EDB">
              <wp:simplePos x="0" y="0"/>
              <wp:positionH relativeFrom="margin">
                <wp:posOffset>-176225</wp:posOffset>
              </wp:positionH>
              <wp:positionV relativeFrom="paragraph">
                <wp:posOffset>413615</wp:posOffset>
              </wp:positionV>
              <wp:extent cx="6115507" cy="0"/>
              <wp:effectExtent l="0" t="0" r="0" b="0"/>
              <wp:wrapNone/>
              <wp:docPr id="804703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550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9BF2B3" id="Conector recto 1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9pt,32.55pt" to="467.6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" strokecolor="#a5a5a5 [3206]" strokeweight=".5pt">
              <v:stroke joinstyle="miter"/>
              <w10:wrap anchorx="margin"/>
            </v:line>
          </w:pict>
        </mc:Fallback>
      </mc:AlternateContent>
    </w:r>
    <w:r w:rsidR="00083631" w:rsidRPr="00EF66FF">
      <w:rPr>
        <w:noProof/>
      </w:rPr>
      <w:drawing>
        <wp:anchor distT="0" distB="0" distL="114300" distR="114300" simplePos="0" relativeHeight="251659264" behindDoc="0" locked="0" layoutInCell="1" allowOverlap="1" wp14:anchorId="6DD07AA5" wp14:editId="6BE9AEE1">
          <wp:simplePos x="0" y="0"/>
          <wp:positionH relativeFrom="margin">
            <wp:align>center</wp:align>
          </wp:positionH>
          <wp:positionV relativeFrom="paragraph">
            <wp:posOffset>-18415</wp:posOffset>
          </wp:positionV>
          <wp:extent cx="1259205" cy="294640"/>
          <wp:effectExtent l="0" t="0" r="0" b="0"/>
          <wp:wrapTopAndBottom/>
          <wp:docPr id="1925104436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9205" cy="294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3631" w:rsidRPr="005C0C51">
      <w:rPr>
        <w:noProof/>
      </w:rPr>
      <w:drawing>
        <wp:anchor distT="0" distB="0" distL="114300" distR="114300" simplePos="0" relativeHeight="251640832" behindDoc="0" locked="0" layoutInCell="1" allowOverlap="1" wp14:anchorId="22C656CC" wp14:editId="3222202B">
          <wp:simplePos x="0" y="0"/>
          <wp:positionH relativeFrom="margin">
            <wp:align>right</wp:align>
          </wp:positionH>
          <wp:positionV relativeFrom="paragraph">
            <wp:posOffset>-31115</wp:posOffset>
          </wp:positionV>
          <wp:extent cx="1161415" cy="358775"/>
          <wp:effectExtent l="0" t="0" r="0" b="3175"/>
          <wp:wrapTopAndBottom/>
          <wp:docPr id="45676025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97891" name="Imagen 195179789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121" t="20550" r="31236" b="21896"/>
                  <a:stretch/>
                </pic:blipFill>
                <pic:spPr bwMode="auto">
                  <a:xfrm>
                    <a:off x="0" y="0"/>
                    <a:ext cx="1161415" cy="358775"/>
                  </a:xfrm>
                  <a:prstGeom prst="rect">
                    <a:avLst/>
                  </a:prstGeom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F66FF" w:rsidRPr="005C0C51">
      <w:rPr>
        <w:noProof/>
      </w:rPr>
      <w:drawing>
        <wp:anchor distT="0" distB="0" distL="114300" distR="114300" simplePos="0" relativeHeight="251622400" behindDoc="1" locked="0" layoutInCell="1" allowOverlap="1" wp14:anchorId="7E6E7D40" wp14:editId="02AF99A3">
          <wp:simplePos x="0" y="0"/>
          <wp:positionH relativeFrom="margin">
            <wp:posOffset>-91760</wp:posOffset>
          </wp:positionH>
          <wp:positionV relativeFrom="paragraph">
            <wp:posOffset>-78105</wp:posOffset>
          </wp:positionV>
          <wp:extent cx="1078865" cy="444500"/>
          <wp:effectExtent l="0" t="0" r="0" b="0"/>
          <wp:wrapNone/>
          <wp:docPr id="83336668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703329" name="Imagen 104703329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775" t="10788" b="13700"/>
                  <a:stretch/>
                </pic:blipFill>
                <pic:spPr bwMode="auto">
                  <a:xfrm>
                    <a:off x="0" y="0"/>
                    <a:ext cx="1078865" cy="444500"/>
                  </a:xfrm>
                  <a:prstGeom prst="rect">
                    <a:avLst/>
                  </a:prstGeom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D350E"/>
    <w:multiLevelType w:val="multilevel"/>
    <w:tmpl w:val="9402B9D4"/>
    <w:lvl w:ilvl="0">
      <w:start w:val="2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89D3A8E"/>
    <w:multiLevelType w:val="multilevel"/>
    <w:tmpl w:val="4D26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33ADE"/>
    <w:multiLevelType w:val="multilevel"/>
    <w:tmpl w:val="07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46B50"/>
    <w:multiLevelType w:val="multilevel"/>
    <w:tmpl w:val="36A47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FC6CB8"/>
    <w:multiLevelType w:val="multilevel"/>
    <w:tmpl w:val="1598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71049"/>
    <w:multiLevelType w:val="multilevel"/>
    <w:tmpl w:val="FADC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648A0"/>
    <w:multiLevelType w:val="hybridMultilevel"/>
    <w:tmpl w:val="3E5E03C0"/>
    <w:lvl w:ilvl="0" w:tplc="511C2770">
      <w:start w:val="1"/>
      <w:numFmt w:val="decimal"/>
      <w:pStyle w:val="Preguntas-Observaciones"/>
      <w:lvlText w:val="%1."/>
      <w:lvlJc w:val="left"/>
      <w:pPr>
        <w:ind w:left="720" w:hanging="360"/>
      </w:pPr>
      <w:rPr>
        <w:rFonts w:hint="default"/>
      </w:rPr>
    </w:lvl>
    <w:lvl w:ilvl="1" w:tplc="55ECAA5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A77FF"/>
    <w:multiLevelType w:val="multilevel"/>
    <w:tmpl w:val="AAE6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3D290D"/>
    <w:multiLevelType w:val="multilevel"/>
    <w:tmpl w:val="1B74A60A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9" w15:restartNumberingAfterBreak="0">
    <w:nsid w:val="7AA01278"/>
    <w:multiLevelType w:val="multilevel"/>
    <w:tmpl w:val="912A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F03F29"/>
    <w:multiLevelType w:val="multilevel"/>
    <w:tmpl w:val="7C0C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265835">
    <w:abstractNumId w:val="0"/>
  </w:num>
  <w:num w:numId="2" w16cid:durableId="2090689164">
    <w:abstractNumId w:val="6"/>
  </w:num>
  <w:num w:numId="3" w16cid:durableId="509683793">
    <w:abstractNumId w:val="8"/>
  </w:num>
  <w:num w:numId="4" w16cid:durableId="585311750">
    <w:abstractNumId w:val="2"/>
  </w:num>
  <w:num w:numId="5" w16cid:durableId="226649127">
    <w:abstractNumId w:val="10"/>
  </w:num>
  <w:num w:numId="6" w16cid:durableId="1154948368">
    <w:abstractNumId w:val="4"/>
  </w:num>
  <w:num w:numId="7" w16cid:durableId="5597868">
    <w:abstractNumId w:val="3"/>
  </w:num>
  <w:num w:numId="8" w16cid:durableId="1260068399">
    <w:abstractNumId w:val="1"/>
  </w:num>
  <w:num w:numId="9" w16cid:durableId="1578661407">
    <w:abstractNumId w:val="9"/>
  </w:num>
  <w:num w:numId="10" w16cid:durableId="652828755">
    <w:abstractNumId w:val="5"/>
  </w:num>
  <w:num w:numId="11" w16cid:durableId="63571812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attachedTemplate r:id="rId1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A0"/>
    <w:rsid w:val="000000F2"/>
    <w:rsid w:val="000005CA"/>
    <w:rsid w:val="000011B9"/>
    <w:rsid w:val="000015E7"/>
    <w:rsid w:val="00001A5C"/>
    <w:rsid w:val="00002182"/>
    <w:rsid w:val="000026EF"/>
    <w:rsid w:val="000030E9"/>
    <w:rsid w:val="00003408"/>
    <w:rsid w:val="00003972"/>
    <w:rsid w:val="00003C8D"/>
    <w:rsid w:val="00004B7E"/>
    <w:rsid w:val="00004CC1"/>
    <w:rsid w:val="00005298"/>
    <w:rsid w:val="000055E4"/>
    <w:rsid w:val="000057CE"/>
    <w:rsid w:val="000064D3"/>
    <w:rsid w:val="00006A36"/>
    <w:rsid w:val="00006CAB"/>
    <w:rsid w:val="00006EAB"/>
    <w:rsid w:val="000071C7"/>
    <w:rsid w:val="0000763F"/>
    <w:rsid w:val="0001012B"/>
    <w:rsid w:val="0001026E"/>
    <w:rsid w:val="000116A9"/>
    <w:rsid w:val="00011EFB"/>
    <w:rsid w:val="0001203C"/>
    <w:rsid w:val="00012497"/>
    <w:rsid w:val="00012B66"/>
    <w:rsid w:val="00012D11"/>
    <w:rsid w:val="0001339F"/>
    <w:rsid w:val="00013421"/>
    <w:rsid w:val="0001370A"/>
    <w:rsid w:val="00013D08"/>
    <w:rsid w:val="00014021"/>
    <w:rsid w:val="000144D3"/>
    <w:rsid w:val="00014533"/>
    <w:rsid w:val="00014DF7"/>
    <w:rsid w:val="0001532D"/>
    <w:rsid w:val="00015929"/>
    <w:rsid w:val="00015E37"/>
    <w:rsid w:val="00016335"/>
    <w:rsid w:val="00016D5A"/>
    <w:rsid w:val="00016DC8"/>
    <w:rsid w:val="00017223"/>
    <w:rsid w:val="000172EB"/>
    <w:rsid w:val="00017D04"/>
    <w:rsid w:val="00020078"/>
    <w:rsid w:val="00020079"/>
    <w:rsid w:val="0002024C"/>
    <w:rsid w:val="0002084E"/>
    <w:rsid w:val="0002130D"/>
    <w:rsid w:val="00021573"/>
    <w:rsid w:val="0002162D"/>
    <w:rsid w:val="00021A35"/>
    <w:rsid w:val="00021E20"/>
    <w:rsid w:val="00022D8C"/>
    <w:rsid w:val="00023157"/>
    <w:rsid w:val="000235B1"/>
    <w:rsid w:val="00023B33"/>
    <w:rsid w:val="00023E7C"/>
    <w:rsid w:val="0002433D"/>
    <w:rsid w:val="000244AD"/>
    <w:rsid w:val="00024B15"/>
    <w:rsid w:val="0002530B"/>
    <w:rsid w:val="00025344"/>
    <w:rsid w:val="00025D1C"/>
    <w:rsid w:val="00026319"/>
    <w:rsid w:val="00026752"/>
    <w:rsid w:val="0002682F"/>
    <w:rsid w:val="00026C72"/>
    <w:rsid w:val="000278DC"/>
    <w:rsid w:val="00027D02"/>
    <w:rsid w:val="000300E4"/>
    <w:rsid w:val="000302DD"/>
    <w:rsid w:val="00030491"/>
    <w:rsid w:val="000320B4"/>
    <w:rsid w:val="0003231A"/>
    <w:rsid w:val="00032C70"/>
    <w:rsid w:val="00033027"/>
    <w:rsid w:val="000331B9"/>
    <w:rsid w:val="00033667"/>
    <w:rsid w:val="00033D17"/>
    <w:rsid w:val="0003539A"/>
    <w:rsid w:val="0003568E"/>
    <w:rsid w:val="00035FD0"/>
    <w:rsid w:val="000369ED"/>
    <w:rsid w:val="00036F88"/>
    <w:rsid w:val="000374C1"/>
    <w:rsid w:val="000378F8"/>
    <w:rsid w:val="00037D32"/>
    <w:rsid w:val="00037FD9"/>
    <w:rsid w:val="00040EE4"/>
    <w:rsid w:val="00041348"/>
    <w:rsid w:val="00042478"/>
    <w:rsid w:val="0004262D"/>
    <w:rsid w:val="000426DD"/>
    <w:rsid w:val="00042785"/>
    <w:rsid w:val="00042BD2"/>
    <w:rsid w:val="00043309"/>
    <w:rsid w:val="000438B0"/>
    <w:rsid w:val="00043BAF"/>
    <w:rsid w:val="0004432C"/>
    <w:rsid w:val="000443D0"/>
    <w:rsid w:val="000461B1"/>
    <w:rsid w:val="000463E1"/>
    <w:rsid w:val="00046654"/>
    <w:rsid w:val="00046EA8"/>
    <w:rsid w:val="00046FCF"/>
    <w:rsid w:val="0004752D"/>
    <w:rsid w:val="00047BED"/>
    <w:rsid w:val="00047E09"/>
    <w:rsid w:val="0005129C"/>
    <w:rsid w:val="00051758"/>
    <w:rsid w:val="000519F8"/>
    <w:rsid w:val="00051C18"/>
    <w:rsid w:val="000522C0"/>
    <w:rsid w:val="00052457"/>
    <w:rsid w:val="00052B5D"/>
    <w:rsid w:val="00052FFA"/>
    <w:rsid w:val="00053140"/>
    <w:rsid w:val="00053D20"/>
    <w:rsid w:val="000549E8"/>
    <w:rsid w:val="00054AB4"/>
    <w:rsid w:val="00055B7A"/>
    <w:rsid w:val="00055D0F"/>
    <w:rsid w:val="00055DC4"/>
    <w:rsid w:val="00055E41"/>
    <w:rsid w:val="00056F28"/>
    <w:rsid w:val="00057BE5"/>
    <w:rsid w:val="0006035B"/>
    <w:rsid w:val="000604A2"/>
    <w:rsid w:val="00060A0E"/>
    <w:rsid w:val="00060C94"/>
    <w:rsid w:val="00060C9D"/>
    <w:rsid w:val="00060E72"/>
    <w:rsid w:val="00061B48"/>
    <w:rsid w:val="00061CBE"/>
    <w:rsid w:val="00062098"/>
    <w:rsid w:val="000622B8"/>
    <w:rsid w:val="000625CC"/>
    <w:rsid w:val="00062982"/>
    <w:rsid w:val="00063D9A"/>
    <w:rsid w:val="00063EC3"/>
    <w:rsid w:val="00064093"/>
    <w:rsid w:val="00064643"/>
    <w:rsid w:val="0006493F"/>
    <w:rsid w:val="00064AC6"/>
    <w:rsid w:val="0006581F"/>
    <w:rsid w:val="00065DF6"/>
    <w:rsid w:val="00066366"/>
    <w:rsid w:val="00066810"/>
    <w:rsid w:val="0006720B"/>
    <w:rsid w:val="0006726C"/>
    <w:rsid w:val="00067648"/>
    <w:rsid w:val="00067871"/>
    <w:rsid w:val="00067B93"/>
    <w:rsid w:val="0007096C"/>
    <w:rsid w:val="00070A1F"/>
    <w:rsid w:val="00070A97"/>
    <w:rsid w:val="00071477"/>
    <w:rsid w:val="00072F24"/>
    <w:rsid w:val="0007322F"/>
    <w:rsid w:val="00073A87"/>
    <w:rsid w:val="000740BE"/>
    <w:rsid w:val="000746BD"/>
    <w:rsid w:val="00074C0D"/>
    <w:rsid w:val="00075B95"/>
    <w:rsid w:val="00075FC1"/>
    <w:rsid w:val="0007628A"/>
    <w:rsid w:val="00076D60"/>
    <w:rsid w:val="00077194"/>
    <w:rsid w:val="000774B8"/>
    <w:rsid w:val="000777B6"/>
    <w:rsid w:val="00077ADD"/>
    <w:rsid w:val="00077CB8"/>
    <w:rsid w:val="00080E74"/>
    <w:rsid w:val="00081C3F"/>
    <w:rsid w:val="00081EDD"/>
    <w:rsid w:val="00082229"/>
    <w:rsid w:val="00083168"/>
    <w:rsid w:val="000831FC"/>
    <w:rsid w:val="00083631"/>
    <w:rsid w:val="000838E1"/>
    <w:rsid w:val="0008397D"/>
    <w:rsid w:val="000844B2"/>
    <w:rsid w:val="000848A2"/>
    <w:rsid w:val="000850A6"/>
    <w:rsid w:val="0008597F"/>
    <w:rsid w:val="000859B4"/>
    <w:rsid w:val="00085C1E"/>
    <w:rsid w:val="00085C22"/>
    <w:rsid w:val="00085E25"/>
    <w:rsid w:val="000860B7"/>
    <w:rsid w:val="0008617B"/>
    <w:rsid w:val="00086C8C"/>
    <w:rsid w:val="00086D40"/>
    <w:rsid w:val="00086EFD"/>
    <w:rsid w:val="00087833"/>
    <w:rsid w:val="00087F7F"/>
    <w:rsid w:val="0009077A"/>
    <w:rsid w:val="000914BC"/>
    <w:rsid w:val="00092444"/>
    <w:rsid w:val="000934FC"/>
    <w:rsid w:val="00094696"/>
    <w:rsid w:val="00094A8D"/>
    <w:rsid w:val="00094F56"/>
    <w:rsid w:val="00094FBD"/>
    <w:rsid w:val="00095254"/>
    <w:rsid w:val="00095BAE"/>
    <w:rsid w:val="00095D51"/>
    <w:rsid w:val="0009622B"/>
    <w:rsid w:val="0009669A"/>
    <w:rsid w:val="00096AA1"/>
    <w:rsid w:val="00096E1E"/>
    <w:rsid w:val="000973C4"/>
    <w:rsid w:val="00097425"/>
    <w:rsid w:val="000A003D"/>
    <w:rsid w:val="000A019E"/>
    <w:rsid w:val="000A06CA"/>
    <w:rsid w:val="000A08E9"/>
    <w:rsid w:val="000A116E"/>
    <w:rsid w:val="000A1478"/>
    <w:rsid w:val="000A151A"/>
    <w:rsid w:val="000A171C"/>
    <w:rsid w:val="000A1B68"/>
    <w:rsid w:val="000A1DA8"/>
    <w:rsid w:val="000A2A29"/>
    <w:rsid w:val="000A2B9E"/>
    <w:rsid w:val="000A3029"/>
    <w:rsid w:val="000A4492"/>
    <w:rsid w:val="000A45F8"/>
    <w:rsid w:val="000A4D81"/>
    <w:rsid w:val="000A50FC"/>
    <w:rsid w:val="000A6B42"/>
    <w:rsid w:val="000A72BF"/>
    <w:rsid w:val="000A7A1E"/>
    <w:rsid w:val="000B0E5A"/>
    <w:rsid w:val="000B10EF"/>
    <w:rsid w:val="000B1923"/>
    <w:rsid w:val="000B1F12"/>
    <w:rsid w:val="000B21DF"/>
    <w:rsid w:val="000B2CB5"/>
    <w:rsid w:val="000B36F1"/>
    <w:rsid w:val="000B3C6F"/>
    <w:rsid w:val="000B3E8A"/>
    <w:rsid w:val="000B41D7"/>
    <w:rsid w:val="000B4B23"/>
    <w:rsid w:val="000B4E46"/>
    <w:rsid w:val="000B4E5B"/>
    <w:rsid w:val="000B506B"/>
    <w:rsid w:val="000B53E7"/>
    <w:rsid w:val="000B59D8"/>
    <w:rsid w:val="000B6EE3"/>
    <w:rsid w:val="000B6FAD"/>
    <w:rsid w:val="000B7A14"/>
    <w:rsid w:val="000B7CB9"/>
    <w:rsid w:val="000C05D4"/>
    <w:rsid w:val="000C0913"/>
    <w:rsid w:val="000C09A6"/>
    <w:rsid w:val="000C18C7"/>
    <w:rsid w:val="000C1D2B"/>
    <w:rsid w:val="000C251A"/>
    <w:rsid w:val="000C266E"/>
    <w:rsid w:val="000C2BD2"/>
    <w:rsid w:val="000C2C5A"/>
    <w:rsid w:val="000C2F76"/>
    <w:rsid w:val="000C2F87"/>
    <w:rsid w:val="000C3170"/>
    <w:rsid w:val="000C3C4B"/>
    <w:rsid w:val="000C3C51"/>
    <w:rsid w:val="000C4A3F"/>
    <w:rsid w:val="000C553C"/>
    <w:rsid w:val="000C55D1"/>
    <w:rsid w:val="000C586F"/>
    <w:rsid w:val="000C62EE"/>
    <w:rsid w:val="000C69A9"/>
    <w:rsid w:val="000C6C36"/>
    <w:rsid w:val="000C6E56"/>
    <w:rsid w:val="000C76E5"/>
    <w:rsid w:val="000D0AB4"/>
    <w:rsid w:val="000D0BE7"/>
    <w:rsid w:val="000D1524"/>
    <w:rsid w:val="000D1B3D"/>
    <w:rsid w:val="000D1F74"/>
    <w:rsid w:val="000D226D"/>
    <w:rsid w:val="000D271C"/>
    <w:rsid w:val="000D28B6"/>
    <w:rsid w:val="000D2FCC"/>
    <w:rsid w:val="000D34BF"/>
    <w:rsid w:val="000D36C5"/>
    <w:rsid w:val="000D3A52"/>
    <w:rsid w:val="000D4418"/>
    <w:rsid w:val="000D4930"/>
    <w:rsid w:val="000D5227"/>
    <w:rsid w:val="000D5517"/>
    <w:rsid w:val="000D57EF"/>
    <w:rsid w:val="000D5993"/>
    <w:rsid w:val="000D5AB0"/>
    <w:rsid w:val="000D6B77"/>
    <w:rsid w:val="000D7158"/>
    <w:rsid w:val="000E0770"/>
    <w:rsid w:val="000E0786"/>
    <w:rsid w:val="000E0805"/>
    <w:rsid w:val="000E0A6C"/>
    <w:rsid w:val="000E1021"/>
    <w:rsid w:val="000E1C30"/>
    <w:rsid w:val="000E1C38"/>
    <w:rsid w:val="000E2454"/>
    <w:rsid w:val="000E2A35"/>
    <w:rsid w:val="000E2F5D"/>
    <w:rsid w:val="000E36A5"/>
    <w:rsid w:val="000E37E9"/>
    <w:rsid w:val="000E3B78"/>
    <w:rsid w:val="000E4683"/>
    <w:rsid w:val="000E49BE"/>
    <w:rsid w:val="000E4E1D"/>
    <w:rsid w:val="000E547E"/>
    <w:rsid w:val="000E5921"/>
    <w:rsid w:val="000E6144"/>
    <w:rsid w:val="000E653C"/>
    <w:rsid w:val="000E7A61"/>
    <w:rsid w:val="000F0C7B"/>
    <w:rsid w:val="000F0DB1"/>
    <w:rsid w:val="000F1686"/>
    <w:rsid w:val="000F181E"/>
    <w:rsid w:val="000F1F8E"/>
    <w:rsid w:val="000F259C"/>
    <w:rsid w:val="000F3464"/>
    <w:rsid w:val="000F3CC6"/>
    <w:rsid w:val="000F4859"/>
    <w:rsid w:val="000F48FE"/>
    <w:rsid w:val="000F51D8"/>
    <w:rsid w:val="000F53F6"/>
    <w:rsid w:val="000F5480"/>
    <w:rsid w:val="000F5B40"/>
    <w:rsid w:val="000F626D"/>
    <w:rsid w:val="000F69E0"/>
    <w:rsid w:val="000F6D6C"/>
    <w:rsid w:val="000F6F77"/>
    <w:rsid w:val="000F739A"/>
    <w:rsid w:val="000F7640"/>
    <w:rsid w:val="001004A1"/>
    <w:rsid w:val="00102604"/>
    <w:rsid w:val="0010288A"/>
    <w:rsid w:val="00102AA6"/>
    <w:rsid w:val="00103097"/>
    <w:rsid w:val="00103176"/>
    <w:rsid w:val="0010345D"/>
    <w:rsid w:val="00103B98"/>
    <w:rsid w:val="00103C3C"/>
    <w:rsid w:val="00103FCE"/>
    <w:rsid w:val="001048EF"/>
    <w:rsid w:val="00104E5E"/>
    <w:rsid w:val="00104E7D"/>
    <w:rsid w:val="00105AB3"/>
    <w:rsid w:val="00105FE9"/>
    <w:rsid w:val="0010666D"/>
    <w:rsid w:val="00106EC5"/>
    <w:rsid w:val="00107086"/>
    <w:rsid w:val="001072B0"/>
    <w:rsid w:val="001100F9"/>
    <w:rsid w:val="00110689"/>
    <w:rsid w:val="00111308"/>
    <w:rsid w:val="0011151F"/>
    <w:rsid w:val="001116D1"/>
    <w:rsid w:val="00111857"/>
    <w:rsid w:val="00111A2D"/>
    <w:rsid w:val="00112112"/>
    <w:rsid w:val="001122F8"/>
    <w:rsid w:val="00113792"/>
    <w:rsid w:val="001138F3"/>
    <w:rsid w:val="00113C58"/>
    <w:rsid w:val="00113DE0"/>
    <w:rsid w:val="00113E06"/>
    <w:rsid w:val="001144D6"/>
    <w:rsid w:val="0011460C"/>
    <w:rsid w:val="0011486B"/>
    <w:rsid w:val="00114B45"/>
    <w:rsid w:val="00114CB2"/>
    <w:rsid w:val="00114D7A"/>
    <w:rsid w:val="00116230"/>
    <w:rsid w:val="00116771"/>
    <w:rsid w:val="00116867"/>
    <w:rsid w:val="001168CB"/>
    <w:rsid w:val="00117B19"/>
    <w:rsid w:val="00117D99"/>
    <w:rsid w:val="00120164"/>
    <w:rsid w:val="001208C0"/>
    <w:rsid w:val="001210D9"/>
    <w:rsid w:val="00121BAD"/>
    <w:rsid w:val="0012274E"/>
    <w:rsid w:val="00122A8C"/>
    <w:rsid w:val="001235A8"/>
    <w:rsid w:val="00123784"/>
    <w:rsid w:val="00123F81"/>
    <w:rsid w:val="00124130"/>
    <w:rsid w:val="0012418C"/>
    <w:rsid w:val="00124FF1"/>
    <w:rsid w:val="00125760"/>
    <w:rsid w:val="00126995"/>
    <w:rsid w:val="00126BB8"/>
    <w:rsid w:val="00126D84"/>
    <w:rsid w:val="00127168"/>
    <w:rsid w:val="00127308"/>
    <w:rsid w:val="0012741E"/>
    <w:rsid w:val="00127455"/>
    <w:rsid w:val="00127700"/>
    <w:rsid w:val="00130533"/>
    <w:rsid w:val="00130D8F"/>
    <w:rsid w:val="00130DE9"/>
    <w:rsid w:val="001310DA"/>
    <w:rsid w:val="00131447"/>
    <w:rsid w:val="0013183D"/>
    <w:rsid w:val="001324E0"/>
    <w:rsid w:val="00133345"/>
    <w:rsid w:val="0013423E"/>
    <w:rsid w:val="001342D5"/>
    <w:rsid w:val="00134874"/>
    <w:rsid w:val="0013604C"/>
    <w:rsid w:val="001360EA"/>
    <w:rsid w:val="001361ED"/>
    <w:rsid w:val="00136446"/>
    <w:rsid w:val="00136BB2"/>
    <w:rsid w:val="00136E6D"/>
    <w:rsid w:val="00136EC7"/>
    <w:rsid w:val="00137324"/>
    <w:rsid w:val="0013761C"/>
    <w:rsid w:val="0014017B"/>
    <w:rsid w:val="001401C3"/>
    <w:rsid w:val="001407C1"/>
    <w:rsid w:val="00140800"/>
    <w:rsid w:val="00140CDC"/>
    <w:rsid w:val="00140F14"/>
    <w:rsid w:val="00141050"/>
    <w:rsid w:val="0014115D"/>
    <w:rsid w:val="001429F0"/>
    <w:rsid w:val="001432D7"/>
    <w:rsid w:val="00143335"/>
    <w:rsid w:val="001434F7"/>
    <w:rsid w:val="0014394E"/>
    <w:rsid w:val="00143B08"/>
    <w:rsid w:val="00143BDE"/>
    <w:rsid w:val="00143D30"/>
    <w:rsid w:val="00144AA8"/>
    <w:rsid w:val="00144ADB"/>
    <w:rsid w:val="00144C7A"/>
    <w:rsid w:val="00144F74"/>
    <w:rsid w:val="00144F75"/>
    <w:rsid w:val="00145442"/>
    <w:rsid w:val="00145804"/>
    <w:rsid w:val="00145C37"/>
    <w:rsid w:val="00146BDF"/>
    <w:rsid w:val="00146E45"/>
    <w:rsid w:val="00147C73"/>
    <w:rsid w:val="00147C88"/>
    <w:rsid w:val="00147F1A"/>
    <w:rsid w:val="00147FEF"/>
    <w:rsid w:val="001502E4"/>
    <w:rsid w:val="00150770"/>
    <w:rsid w:val="00150948"/>
    <w:rsid w:val="00150B18"/>
    <w:rsid w:val="0015141D"/>
    <w:rsid w:val="00151583"/>
    <w:rsid w:val="00151C48"/>
    <w:rsid w:val="001526D4"/>
    <w:rsid w:val="001528D5"/>
    <w:rsid w:val="00152C50"/>
    <w:rsid w:val="00152DC2"/>
    <w:rsid w:val="00152FA6"/>
    <w:rsid w:val="001535C9"/>
    <w:rsid w:val="00154538"/>
    <w:rsid w:val="0015532D"/>
    <w:rsid w:val="0015590E"/>
    <w:rsid w:val="00155A1C"/>
    <w:rsid w:val="00155B53"/>
    <w:rsid w:val="0015646D"/>
    <w:rsid w:val="00156D68"/>
    <w:rsid w:val="00156FF8"/>
    <w:rsid w:val="001573AB"/>
    <w:rsid w:val="0015752E"/>
    <w:rsid w:val="001575DF"/>
    <w:rsid w:val="00157A75"/>
    <w:rsid w:val="00157CC1"/>
    <w:rsid w:val="0016029F"/>
    <w:rsid w:val="00160DB4"/>
    <w:rsid w:val="001611ED"/>
    <w:rsid w:val="00161428"/>
    <w:rsid w:val="00161CFA"/>
    <w:rsid w:val="00162107"/>
    <w:rsid w:val="001622CF"/>
    <w:rsid w:val="00162303"/>
    <w:rsid w:val="0016230B"/>
    <w:rsid w:val="00163D58"/>
    <w:rsid w:val="00163F68"/>
    <w:rsid w:val="001640F9"/>
    <w:rsid w:val="00164544"/>
    <w:rsid w:val="00164583"/>
    <w:rsid w:val="00164DD5"/>
    <w:rsid w:val="00165CF4"/>
    <w:rsid w:val="00165F35"/>
    <w:rsid w:val="00166020"/>
    <w:rsid w:val="00166323"/>
    <w:rsid w:val="00166C15"/>
    <w:rsid w:val="001674CD"/>
    <w:rsid w:val="00170353"/>
    <w:rsid w:val="00170CFC"/>
    <w:rsid w:val="00171800"/>
    <w:rsid w:val="00171B20"/>
    <w:rsid w:val="00171C1B"/>
    <w:rsid w:val="0017285E"/>
    <w:rsid w:val="00172B86"/>
    <w:rsid w:val="00172B88"/>
    <w:rsid w:val="00172D67"/>
    <w:rsid w:val="00172FF6"/>
    <w:rsid w:val="00173179"/>
    <w:rsid w:val="00174345"/>
    <w:rsid w:val="001743E5"/>
    <w:rsid w:val="001744AA"/>
    <w:rsid w:val="001744E1"/>
    <w:rsid w:val="001747B5"/>
    <w:rsid w:val="00174BB2"/>
    <w:rsid w:val="00174F6A"/>
    <w:rsid w:val="00175445"/>
    <w:rsid w:val="001760FC"/>
    <w:rsid w:val="00176134"/>
    <w:rsid w:val="00176A63"/>
    <w:rsid w:val="001773FF"/>
    <w:rsid w:val="00177617"/>
    <w:rsid w:val="001776B7"/>
    <w:rsid w:val="00180FE7"/>
    <w:rsid w:val="00181265"/>
    <w:rsid w:val="001812FA"/>
    <w:rsid w:val="00181663"/>
    <w:rsid w:val="001816B7"/>
    <w:rsid w:val="001816EC"/>
    <w:rsid w:val="00181A34"/>
    <w:rsid w:val="00181DAF"/>
    <w:rsid w:val="001822E0"/>
    <w:rsid w:val="001823B1"/>
    <w:rsid w:val="00182733"/>
    <w:rsid w:val="00183245"/>
    <w:rsid w:val="00183760"/>
    <w:rsid w:val="00184244"/>
    <w:rsid w:val="00185392"/>
    <w:rsid w:val="00186294"/>
    <w:rsid w:val="001863F5"/>
    <w:rsid w:val="001864BC"/>
    <w:rsid w:val="001867B5"/>
    <w:rsid w:val="00186BBD"/>
    <w:rsid w:val="00186EB5"/>
    <w:rsid w:val="00187263"/>
    <w:rsid w:val="0018733A"/>
    <w:rsid w:val="0018754F"/>
    <w:rsid w:val="00187937"/>
    <w:rsid w:val="00187B29"/>
    <w:rsid w:val="00187EF2"/>
    <w:rsid w:val="001903E9"/>
    <w:rsid w:val="001905A9"/>
    <w:rsid w:val="00190823"/>
    <w:rsid w:val="001914BB"/>
    <w:rsid w:val="001915B7"/>
    <w:rsid w:val="00191A74"/>
    <w:rsid w:val="001926B9"/>
    <w:rsid w:val="00192E8F"/>
    <w:rsid w:val="00193A8F"/>
    <w:rsid w:val="00193D24"/>
    <w:rsid w:val="001940BE"/>
    <w:rsid w:val="00194544"/>
    <w:rsid w:val="001946F1"/>
    <w:rsid w:val="001949A5"/>
    <w:rsid w:val="00194BCD"/>
    <w:rsid w:val="00194FA0"/>
    <w:rsid w:val="00195082"/>
    <w:rsid w:val="001955AE"/>
    <w:rsid w:val="0019667F"/>
    <w:rsid w:val="001968D5"/>
    <w:rsid w:val="00196EAA"/>
    <w:rsid w:val="00197CE4"/>
    <w:rsid w:val="00197E32"/>
    <w:rsid w:val="001A1EF4"/>
    <w:rsid w:val="001A221A"/>
    <w:rsid w:val="001A2734"/>
    <w:rsid w:val="001A295D"/>
    <w:rsid w:val="001A2A02"/>
    <w:rsid w:val="001A2CA5"/>
    <w:rsid w:val="001A348E"/>
    <w:rsid w:val="001A3829"/>
    <w:rsid w:val="001A3AD5"/>
    <w:rsid w:val="001A3D2B"/>
    <w:rsid w:val="001A3EE2"/>
    <w:rsid w:val="001A46C9"/>
    <w:rsid w:val="001A52A0"/>
    <w:rsid w:val="001A5F57"/>
    <w:rsid w:val="001A625D"/>
    <w:rsid w:val="001A6638"/>
    <w:rsid w:val="001A6B5D"/>
    <w:rsid w:val="001A6BE1"/>
    <w:rsid w:val="001A6DB9"/>
    <w:rsid w:val="001B050A"/>
    <w:rsid w:val="001B0C17"/>
    <w:rsid w:val="001B142F"/>
    <w:rsid w:val="001B173E"/>
    <w:rsid w:val="001B175A"/>
    <w:rsid w:val="001B1A4D"/>
    <w:rsid w:val="001B2DC5"/>
    <w:rsid w:val="001B2E35"/>
    <w:rsid w:val="001B3555"/>
    <w:rsid w:val="001B37D9"/>
    <w:rsid w:val="001B3963"/>
    <w:rsid w:val="001B4517"/>
    <w:rsid w:val="001B47E2"/>
    <w:rsid w:val="001B4CAA"/>
    <w:rsid w:val="001B54E9"/>
    <w:rsid w:val="001B55FA"/>
    <w:rsid w:val="001B59C2"/>
    <w:rsid w:val="001B609D"/>
    <w:rsid w:val="001B68F3"/>
    <w:rsid w:val="001B6B51"/>
    <w:rsid w:val="001B6FC5"/>
    <w:rsid w:val="001B726D"/>
    <w:rsid w:val="001B7AD1"/>
    <w:rsid w:val="001B7C2D"/>
    <w:rsid w:val="001B7DA2"/>
    <w:rsid w:val="001C0305"/>
    <w:rsid w:val="001C0363"/>
    <w:rsid w:val="001C05DC"/>
    <w:rsid w:val="001C0855"/>
    <w:rsid w:val="001C0CB5"/>
    <w:rsid w:val="001C10EB"/>
    <w:rsid w:val="001C20B1"/>
    <w:rsid w:val="001C21F9"/>
    <w:rsid w:val="001C23FA"/>
    <w:rsid w:val="001C2510"/>
    <w:rsid w:val="001C2E7B"/>
    <w:rsid w:val="001C30B4"/>
    <w:rsid w:val="001C3BB4"/>
    <w:rsid w:val="001C3D02"/>
    <w:rsid w:val="001C4348"/>
    <w:rsid w:val="001C4788"/>
    <w:rsid w:val="001C4C1F"/>
    <w:rsid w:val="001C4E87"/>
    <w:rsid w:val="001C5073"/>
    <w:rsid w:val="001C56D9"/>
    <w:rsid w:val="001C682E"/>
    <w:rsid w:val="001C6E7E"/>
    <w:rsid w:val="001C6FD4"/>
    <w:rsid w:val="001C7545"/>
    <w:rsid w:val="001C7F5E"/>
    <w:rsid w:val="001D0484"/>
    <w:rsid w:val="001D08F8"/>
    <w:rsid w:val="001D0C6D"/>
    <w:rsid w:val="001D1002"/>
    <w:rsid w:val="001D1099"/>
    <w:rsid w:val="001D12D0"/>
    <w:rsid w:val="001D157A"/>
    <w:rsid w:val="001D1BDF"/>
    <w:rsid w:val="001D2750"/>
    <w:rsid w:val="001D2ABD"/>
    <w:rsid w:val="001D2DF4"/>
    <w:rsid w:val="001D2F59"/>
    <w:rsid w:val="001D35DD"/>
    <w:rsid w:val="001D3EAF"/>
    <w:rsid w:val="001D435D"/>
    <w:rsid w:val="001D50B0"/>
    <w:rsid w:val="001D514C"/>
    <w:rsid w:val="001D61CF"/>
    <w:rsid w:val="001D6C33"/>
    <w:rsid w:val="001D6E09"/>
    <w:rsid w:val="001D7365"/>
    <w:rsid w:val="001D7F0F"/>
    <w:rsid w:val="001E057A"/>
    <w:rsid w:val="001E05B7"/>
    <w:rsid w:val="001E0624"/>
    <w:rsid w:val="001E0B1A"/>
    <w:rsid w:val="001E0EA4"/>
    <w:rsid w:val="001E10D9"/>
    <w:rsid w:val="001E16C4"/>
    <w:rsid w:val="001E1CAB"/>
    <w:rsid w:val="001E1D82"/>
    <w:rsid w:val="001E201E"/>
    <w:rsid w:val="001E2044"/>
    <w:rsid w:val="001E2082"/>
    <w:rsid w:val="001E25E2"/>
    <w:rsid w:val="001E2C83"/>
    <w:rsid w:val="001E41A3"/>
    <w:rsid w:val="001E4319"/>
    <w:rsid w:val="001E4ACC"/>
    <w:rsid w:val="001E4E6E"/>
    <w:rsid w:val="001E4EE5"/>
    <w:rsid w:val="001E5691"/>
    <w:rsid w:val="001E5E36"/>
    <w:rsid w:val="001E5E99"/>
    <w:rsid w:val="001E5FCC"/>
    <w:rsid w:val="001E6AAD"/>
    <w:rsid w:val="001E6E3B"/>
    <w:rsid w:val="001E70D1"/>
    <w:rsid w:val="001E72F7"/>
    <w:rsid w:val="001E7908"/>
    <w:rsid w:val="001F0118"/>
    <w:rsid w:val="001F0136"/>
    <w:rsid w:val="001F03B8"/>
    <w:rsid w:val="001F0AC7"/>
    <w:rsid w:val="001F0B5E"/>
    <w:rsid w:val="001F108B"/>
    <w:rsid w:val="001F1549"/>
    <w:rsid w:val="001F1812"/>
    <w:rsid w:val="001F1E11"/>
    <w:rsid w:val="001F1FEF"/>
    <w:rsid w:val="001F21B6"/>
    <w:rsid w:val="001F2994"/>
    <w:rsid w:val="001F39F8"/>
    <w:rsid w:val="001F4422"/>
    <w:rsid w:val="001F4F82"/>
    <w:rsid w:val="001F5175"/>
    <w:rsid w:val="001F52EF"/>
    <w:rsid w:val="001F5911"/>
    <w:rsid w:val="001F5B55"/>
    <w:rsid w:val="001F5DF1"/>
    <w:rsid w:val="001F6B27"/>
    <w:rsid w:val="001F6D8F"/>
    <w:rsid w:val="001F6EA2"/>
    <w:rsid w:val="00200952"/>
    <w:rsid w:val="00200BF1"/>
    <w:rsid w:val="00200EE4"/>
    <w:rsid w:val="002015B4"/>
    <w:rsid w:val="00201A5E"/>
    <w:rsid w:val="00201B25"/>
    <w:rsid w:val="00201BD2"/>
    <w:rsid w:val="00202CD4"/>
    <w:rsid w:val="00203572"/>
    <w:rsid w:val="0020368F"/>
    <w:rsid w:val="002037C4"/>
    <w:rsid w:val="002047C6"/>
    <w:rsid w:val="002047FD"/>
    <w:rsid w:val="00204DF4"/>
    <w:rsid w:val="002053FB"/>
    <w:rsid w:val="00205427"/>
    <w:rsid w:val="00205809"/>
    <w:rsid w:val="00205D0C"/>
    <w:rsid w:val="00206158"/>
    <w:rsid w:val="00206A16"/>
    <w:rsid w:val="00206ACD"/>
    <w:rsid w:val="0020711D"/>
    <w:rsid w:val="00207C2E"/>
    <w:rsid w:val="00207FEB"/>
    <w:rsid w:val="002100D2"/>
    <w:rsid w:val="002102AB"/>
    <w:rsid w:val="0021048F"/>
    <w:rsid w:val="0021073F"/>
    <w:rsid w:val="0021141D"/>
    <w:rsid w:val="00211B51"/>
    <w:rsid w:val="00211C4F"/>
    <w:rsid w:val="00212868"/>
    <w:rsid w:val="00212E20"/>
    <w:rsid w:val="00213026"/>
    <w:rsid w:val="00213369"/>
    <w:rsid w:val="00213A39"/>
    <w:rsid w:val="00214F7E"/>
    <w:rsid w:val="0021509F"/>
    <w:rsid w:val="002152EE"/>
    <w:rsid w:val="0021553C"/>
    <w:rsid w:val="0021597C"/>
    <w:rsid w:val="00215A08"/>
    <w:rsid w:val="00215F48"/>
    <w:rsid w:val="002160D2"/>
    <w:rsid w:val="00216DA4"/>
    <w:rsid w:val="0021740D"/>
    <w:rsid w:val="00217A0B"/>
    <w:rsid w:val="00220AD5"/>
    <w:rsid w:val="00220B85"/>
    <w:rsid w:val="00220C50"/>
    <w:rsid w:val="002211AF"/>
    <w:rsid w:val="002214E1"/>
    <w:rsid w:val="00221A0C"/>
    <w:rsid w:val="00221D23"/>
    <w:rsid w:val="002224D8"/>
    <w:rsid w:val="00222521"/>
    <w:rsid w:val="00222BE1"/>
    <w:rsid w:val="00223623"/>
    <w:rsid w:val="0022389B"/>
    <w:rsid w:val="002241EC"/>
    <w:rsid w:val="00224EA0"/>
    <w:rsid w:val="00226723"/>
    <w:rsid w:val="0022696B"/>
    <w:rsid w:val="00227ED1"/>
    <w:rsid w:val="0023024F"/>
    <w:rsid w:val="002302CC"/>
    <w:rsid w:val="00230371"/>
    <w:rsid w:val="0023042F"/>
    <w:rsid w:val="00230617"/>
    <w:rsid w:val="00230FBD"/>
    <w:rsid w:val="00231420"/>
    <w:rsid w:val="002318FE"/>
    <w:rsid w:val="00231D23"/>
    <w:rsid w:val="0023248B"/>
    <w:rsid w:val="00233DF5"/>
    <w:rsid w:val="00233FF9"/>
    <w:rsid w:val="0023428A"/>
    <w:rsid w:val="0023433F"/>
    <w:rsid w:val="002344D0"/>
    <w:rsid w:val="00234665"/>
    <w:rsid w:val="00235288"/>
    <w:rsid w:val="00235BB3"/>
    <w:rsid w:val="002377E6"/>
    <w:rsid w:val="00240379"/>
    <w:rsid w:val="002405D5"/>
    <w:rsid w:val="002407C6"/>
    <w:rsid w:val="00240893"/>
    <w:rsid w:val="00240C98"/>
    <w:rsid w:val="00240DA5"/>
    <w:rsid w:val="002416D8"/>
    <w:rsid w:val="00241835"/>
    <w:rsid w:val="00241D4A"/>
    <w:rsid w:val="00242960"/>
    <w:rsid w:val="00242AC1"/>
    <w:rsid w:val="00242B08"/>
    <w:rsid w:val="00242FE9"/>
    <w:rsid w:val="00243373"/>
    <w:rsid w:val="00243410"/>
    <w:rsid w:val="00243534"/>
    <w:rsid w:val="002437B2"/>
    <w:rsid w:val="002438FA"/>
    <w:rsid w:val="0024446B"/>
    <w:rsid w:val="00244533"/>
    <w:rsid w:val="00244764"/>
    <w:rsid w:val="00244AAF"/>
    <w:rsid w:val="00244F7C"/>
    <w:rsid w:val="00244FDA"/>
    <w:rsid w:val="0024516F"/>
    <w:rsid w:val="00245267"/>
    <w:rsid w:val="002454F6"/>
    <w:rsid w:val="00246019"/>
    <w:rsid w:val="0024613C"/>
    <w:rsid w:val="0024660D"/>
    <w:rsid w:val="0024701C"/>
    <w:rsid w:val="00247090"/>
    <w:rsid w:val="00247D07"/>
    <w:rsid w:val="00247E56"/>
    <w:rsid w:val="00247F6F"/>
    <w:rsid w:val="002503C1"/>
    <w:rsid w:val="00250E7D"/>
    <w:rsid w:val="00251912"/>
    <w:rsid w:val="00251A35"/>
    <w:rsid w:val="00252369"/>
    <w:rsid w:val="00252507"/>
    <w:rsid w:val="002526FE"/>
    <w:rsid w:val="00252CEE"/>
    <w:rsid w:val="00252F5E"/>
    <w:rsid w:val="002532C9"/>
    <w:rsid w:val="002538FD"/>
    <w:rsid w:val="00254E70"/>
    <w:rsid w:val="002551B1"/>
    <w:rsid w:val="002559CF"/>
    <w:rsid w:val="00256D03"/>
    <w:rsid w:val="00257130"/>
    <w:rsid w:val="00257C00"/>
    <w:rsid w:val="00260078"/>
    <w:rsid w:val="00260146"/>
    <w:rsid w:val="002604AB"/>
    <w:rsid w:val="0026060F"/>
    <w:rsid w:val="0026083F"/>
    <w:rsid w:val="00260849"/>
    <w:rsid w:val="00260A12"/>
    <w:rsid w:val="002615F7"/>
    <w:rsid w:val="00261606"/>
    <w:rsid w:val="00262A10"/>
    <w:rsid w:val="0026301C"/>
    <w:rsid w:val="00263428"/>
    <w:rsid w:val="0026370F"/>
    <w:rsid w:val="0026374F"/>
    <w:rsid w:val="00263A7D"/>
    <w:rsid w:val="00263AF1"/>
    <w:rsid w:val="00264196"/>
    <w:rsid w:val="00264886"/>
    <w:rsid w:val="00264ADE"/>
    <w:rsid w:val="00265E16"/>
    <w:rsid w:val="00266384"/>
    <w:rsid w:val="00267039"/>
    <w:rsid w:val="00267D72"/>
    <w:rsid w:val="002705BC"/>
    <w:rsid w:val="00270B36"/>
    <w:rsid w:val="00270CDD"/>
    <w:rsid w:val="00270D13"/>
    <w:rsid w:val="0027132B"/>
    <w:rsid w:val="00271B13"/>
    <w:rsid w:val="002723EE"/>
    <w:rsid w:val="0027321D"/>
    <w:rsid w:val="00273807"/>
    <w:rsid w:val="00273A0D"/>
    <w:rsid w:val="00273D02"/>
    <w:rsid w:val="00273F8A"/>
    <w:rsid w:val="0027476A"/>
    <w:rsid w:val="00274BCA"/>
    <w:rsid w:val="00275CE3"/>
    <w:rsid w:val="00275D9F"/>
    <w:rsid w:val="002760F6"/>
    <w:rsid w:val="0027666E"/>
    <w:rsid w:val="002768F7"/>
    <w:rsid w:val="00276CDB"/>
    <w:rsid w:val="00276D01"/>
    <w:rsid w:val="0027757C"/>
    <w:rsid w:val="00277FAA"/>
    <w:rsid w:val="00280070"/>
    <w:rsid w:val="00280B4C"/>
    <w:rsid w:val="0028113B"/>
    <w:rsid w:val="002814B7"/>
    <w:rsid w:val="00282380"/>
    <w:rsid w:val="0028260F"/>
    <w:rsid w:val="002837B9"/>
    <w:rsid w:val="00284324"/>
    <w:rsid w:val="00284459"/>
    <w:rsid w:val="00284F7B"/>
    <w:rsid w:val="00285EAC"/>
    <w:rsid w:val="00285ED6"/>
    <w:rsid w:val="002860A4"/>
    <w:rsid w:val="002864FB"/>
    <w:rsid w:val="002866A6"/>
    <w:rsid w:val="002909E0"/>
    <w:rsid w:val="00290B0C"/>
    <w:rsid w:val="00290CE9"/>
    <w:rsid w:val="00290FA9"/>
    <w:rsid w:val="00290FC3"/>
    <w:rsid w:val="0029111C"/>
    <w:rsid w:val="00291233"/>
    <w:rsid w:val="0029137B"/>
    <w:rsid w:val="00291BFF"/>
    <w:rsid w:val="00291DD0"/>
    <w:rsid w:val="002924B8"/>
    <w:rsid w:val="002924FA"/>
    <w:rsid w:val="00292ED0"/>
    <w:rsid w:val="00292F15"/>
    <w:rsid w:val="002930CB"/>
    <w:rsid w:val="0029347F"/>
    <w:rsid w:val="002935DB"/>
    <w:rsid w:val="00294E8A"/>
    <w:rsid w:val="00294E96"/>
    <w:rsid w:val="002950AD"/>
    <w:rsid w:val="002965E6"/>
    <w:rsid w:val="002965F5"/>
    <w:rsid w:val="00296FAC"/>
    <w:rsid w:val="00297783"/>
    <w:rsid w:val="002977BA"/>
    <w:rsid w:val="00297F4C"/>
    <w:rsid w:val="002A0480"/>
    <w:rsid w:val="002A05D3"/>
    <w:rsid w:val="002A0B4E"/>
    <w:rsid w:val="002A162B"/>
    <w:rsid w:val="002A1B7B"/>
    <w:rsid w:val="002A2A1E"/>
    <w:rsid w:val="002A2AA7"/>
    <w:rsid w:val="002A3498"/>
    <w:rsid w:val="002A363E"/>
    <w:rsid w:val="002A3CAC"/>
    <w:rsid w:val="002A54F3"/>
    <w:rsid w:val="002A573E"/>
    <w:rsid w:val="002A5A32"/>
    <w:rsid w:val="002A5C1D"/>
    <w:rsid w:val="002A73DF"/>
    <w:rsid w:val="002A747E"/>
    <w:rsid w:val="002A7875"/>
    <w:rsid w:val="002A7F91"/>
    <w:rsid w:val="002B061E"/>
    <w:rsid w:val="002B142E"/>
    <w:rsid w:val="002B1DBE"/>
    <w:rsid w:val="002B2347"/>
    <w:rsid w:val="002B2C93"/>
    <w:rsid w:val="002B33AD"/>
    <w:rsid w:val="002B3AC1"/>
    <w:rsid w:val="002B3E67"/>
    <w:rsid w:val="002B3EE9"/>
    <w:rsid w:val="002B4622"/>
    <w:rsid w:val="002B4CDF"/>
    <w:rsid w:val="002B5DC2"/>
    <w:rsid w:val="002B5E84"/>
    <w:rsid w:val="002B6820"/>
    <w:rsid w:val="002B69CA"/>
    <w:rsid w:val="002B7896"/>
    <w:rsid w:val="002B7ED6"/>
    <w:rsid w:val="002B7FB9"/>
    <w:rsid w:val="002C02FB"/>
    <w:rsid w:val="002C0D54"/>
    <w:rsid w:val="002C163F"/>
    <w:rsid w:val="002C175B"/>
    <w:rsid w:val="002C1AB8"/>
    <w:rsid w:val="002C24D3"/>
    <w:rsid w:val="002C2843"/>
    <w:rsid w:val="002C2C57"/>
    <w:rsid w:val="002C31C2"/>
    <w:rsid w:val="002C42F7"/>
    <w:rsid w:val="002C4AC1"/>
    <w:rsid w:val="002C4DB0"/>
    <w:rsid w:val="002C5262"/>
    <w:rsid w:val="002C55ED"/>
    <w:rsid w:val="002C59DF"/>
    <w:rsid w:val="002C5BF0"/>
    <w:rsid w:val="002C6087"/>
    <w:rsid w:val="002C60B6"/>
    <w:rsid w:val="002C6A4C"/>
    <w:rsid w:val="002C6FAE"/>
    <w:rsid w:val="002C7734"/>
    <w:rsid w:val="002C7907"/>
    <w:rsid w:val="002D0754"/>
    <w:rsid w:val="002D0A46"/>
    <w:rsid w:val="002D15BF"/>
    <w:rsid w:val="002D1A13"/>
    <w:rsid w:val="002D1AE5"/>
    <w:rsid w:val="002D1BD2"/>
    <w:rsid w:val="002D1BFB"/>
    <w:rsid w:val="002D1CEB"/>
    <w:rsid w:val="002D2989"/>
    <w:rsid w:val="002D2A5B"/>
    <w:rsid w:val="002D2CB3"/>
    <w:rsid w:val="002D2F02"/>
    <w:rsid w:val="002D30FA"/>
    <w:rsid w:val="002D380A"/>
    <w:rsid w:val="002D3B06"/>
    <w:rsid w:val="002D3C69"/>
    <w:rsid w:val="002D45CA"/>
    <w:rsid w:val="002D496C"/>
    <w:rsid w:val="002D528B"/>
    <w:rsid w:val="002D541F"/>
    <w:rsid w:val="002D58EB"/>
    <w:rsid w:val="002D5FAE"/>
    <w:rsid w:val="002D612B"/>
    <w:rsid w:val="002D6259"/>
    <w:rsid w:val="002D6479"/>
    <w:rsid w:val="002D6E58"/>
    <w:rsid w:val="002D6EC8"/>
    <w:rsid w:val="002D6F2A"/>
    <w:rsid w:val="002D7030"/>
    <w:rsid w:val="002D712A"/>
    <w:rsid w:val="002D76F2"/>
    <w:rsid w:val="002D78C5"/>
    <w:rsid w:val="002E0179"/>
    <w:rsid w:val="002E03CA"/>
    <w:rsid w:val="002E05F3"/>
    <w:rsid w:val="002E0F56"/>
    <w:rsid w:val="002E1075"/>
    <w:rsid w:val="002E2037"/>
    <w:rsid w:val="002E2058"/>
    <w:rsid w:val="002E236E"/>
    <w:rsid w:val="002E24FA"/>
    <w:rsid w:val="002E3D04"/>
    <w:rsid w:val="002E3F76"/>
    <w:rsid w:val="002E40A1"/>
    <w:rsid w:val="002E40BA"/>
    <w:rsid w:val="002E41DF"/>
    <w:rsid w:val="002E433A"/>
    <w:rsid w:val="002E4A5F"/>
    <w:rsid w:val="002E4C11"/>
    <w:rsid w:val="002E4CA9"/>
    <w:rsid w:val="002E5826"/>
    <w:rsid w:val="002E5974"/>
    <w:rsid w:val="002E5E5E"/>
    <w:rsid w:val="002E6329"/>
    <w:rsid w:val="002E7716"/>
    <w:rsid w:val="002E7911"/>
    <w:rsid w:val="002E7B93"/>
    <w:rsid w:val="002F0AF3"/>
    <w:rsid w:val="002F0C11"/>
    <w:rsid w:val="002F0DBC"/>
    <w:rsid w:val="002F11B4"/>
    <w:rsid w:val="002F1FA4"/>
    <w:rsid w:val="002F20F6"/>
    <w:rsid w:val="002F25F2"/>
    <w:rsid w:val="002F2923"/>
    <w:rsid w:val="002F2D27"/>
    <w:rsid w:val="002F330A"/>
    <w:rsid w:val="002F387D"/>
    <w:rsid w:val="002F3CA5"/>
    <w:rsid w:val="002F3E26"/>
    <w:rsid w:val="002F3F31"/>
    <w:rsid w:val="002F477C"/>
    <w:rsid w:val="002F4FD9"/>
    <w:rsid w:val="002F5DB2"/>
    <w:rsid w:val="002F6136"/>
    <w:rsid w:val="002F62AD"/>
    <w:rsid w:val="002F6CB1"/>
    <w:rsid w:val="002F6F13"/>
    <w:rsid w:val="002F7524"/>
    <w:rsid w:val="002F775E"/>
    <w:rsid w:val="002F77B3"/>
    <w:rsid w:val="002F793C"/>
    <w:rsid w:val="002F7B46"/>
    <w:rsid w:val="002F7B8B"/>
    <w:rsid w:val="002F7CA6"/>
    <w:rsid w:val="00300765"/>
    <w:rsid w:val="0030082B"/>
    <w:rsid w:val="0030151D"/>
    <w:rsid w:val="0030155A"/>
    <w:rsid w:val="00301777"/>
    <w:rsid w:val="00301C7A"/>
    <w:rsid w:val="00301D81"/>
    <w:rsid w:val="0030243E"/>
    <w:rsid w:val="00302DCB"/>
    <w:rsid w:val="00303356"/>
    <w:rsid w:val="003033BE"/>
    <w:rsid w:val="00303785"/>
    <w:rsid w:val="003039C1"/>
    <w:rsid w:val="00303A8C"/>
    <w:rsid w:val="00303DB0"/>
    <w:rsid w:val="003043DF"/>
    <w:rsid w:val="00304BAD"/>
    <w:rsid w:val="003052B1"/>
    <w:rsid w:val="00305338"/>
    <w:rsid w:val="00305406"/>
    <w:rsid w:val="0030595A"/>
    <w:rsid w:val="00305AF1"/>
    <w:rsid w:val="00305D08"/>
    <w:rsid w:val="0030636F"/>
    <w:rsid w:val="003071CD"/>
    <w:rsid w:val="00307457"/>
    <w:rsid w:val="003109F2"/>
    <w:rsid w:val="00310BF8"/>
    <w:rsid w:val="00310C1F"/>
    <w:rsid w:val="00311504"/>
    <w:rsid w:val="00311CE6"/>
    <w:rsid w:val="00311DC5"/>
    <w:rsid w:val="00312876"/>
    <w:rsid w:val="00312D47"/>
    <w:rsid w:val="00313308"/>
    <w:rsid w:val="00313EE6"/>
    <w:rsid w:val="00314AF6"/>
    <w:rsid w:val="00315CF0"/>
    <w:rsid w:val="00315D35"/>
    <w:rsid w:val="0031610F"/>
    <w:rsid w:val="003166A8"/>
    <w:rsid w:val="00316B46"/>
    <w:rsid w:val="00317BA0"/>
    <w:rsid w:val="00317FFE"/>
    <w:rsid w:val="00320169"/>
    <w:rsid w:val="003207CC"/>
    <w:rsid w:val="003209BF"/>
    <w:rsid w:val="00320CE8"/>
    <w:rsid w:val="003211B4"/>
    <w:rsid w:val="00321ABF"/>
    <w:rsid w:val="0032237D"/>
    <w:rsid w:val="00322AC8"/>
    <w:rsid w:val="00322B7A"/>
    <w:rsid w:val="00322CF4"/>
    <w:rsid w:val="00322F9B"/>
    <w:rsid w:val="00323667"/>
    <w:rsid w:val="0032385E"/>
    <w:rsid w:val="00323B4D"/>
    <w:rsid w:val="00323FC2"/>
    <w:rsid w:val="00324829"/>
    <w:rsid w:val="00324FC3"/>
    <w:rsid w:val="00325303"/>
    <w:rsid w:val="0032532A"/>
    <w:rsid w:val="0032567D"/>
    <w:rsid w:val="00325AB9"/>
    <w:rsid w:val="00326078"/>
    <w:rsid w:val="00326294"/>
    <w:rsid w:val="0032656C"/>
    <w:rsid w:val="0032658D"/>
    <w:rsid w:val="0032683C"/>
    <w:rsid w:val="00326941"/>
    <w:rsid w:val="00326997"/>
    <w:rsid w:val="00326F61"/>
    <w:rsid w:val="00326FC7"/>
    <w:rsid w:val="00327AAA"/>
    <w:rsid w:val="00327DB6"/>
    <w:rsid w:val="00330617"/>
    <w:rsid w:val="00330737"/>
    <w:rsid w:val="003308BA"/>
    <w:rsid w:val="00330B4B"/>
    <w:rsid w:val="00331890"/>
    <w:rsid w:val="003319AF"/>
    <w:rsid w:val="00331B31"/>
    <w:rsid w:val="00331B6E"/>
    <w:rsid w:val="00331DBF"/>
    <w:rsid w:val="00331E20"/>
    <w:rsid w:val="00332794"/>
    <w:rsid w:val="00332B3B"/>
    <w:rsid w:val="00333618"/>
    <w:rsid w:val="003337E0"/>
    <w:rsid w:val="00334293"/>
    <w:rsid w:val="00334349"/>
    <w:rsid w:val="003347DD"/>
    <w:rsid w:val="00334998"/>
    <w:rsid w:val="00334D94"/>
    <w:rsid w:val="003355D3"/>
    <w:rsid w:val="00335A39"/>
    <w:rsid w:val="00335B38"/>
    <w:rsid w:val="00335B6E"/>
    <w:rsid w:val="00335C2E"/>
    <w:rsid w:val="003362EF"/>
    <w:rsid w:val="0033630F"/>
    <w:rsid w:val="003366C9"/>
    <w:rsid w:val="00337714"/>
    <w:rsid w:val="00337894"/>
    <w:rsid w:val="003378B0"/>
    <w:rsid w:val="00340C28"/>
    <w:rsid w:val="00340DF4"/>
    <w:rsid w:val="00340FEC"/>
    <w:rsid w:val="003410E6"/>
    <w:rsid w:val="003416D5"/>
    <w:rsid w:val="00341D26"/>
    <w:rsid w:val="003439AD"/>
    <w:rsid w:val="00343FD3"/>
    <w:rsid w:val="003443BA"/>
    <w:rsid w:val="00344798"/>
    <w:rsid w:val="0034508D"/>
    <w:rsid w:val="003456B0"/>
    <w:rsid w:val="0034571C"/>
    <w:rsid w:val="0034579B"/>
    <w:rsid w:val="00345935"/>
    <w:rsid w:val="0034661F"/>
    <w:rsid w:val="00346764"/>
    <w:rsid w:val="00347257"/>
    <w:rsid w:val="00347358"/>
    <w:rsid w:val="003504D0"/>
    <w:rsid w:val="00350F46"/>
    <w:rsid w:val="0035118C"/>
    <w:rsid w:val="00351B8B"/>
    <w:rsid w:val="00351FE0"/>
    <w:rsid w:val="00352615"/>
    <w:rsid w:val="00352681"/>
    <w:rsid w:val="00353328"/>
    <w:rsid w:val="00353472"/>
    <w:rsid w:val="00353B00"/>
    <w:rsid w:val="00354475"/>
    <w:rsid w:val="00354E90"/>
    <w:rsid w:val="0035563A"/>
    <w:rsid w:val="00355A5F"/>
    <w:rsid w:val="00356233"/>
    <w:rsid w:val="00356464"/>
    <w:rsid w:val="00356D0D"/>
    <w:rsid w:val="00357541"/>
    <w:rsid w:val="003576D1"/>
    <w:rsid w:val="00357748"/>
    <w:rsid w:val="00357B3B"/>
    <w:rsid w:val="003606D2"/>
    <w:rsid w:val="00361488"/>
    <w:rsid w:val="00361579"/>
    <w:rsid w:val="003623D9"/>
    <w:rsid w:val="0036251C"/>
    <w:rsid w:val="00362589"/>
    <w:rsid w:val="0036369D"/>
    <w:rsid w:val="003638E2"/>
    <w:rsid w:val="00363FF0"/>
    <w:rsid w:val="003646BF"/>
    <w:rsid w:val="00365426"/>
    <w:rsid w:val="003655C3"/>
    <w:rsid w:val="00365B2B"/>
    <w:rsid w:val="00365BC0"/>
    <w:rsid w:val="00367544"/>
    <w:rsid w:val="00367C78"/>
    <w:rsid w:val="00367D27"/>
    <w:rsid w:val="00367DF1"/>
    <w:rsid w:val="00367E56"/>
    <w:rsid w:val="00367FA4"/>
    <w:rsid w:val="0037039F"/>
    <w:rsid w:val="0037051A"/>
    <w:rsid w:val="00370EA3"/>
    <w:rsid w:val="00371751"/>
    <w:rsid w:val="0037189A"/>
    <w:rsid w:val="00371DA3"/>
    <w:rsid w:val="003723B0"/>
    <w:rsid w:val="0037242A"/>
    <w:rsid w:val="003725AA"/>
    <w:rsid w:val="0037261D"/>
    <w:rsid w:val="00372AAB"/>
    <w:rsid w:val="00373063"/>
    <w:rsid w:val="0037419F"/>
    <w:rsid w:val="00374691"/>
    <w:rsid w:val="003751BE"/>
    <w:rsid w:val="00375AA8"/>
    <w:rsid w:val="00375FDB"/>
    <w:rsid w:val="0037645C"/>
    <w:rsid w:val="00376736"/>
    <w:rsid w:val="00376769"/>
    <w:rsid w:val="00376BAF"/>
    <w:rsid w:val="00376C4B"/>
    <w:rsid w:val="00377075"/>
    <w:rsid w:val="003779E2"/>
    <w:rsid w:val="00380169"/>
    <w:rsid w:val="0038056A"/>
    <w:rsid w:val="00380653"/>
    <w:rsid w:val="00380873"/>
    <w:rsid w:val="003811BD"/>
    <w:rsid w:val="00381286"/>
    <w:rsid w:val="003816A2"/>
    <w:rsid w:val="003818EA"/>
    <w:rsid w:val="003820D6"/>
    <w:rsid w:val="00383373"/>
    <w:rsid w:val="00383648"/>
    <w:rsid w:val="00383A25"/>
    <w:rsid w:val="0038618D"/>
    <w:rsid w:val="00386570"/>
    <w:rsid w:val="003865D9"/>
    <w:rsid w:val="003868D0"/>
    <w:rsid w:val="00387ABA"/>
    <w:rsid w:val="00387B44"/>
    <w:rsid w:val="00387BC7"/>
    <w:rsid w:val="00390B99"/>
    <w:rsid w:val="00390FA7"/>
    <w:rsid w:val="00391457"/>
    <w:rsid w:val="00391819"/>
    <w:rsid w:val="00391D24"/>
    <w:rsid w:val="00391FDE"/>
    <w:rsid w:val="00392086"/>
    <w:rsid w:val="00392C54"/>
    <w:rsid w:val="003931D4"/>
    <w:rsid w:val="0039330E"/>
    <w:rsid w:val="00393332"/>
    <w:rsid w:val="00393570"/>
    <w:rsid w:val="0039398C"/>
    <w:rsid w:val="003939DF"/>
    <w:rsid w:val="00393A7F"/>
    <w:rsid w:val="0039413A"/>
    <w:rsid w:val="003942C5"/>
    <w:rsid w:val="0039445D"/>
    <w:rsid w:val="00394629"/>
    <w:rsid w:val="00394F96"/>
    <w:rsid w:val="00395110"/>
    <w:rsid w:val="00395B05"/>
    <w:rsid w:val="003967F0"/>
    <w:rsid w:val="003968FF"/>
    <w:rsid w:val="00396FB5"/>
    <w:rsid w:val="00397242"/>
    <w:rsid w:val="00397D8C"/>
    <w:rsid w:val="003A1944"/>
    <w:rsid w:val="003A3164"/>
    <w:rsid w:val="003A3276"/>
    <w:rsid w:val="003A32C9"/>
    <w:rsid w:val="003A4EE9"/>
    <w:rsid w:val="003A532F"/>
    <w:rsid w:val="003A578F"/>
    <w:rsid w:val="003A5C71"/>
    <w:rsid w:val="003A618B"/>
    <w:rsid w:val="003A62EF"/>
    <w:rsid w:val="003A6520"/>
    <w:rsid w:val="003A6611"/>
    <w:rsid w:val="003A6928"/>
    <w:rsid w:val="003A71B8"/>
    <w:rsid w:val="003A7382"/>
    <w:rsid w:val="003A73E6"/>
    <w:rsid w:val="003A7AF9"/>
    <w:rsid w:val="003B09C0"/>
    <w:rsid w:val="003B162E"/>
    <w:rsid w:val="003B1E00"/>
    <w:rsid w:val="003B2886"/>
    <w:rsid w:val="003B3249"/>
    <w:rsid w:val="003B36DA"/>
    <w:rsid w:val="003B3A7D"/>
    <w:rsid w:val="003B40E2"/>
    <w:rsid w:val="003B6ADC"/>
    <w:rsid w:val="003B779B"/>
    <w:rsid w:val="003B7A55"/>
    <w:rsid w:val="003C0726"/>
    <w:rsid w:val="003C18F4"/>
    <w:rsid w:val="003C251F"/>
    <w:rsid w:val="003C29A7"/>
    <w:rsid w:val="003C2B10"/>
    <w:rsid w:val="003C3555"/>
    <w:rsid w:val="003C3672"/>
    <w:rsid w:val="003C3AAC"/>
    <w:rsid w:val="003C471C"/>
    <w:rsid w:val="003C54AD"/>
    <w:rsid w:val="003C5877"/>
    <w:rsid w:val="003C5C10"/>
    <w:rsid w:val="003C648D"/>
    <w:rsid w:val="003C6545"/>
    <w:rsid w:val="003C6664"/>
    <w:rsid w:val="003C6852"/>
    <w:rsid w:val="003C6BA9"/>
    <w:rsid w:val="003C6F6B"/>
    <w:rsid w:val="003C71DF"/>
    <w:rsid w:val="003C73E1"/>
    <w:rsid w:val="003C7798"/>
    <w:rsid w:val="003D02A0"/>
    <w:rsid w:val="003D03F7"/>
    <w:rsid w:val="003D0A4A"/>
    <w:rsid w:val="003D0A71"/>
    <w:rsid w:val="003D11ED"/>
    <w:rsid w:val="003D135A"/>
    <w:rsid w:val="003D1441"/>
    <w:rsid w:val="003D15DF"/>
    <w:rsid w:val="003D249E"/>
    <w:rsid w:val="003D3896"/>
    <w:rsid w:val="003D4E8A"/>
    <w:rsid w:val="003D5110"/>
    <w:rsid w:val="003D51FF"/>
    <w:rsid w:val="003D5245"/>
    <w:rsid w:val="003D6E84"/>
    <w:rsid w:val="003D729E"/>
    <w:rsid w:val="003D7379"/>
    <w:rsid w:val="003D766D"/>
    <w:rsid w:val="003D77D2"/>
    <w:rsid w:val="003E0231"/>
    <w:rsid w:val="003E0518"/>
    <w:rsid w:val="003E09BE"/>
    <w:rsid w:val="003E0BFD"/>
    <w:rsid w:val="003E1610"/>
    <w:rsid w:val="003E172C"/>
    <w:rsid w:val="003E2463"/>
    <w:rsid w:val="003E2FA4"/>
    <w:rsid w:val="003E32F0"/>
    <w:rsid w:val="003E3405"/>
    <w:rsid w:val="003E3F0C"/>
    <w:rsid w:val="003E465E"/>
    <w:rsid w:val="003E4759"/>
    <w:rsid w:val="003E4857"/>
    <w:rsid w:val="003E4A2F"/>
    <w:rsid w:val="003E4ADA"/>
    <w:rsid w:val="003E536C"/>
    <w:rsid w:val="003E5452"/>
    <w:rsid w:val="003E5F09"/>
    <w:rsid w:val="003E64C5"/>
    <w:rsid w:val="003E6C9B"/>
    <w:rsid w:val="003E75E6"/>
    <w:rsid w:val="003F00B0"/>
    <w:rsid w:val="003F0190"/>
    <w:rsid w:val="003F04D8"/>
    <w:rsid w:val="003F052F"/>
    <w:rsid w:val="003F0561"/>
    <w:rsid w:val="003F0A1F"/>
    <w:rsid w:val="003F0C3E"/>
    <w:rsid w:val="003F1BD8"/>
    <w:rsid w:val="003F2087"/>
    <w:rsid w:val="003F2369"/>
    <w:rsid w:val="003F3044"/>
    <w:rsid w:val="003F31B8"/>
    <w:rsid w:val="003F3A18"/>
    <w:rsid w:val="003F3C03"/>
    <w:rsid w:val="003F3C41"/>
    <w:rsid w:val="003F3F51"/>
    <w:rsid w:val="003F4186"/>
    <w:rsid w:val="003F5265"/>
    <w:rsid w:val="003F5D4C"/>
    <w:rsid w:val="003F5DB8"/>
    <w:rsid w:val="003F6583"/>
    <w:rsid w:val="003F6781"/>
    <w:rsid w:val="003F6FF2"/>
    <w:rsid w:val="003F7362"/>
    <w:rsid w:val="003F75FD"/>
    <w:rsid w:val="00400698"/>
    <w:rsid w:val="004006F4"/>
    <w:rsid w:val="00400D2C"/>
    <w:rsid w:val="00401678"/>
    <w:rsid w:val="00401772"/>
    <w:rsid w:val="00401A1C"/>
    <w:rsid w:val="004024D8"/>
    <w:rsid w:val="0040317C"/>
    <w:rsid w:val="0040344E"/>
    <w:rsid w:val="00403D6A"/>
    <w:rsid w:val="004040D3"/>
    <w:rsid w:val="0040424B"/>
    <w:rsid w:val="00404390"/>
    <w:rsid w:val="0040456A"/>
    <w:rsid w:val="00404987"/>
    <w:rsid w:val="00404C82"/>
    <w:rsid w:val="00404CCA"/>
    <w:rsid w:val="0040519F"/>
    <w:rsid w:val="00405654"/>
    <w:rsid w:val="00406DD0"/>
    <w:rsid w:val="00407EEB"/>
    <w:rsid w:val="0041009F"/>
    <w:rsid w:val="004106DD"/>
    <w:rsid w:val="0041070D"/>
    <w:rsid w:val="00410BF1"/>
    <w:rsid w:val="004111E3"/>
    <w:rsid w:val="00411815"/>
    <w:rsid w:val="00411DD3"/>
    <w:rsid w:val="004122C0"/>
    <w:rsid w:val="00412E2D"/>
    <w:rsid w:val="0041306F"/>
    <w:rsid w:val="00413B50"/>
    <w:rsid w:val="00413CE9"/>
    <w:rsid w:val="004142C7"/>
    <w:rsid w:val="0041535E"/>
    <w:rsid w:val="00415AB0"/>
    <w:rsid w:val="0041603D"/>
    <w:rsid w:val="004162D3"/>
    <w:rsid w:val="0041639D"/>
    <w:rsid w:val="00416488"/>
    <w:rsid w:val="00416A76"/>
    <w:rsid w:val="00417333"/>
    <w:rsid w:val="00417CC1"/>
    <w:rsid w:val="004203A2"/>
    <w:rsid w:val="004209A9"/>
    <w:rsid w:val="00420D4F"/>
    <w:rsid w:val="00420E14"/>
    <w:rsid w:val="00421258"/>
    <w:rsid w:val="00421444"/>
    <w:rsid w:val="00421904"/>
    <w:rsid w:val="0042233A"/>
    <w:rsid w:val="004223A8"/>
    <w:rsid w:val="00422787"/>
    <w:rsid w:val="00422DFC"/>
    <w:rsid w:val="00423CAC"/>
    <w:rsid w:val="0042422F"/>
    <w:rsid w:val="00424976"/>
    <w:rsid w:val="00425283"/>
    <w:rsid w:val="0042558F"/>
    <w:rsid w:val="00425762"/>
    <w:rsid w:val="00425815"/>
    <w:rsid w:val="00425995"/>
    <w:rsid w:val="004263A5"/>
    <w:rsid w:val="00426885"/>
    <w:rsid w:val="00426BD9"/>
    <w:rsid w:val="00426CAA"/>
    <w:rsid w:val="00426E78"/>
    <w:rsid w:val="0042753B"/>
    <w:rsid w:val="00427971"/>
    <w:rsid w:val="00427CAF"/>
    <w:rsid w:val="0043008C"/>
    <w:rsid w:val="00431223"/>
    <w:rsid w:val="00432333"/>
    <w:rsid w:val="00432997"/>
    <w:rsid w:val="00432A3F"/>
    <w:rsid w:val="00432FE4"/>
    <w:rsid w:val="00433797"/>
    <w:rsid w:val="004343CC"/>
    <w:rsid w:val="004346F8"/>
    <w:rsid w:val="0043479C"/>
    <w:rsid w:val="00434A57"/>
    <w:rsid w:val="00434DE4"/>
    <w:rsid w:val="00435CD1"/>
    <w:rsid w:val="00435EC3"/>
    <w:rsid w:val="00436E2B"/>
    <w:rsid w:val="004374E3"/>
    <w:rsid w:val="004377B0"/>
    <w:rsid w:val="00437A0B"/>
    <w:rsid w:val="00437EF0"/>
    <w:rsid w:val="004401B2"/>
    <w:rsid w:val="0044024B"/>
    <w:rsid w:val="004402FE"/>
    <w:rsid w:val="0044031E"/>
    <w:rsid w:val="0044096D"/>
    <w:rsid w:val="00440F07"/>
    <w:rsid w:val="0044101C"/>
    <w:rsid w:val="00441850"/>
    <w:rsid w:val="00442761"/>
    <w:rsid w:val="00442771"/>
    <w:rsid w:val="00442CE5"/>
    <w:rsid w:val="004446C2"/>
    <w:rsid w:val="00444931"/>
    <w:rsid w:val="004449C6"/>
    <w:rsid w:val="00444D66"/>
    <w:rsid w:val="004451EF"/>
    <w:rsid w:val="00445635"/>
    <w:rsid w:val="004457CF"/>
    <w:rsid w:val="00446496"/>
    <w:rsid w:val="00447FBC"/>
    <w:rsid w:val="00450E26"/>
    <w:rsid w:val="00451583"/>
    <w:rsid w:val="00451786"/>
    <w:rsid w:val="00451D5D"/>
    <w:rsid w:val="004524E8"/>
    <w:rsid w:val="00452E9B"/>
    <w:rsid w:val="00453B71"/>
    <w:rsid w:val="00453BE1"/>
    <w:rsid w:val="00453F30"/>
    <w:rsid w:val="0045514A"/>
    <w:rsid w:val="004556DC"/>
    <w:rsid w:val="00455AF5"/>
    <w:rsid w:val="004568D4"/>
    <w:rsid w:val="00457136"/>
    <w:rsid w:val="00457156"/>
    <w:rsid w:val="004573FB"/>
    <w:rsid w:val="004579C6"/>
    <w:rsid w:val="00460191"/>
    <w:rsid w:val="0046082A"/>
    <w:rsid w:val="00460C6B"/>
    <w:rsid w:val="00460ED2"/>
    <w:rsid w:val="00461B2B"/>
    <w:rsid w:val="00461EDB"/>
    <w:rsid w:val="00461F74"/>
    <w:rsid w:val="00462479"/>
    <w:rsid w:val="0046288C"/>
    <w:rsid w:val="00462EB5"/>
    <w:rsid w:val="00463476"/>
    <w:rsid w:val="00463709"/>
    <w:rsid w:val="00463C2D"/>
    <w:rsid w:val="0046413B"/>
    <w:rsid w:val="00464143"/>
    <w:rsid w:val="0046497B"/>
    <w:rsid w:val="00464C75"/>
    <w:rsid w:val="00464DAE"/>
    <w:rsid w:val="00465275"/>
    <w:rsid w:val="004653A9"/>
    <w:rsid w:val="00465B9C"/>
    <w:rsid w:val="00465D98"/>
    <w:rsid w:val="0046667D"/>
    <w:rsid w:val="004666CE"/>
    <w:rsid w:val="00466965"/>
    <w:rsid w:val="00466C09"/>
    <w:rsid w:val="00467CAC"/>
    <w:rsid w:val="00467D61"/>
    <w:rsid w:val="0047017D"/>
    <w:rsid w:val="004701B9"/>
    <w:rsid w:val="00470A40"/>
    <w:rsid w:val="004717A8"/>
    <w:rsid w:val="004718FB"/>
    <w:rsid w:val="00471F48"/>
    <w:rsid w:val="00473334"/>
    <w:rsid w:val="0047341A"/>
    <w:rsid w:val="004740BC"/>
    <w:rsid w:val="004746C3"/>
    <w:rsid w:val="004749BE"/>
    <w:rsid w:val="00474B25"/>
    <w:rsid w:val="0047557A"/>
    <w:rsid w:val="00475AF0"/>
    <w:rsid w:val="00475C81"/>
    <w:rsid w:val="00477491"/>
    <w:rsid w:val="00477EC3"/>
    <w:rsid w:val="00477F60"/>
    <w:rsid w:val="00477F99"/>
    <w:rsid w:val="00477FCB"/>
    <w:rsid w:val="004802B9"/>
    <w:rsid w:val="0048093E"/>
    <w:rsid w:val="0048099D"/>
    <w:rsid w:val="00480A36"/>
    <w:rsid w:val="004815C6"/>
    <w:rsid w:val="004815DC"/>
    <w:rsid w:val="004817FF"/>
    <w:rsid w:val="00481D7A"/>
    <w:rsid w:val="00483256"/>
    <w:rsid w:val="00483269"/>
    <w:rsid w:val="0048328B"/>
    <w:rsid w:val="0048419D"/>
    <w:rsid w:val="0048422F"/>
    <w:rsid w:val="00484D29"/>
    <w:rsid w:val="00484DFD"/>
    <w:rsid w:val="00484EAC"/>
    <w:rsid w:val="00485558"/>
    <w:rsid w:val="00485752"/>
    <w:rsid w:val="004859E3"/>
    <w:rsid w:val="004860A8"/>
    <w:rsid w:val="004860DA"/>
    <w:rsid w:val="0048621B"/>
    <w:rsid w:val="00486718"/>
    <w:rsid w:val="00486A1C"/>
    <w:rsid w:val="00486B55"/>
    <w:rsid w:val="00486C69"/>
    <w:rsid w:val="0048746B"/>
    <w:rsid w:val="00487758"/>
    <w:rsid w:val="004904FF"/>
    <w:rsid w:val="00491435"/>
    <w:rsid w:val="0049161A"/>
    <w:rsid w:val="00491700"/>
    <w:rsid w:val="00491A1A"/>
    <w:rsid w:val="00492210"/>
    <w:rsid w:val="00492768"/>
    <w:rsid w:val="0049296D"/>
    <w:rsid w:val="00492E19"/>
    <w:rsid w:val="0049302F"/>
    <w:rsid w:val="00493F75"/>
    <w:rsid w:val="00495045"/>
    <w:rsid w:val="004950FC"/>
    <w:rsid w:val="004956AF"/>
    <w:rsid w:val="004956E8"/>
    <w:rsid w:val="00496078"/>
    <w:rsid w:val="00496149"/>
    <w:rsid w:val="004966CA"/>
    <w:rsid w:val="00496907"/>
    <w:rsid w:val="00497862"/>
    <w:rsid w:val="00497B65"/>
    <w:rsid w:val="00497C61"/>
    <w:rsid w:val="004A13F9"/>
    <w:rsid w:val="004A1470"/>
    <w:rsid w:val="004A1750"/>
    <w:rsid w:val="004A1C62"/>
    <w:rsid w:val="004A1DC7"/>
    <w:rsid w:val="004A27A8"/>
    <w:rsid w:val="004A29A4"/>
    <w:rsid w:val="004A31B2"/>
    <w:rsid w:val="004A35FE"/>
    <w:rsid w:val="004A37DA"/>
    <w:rsid w:val="004A3C08"/>
    <w:rsid w:val="004A40AE"/>
    <w:rsid w:val="004A4C7D"/>
    <w:rsid w:val="004A51D2"/>
    <w:rsid w:val="004A6255"/>
    <w:rsid w:val="004A6718"/>
    <w:rsid w:val="004A672F"/>
    <w:rsid w:val="004A69C3"/>
    <w:rsid w:val="004A6BB0"/>
    <w:rsid w:val="004A7449"/>
    <w:rsid w:val="004B0A1F"/>
    <w:rsid w:val="004B0DE3"/>
    <w:rsid w:val="004B10B6"/>
    <w:rsid w:val="004B13FC"/>
    <w:rsid w:val="004B18B4"/>
    <w:rsid w:val="004B1FCC"/>
    <w:rsid w:val="004B2345"/>
    <w:rsid w:val="004B3352"/>
    <w:rsid w:val="004B35AA"/>
    <w:rsid w:val="004B43FF"/>
    <w:rsid w:val="004B484B"/>
    <w:rsid w:val="004B49A7"/>
    <w:rsid w:val="004B4D24"/>
    <w:rsid w:val="004B4F4D"/>
    <w:rsid w:val="004B504A"/>
    <w:rsid w:val="004B51C0"/>
    <w:rsid w:val="004B5574"/>
    <w:rsid w:val="004B5AB9"/>
    <w:rsid w:val="004B5EBD"/>
    <w:rsid w:val="004B668B"/>
    <w:rsid w:val="004B6A54"/>
    <w:rsid w:val="004B6B3C"/>
    <w:rsid w:val="004B7936"/>
    <w:rsid w:val="004B7BAF"/>
    <w:rsid w:val="004C05E2"/>
    <w:rsid w:val="004C0D55"/>
    <w:rsid w:val="004C1B38"/>
    <w:rsid w:val="004C1B48"/>
    <w:rsid w:val="004C22F7"/>
    <w:rsid w:val="004C2985"/>
    <w:rsid w:val="004C2ADE"/>
    <w:rsid w:val="004C2CD9"/>
    <w:rsid w:val="004C2DDD"/>
    <w:rsid w:val="004C3057"/>
    <w:rsid w:val="004C378F"/>
    <w:rsid w:val="004C45BC"/>
    <w:rsid w:val="004C45CD"/>
    <w:rsid w:val="004C463F"/>
    <w:rsid w:val="004C4A65"/>
    <w:rsid w:val="004C4E21"/>
    <w:rsid w:val="004C504E"/>
    <w:rsid w:val="004C58F3"/>
    <w:rsid w:val="004C6844"/>
    <w:rsid w:val="004C6B10"/>
    <w:rsid w:val="004C6C8D"/>
    <w:rsid w:val="004C7749"/>
    <w:rsid w:val="004C7B2F"/>
    <w:rsid w:val="004C7DEA"/>
    <w:rsid w:val="004D0300"/>
    <w:rsid w:val="004D0A45"/>
    <w:rsid w:val="004D0DE5"/>
    <w:rsid w:val="004D185E"/>
    <w:rsid w:val="004D1F81"/>
    <w:rsid w:val="004D2D1E"/>
    <w:rsid w:val="004D3127"/>
    <w:rsid w:val="004D3222"/>
    <w:rsid w:val="004D3378"/>
    <w:rsid w:val="004D3821"/>
    <w:rsid w:val="004D3BB3"/>
    <w:rsid w:val="004D490B"/>
    <w:rsid w:val="004D4C0D"/>
    <w:rsid w:val="004D4DBB"/>
    <w:rsid w:val="004D584C"/>
    <w:rsid w:val="004D5B5E"/>
    <w:rsid w:val="004D5BEF"/>
    <w:rsid w:val="004D600F"/>
    <w:rsid w:val="004D69F4"/>
    <w:rsid w:val="004D6D29"/>
    <w:rsid w:val="004D6F04"/>
    <w:rsid w:val="004D6FD5"/>
    <w:rsid w:val="004D7137"/>
    <w:rsid w:val="004D7408"/>
    <w:rsid w:val="004E205A"/>
    <w:rsid w:val="004E2896"/>
    <w:rsid w:val="004E3165"/>
    <w:rsid w:val="004E3251"/>
    <w:rsid w:val="004E35B2"/>
    <w:rsid w:val="004E3D51"/>
    <w:rsid w:val="004E4BD8"/>
    <w:rsid w:val="004E4CD3"/>
    <w:rsid w:val="004E515E"/>
    <w:rsid w:val="004E5600"/>
    <w:rsid w:val="004E5FC5"/>
    <w:rsid w:val="004E61DF"/>
    <w:rsid w:val="004E6681"/>
    <w:rsid w:val="004E6DE4"/>
    <w:rsid w:val="004E6EF4"/>
    <w:rsid w:val="004E7A0A"/>
    <w:rsid w:val="004F0701"/>
    <w:rsid w:val="004F0857"/>
    <w:rsid w:val="004F11A6"/>
    <w:rsid w:val="004F1EE5"/>
    <w:rsid w:val="004F207D"/>
    <w:rsid w:val="004F23F5"/>
    <w:rsid w:val="004F281E"/>
    <w:rsid w:val="004F2F27"/>
    <w:rsid w:val="004F3364"/>
    <w:rsid w:val="004F33E6"/>
    <w:rsid w:val="004F3AD5"/>
    <w:rsid w:val="004F4183"/>
    <w:rsid w:val="004F4187"/>
    <w:rsid w:val="004F4815"/>
    <w:rsid w:val="004F4828"/>
    <w:rsid w:val="004F4C0A"/>
    <w:rsid w:val="004F4C2C"/>
    <w:rsid w:val="004F57F8"/>
    <w:rsid w:val="004F593B"/>
    <w:rsid w:val="004F5CE9"/>
    <w:rsid w:val="004F7322"/>
    <w:rsid w:val="004F7358"/>
    <w:rsid w:val="004F7B5C"/>
    <w:rsid w:val="004F7E18"/>
    <w:rsid w:val="005004FD"/>
    <w:rsid w:val="00500663"/>
    <w:rsid w:val="00500F7F"/>
    <w:rsid w:val="00501846"/>
    <w:rsid w:val="005024CA"/>
    <w:rsid w:val="0050252E"/>
    <w:rsid w:val="00504025"/>
    <w:rsid w:val="005041B0"/>
    <w:rsid w:val="0050421E"/>
    <w:rsid w:val="00504534"/>
    <w:rsid w:val="00504D18"/>
    <w:rsid w:val="0050525C"/>
    <w:rsid w:val="00505858"/>
    <w:rsid w:val="0050633B"/>
    <w:rsid w:val="00506E7F"/>
    <w:rsid w:val="005074A9"/>
    <w:rsid w:val="00507C0C"/>
    <w:rsid w:val="0051097D"/>
    <w:rsid w:val="00511140"/>
    <w:rsid w:val="005112FA"/>
    <w:rsid w:val="005115EA"/>
    <w:rsid w:val="00511CC4"/>
    <w:rsid w:val="005143EF"/>
    <w:rsid w:val="00514B14"/>
    <w:rsid w:val="00514C22"/>
    <w:rsid w:val="00514CD4"/>
    <w:rsid w:val="00515207"/>
    <w:rsid w:val="00515346"/>
    <w:rsid w:val="005155F3"/>
    <w:rsid w:val="00515A6E"/>
    <w:rsid w:val="00515DBE"/>
    <w:rsid w:val="0051722D"/>
    <w:rsid w:val="005172B4"/>
    <w:rsid w:val="005172FA"/>
    <w:rsid w:val="005176F6"/>
    <w:rsid w:val="00517BDD"/>
    <w:rsid w:val="00517E5C"/>
    <w:rsid w:val="005201F1"/>
    <w:rsid w:val="005202BB"/>
    <w:rsid w:val="0052316D"/>
    <w:rsid w:val="005238D9"/>
    <w:rsid w:val="00523DC1"/>
    <w:rsid w:val="00525313"/>
    <w:rsid w:val="005253F2"/>
    <w:rsid w:val="0052583E"/>
    <w:rsid w:val="00525A99"/>
    <w:rsid w:val="00525BD9"/>
    <w:rsid w:val="00525DF8"/>
    <w:rsid w:val="00525EAE"/>
    <w:rsid w:val="00526D75"/>
    <w:rsid w:val="00527FB6"/>
    <w:rsid w:val="005306B2"/>
    <w:rsid w:val="00530C47"/>
    <w:rsid w:val="00530CB0"/>
    <w:rsid w:val="0053155F"/>
    <w:rsid w:val="005316EB"/>
    <w:rsid w:val="00531B6E"/>
    <w:rsid w:val="005325E6"/>
    <w:rsid w:val="005326B7"/>
    <w:rsid w:val="00532B2A"/>
    <w:rsid w:val="00532D86"/>
    <w:rsid w:val="005330C2"/>
    <w:rsid w:val="00533544"/>
    <w:rsid w:val="00533E8E"/>
    <w:rsid w:val="00534945"/>
    <w:rsid w:val="00534ED2"/>
    <w:rsid w:val="00535687"/>
    <w:rsid w:val="00535A78"/>
    <w:rsid w:val="00535EAE"/>
    <w:rsid w:val="00536060"/>
    <w:rsid w:val="005362A8"/>
    <w:rsid w:val="005365EE"/>
    <w:rsid w:val="0053693D"/>
    <w:rsid w:val="00536995"/>
    <w:rsid w:val="00536BE1"/>
    <w:rsid w:val="00536C81"/>
    <w:rsid w:val="00536D48"/>
    <w:rsid w:val="0053725B"/>
    <w:rsid w:val="00537362"/>
    <w:rsid w:val="00537795"/>
    <w:rsid w:val="00537A3E"/>
    <w:rsid w:val="0054009C"/>
    <w:rsid w:val="005400CB"/>
    <w:rsid w:val="00540D0F"/>
    <w:rsid w:val="00541D18"/>
    <w:rsid w:val="005423B5"/>
    <w:rsid w:val="00542555"/>
    <w:rsid w:val="005427F4"/>
    <w:rsid w:val="00542AA4"/>
    <w:rsid w:val="00542D71"/>
    <w:rsid w:val="00542EBB"/>
    <w:rsid w:val="00543E0A"/>
    <w:rsid w:val="00543E44"/>
    <w:rsid w:val="00543E5D"/>
    <w:rsid w:val="00544DA1"/>
    <w:rsid w:val="00545470"/>
    <w:rsid w:val="005454C8"/>
    <w:rsid w:val="005456D0"/>
    <w:rsid w:val="0054685B"/>
    <w:rsid w:val="00546CE0"/>
    <w:rsid w:val="00546E22"/>
    <w:rsid w:val="00547EEB"/>
    <w:rsid w:val="00550112"/>
    <w:rsid w:val="00551179"/>
    <w:rsid w:val="0055155C"/>
    <w:rsid w:val="00552110"/>
    <w:rsid w:val="00552594"/>
    <w:rsid w:val="005525A9"/>
    <w:rsid w:val="0055275F"/>
    <w:rsid w:val="00552A6A"/>
    <w:rsid w:val="00552B7E"/>
    <w:rsid w:val="00552F76"/>
    <w:rsid w:val="00553224"/>
    <w:rsid w:val="00553564"/>
    <w:rsid w:val="00553B33"/>
    <w:rsid w:val="00553BC1"/>
    <w:rsid w:val="00555301"/>
    <w:rsid w:val="0055657F"/>
    <w:rsid w:val="00556622"/>
    <w:rsid w:val="00556AD5"/>
    <w:rsid w:val="00556EB4"/>
    <w:rsid w:val="005570E0"/>
    <w:rsid w:val="005578CC"/>
    <w:rsid w:val="00557BC5"/>
    <w:rsid w:val="00560F27"/>
    <w:rsid w:val="00560F82"/>
    <w:rsid w:val="00560FE9"/>
    <w:rsid w:val="00561485"/>
    <w:rsid w:val="00561F2A"/>
    <w:rsid w:val="0056230D"/>
    <w:rsid w:val="00562E5C"/>
    <w:rsid w:val="00563430"/>
    <w:rsid w:val="005634C2"/>
    <w:rsid w:val="005640B1"/>
    <w:rsid w:val="00564ED9"/>
    <w:rsid w:val="00566B70"/>
    <w:rsid w:val="005674D8"/>
    <w:rsid w:val="00567602"/>
    <w:rsid w:val="00567B20"/>
    <w:rsid w:val="00567DA3"/>
    <w:rsid w:val="00567ECF"/>
    <w:rsid w:val="005702AE"/>
    <w:rsid w:val="005709E0"/>
    <w:rsid w:val="00570D4B"/>
    <w:rsid w:val="0057218E"/>
    <w:rsid w:val="0057224F"/>
    <w:rsid w:val="00572546"/>
    <w:rsid w:val="00572AFB"/>
    <w:rsid w:val="00572B76"/>
    <w:rsid w:val="00572F32"/>
    <w:rsid w:val="00572F48"/>
    <w:rsid w:val="0057302E"/>
    <w:rsid w:val="00573A86"/>
    <w:rsid w:val="00573D96"/>
    <w:rsid w:val="00574227"/>
    <w:rsid w:val="005742F6"/>
    <w:rsid w:val="0057489C"/>
    <w:rsid w:val="00574945"/>
    <w:rsid w:val="00574AE4"/>
    <w:rsid w:val="00575B70"/>
    <w:rsid w:val="00575DED"/>
    <w:rsid w:val="00575FA1"/>
    <w:rsid w:val="0057674D"/>
    <w:rsid w:val="00576D0E"/>
    <w:rsid w:val="00577C01"/>
    <w:rsid w:val="00577C86"/>
    <w:rsid w:val="00580859"/>
    <w:rsid w:val="00580C24"/>
    <w:rsid w:val="00580D68"/>
    <w:rsid w:val="0058107F"/>
    <w:rsid w:val="0058147B"/>
    <w:rsid w:val="00581504"/>
    <w:rsid w:val="00581DAB"/>
    <w:rsid w:val="00582BC7"/>
    <w:rsid w:val="00582F10"/>
    <w:rsid w:val="00582F24"/>
    <w:rsid w:val="00582F76"/>
    <w:rsid w:val="00583B29"/>
    <w:rsid w:val="00583B50"/>
    <w:rsid w:val="00583EEB"/>
    <w:rsid w:val="00584812"/>
    <w:rsid w:val="00584CC2"/>
    <w:rsid w:val="00584E79"/>
    <w:rsid w:val="00584F7F"/>
    <w:rsid w:val="005851CA"/>
    <w:rsid w:val="00585CF2"/>
    <w:rsid w:val="00585ED4"/>
    <w:rsid w:val="00586AF3"/>
    <w:rsid w:val="00586D93"/>
    <w:rsid w:val="0058701B"/>
    <w:rsid w:val="0058786E"/>
    <w:rsid w:val="0059014A"/>
    <w:rsid w:val="00590D6C"/>
    <w:rsid w:val="00590E88"/>
    <w:rsid w:val="00590F59"/>
    <w:rsid w:val="00592114"/>
    <w:rsid w:val="00592120"/>
    <w:rsid w:val="005928BE"/>
    <w:rsid w:val="00593244"/>
    <w:rsid w:val="005932AD"/>
    <w:rsid w:val="00593ACA"/>
    <w:rsid w:val="0059448A"/>
    <w:rsid w:val="00594EBD"/>
    <w:rsid w:val="0059544F"/>
    <w:rsid w:val="00595CAC"/>
    <w:rsid w:val="00595D81"/>
    <w:rsid w:val="005962B3"/>
    <w:rsid w:val="00596375"/>
    <w:rsid w:val="00596507"/>
    <w:rsid w:val="00596926"/>
    <w:rsid w:val="00597FA9"/>
    <w:rsid w:val="005A08E6"/>
    <w:rsid w:val="005A0C2B"/>
    <w:rsid w:val="005A1575"/>
    <w:rsid w:val="005A1E2B"/>
    <w:rsid w:val="005A23A3"/>
    <w:rsid w:val="005A2572"/>
    <w:rsid w:val="005A2AEC"/>
    <w:rsid w:val="005A2DE2"/>
    <w:rsid w:val="005A2F51"/>
    <w:rsid w:val="005A3789"/>
    <w:rsid w:val="005A3C9B"/>
    <w:rsid w:val="005A3EFB"/>
    <w:rsid w:val="005A45D6"/>
    <w:rsid w:val="005A4CA4"/>
    <w:rsid w:val="005A4CE0"/>
    <w:rsid w:val="005A57E4"/>
    <w:rsid w:val="005A5966"/>
    <w:rsid w:val="005A63F9"/>
    <w:rsid w:val="005A76D6"/>
    <w:rsid w:val="005A784C"/>
    <w:rsid w:val="005A7B4D"/>
    <w:rsid w:val="005B03C2"/>
    <w:rsid w:val="005B1312"/>
    <w:rsid w:val="005B1EB0"/>
    <w:rsid w:val="005B2216"/>
    <w:rsid w:val="005B234F"/>
    <w:rsid w:val="005B245E"/>
    <w:rsid w:val="005B2B6C"/>
    <w:rsid w:val="005B3169"/>
    <w:rsid w:val="005B34ED"/>
    <w:rsid w:val="005B4332"/>
    <w:rsid w:val="005B4C61"/>
    <w:rsid w:val="005B4C98"/>
    <w:rsid w:val="005B4F09"/>
    <w:rsid w:val="005B5347"/>
    <w:rsid w:val="005B5444"/>
    <w:rsid w:val="005B63DD"/>
    <w:rsid w:val="005B63E6"/>
    <w:rsid w:val="005B6B3F"/>
    <w:rsid w:val="005B7A64"/>
    <w:rsid w:val="005B7AE4"/>
    <w:rsid w:val="005B7C85"/>
    <w:rsid w:val="005B7E34"/>
    <w:rsid w:val="005B7F97"/>
    <w:rsid w:val="005C04FD"/>
    <w:rsid w:val="005C0585"/>
    <w:rsid w:val="005C12DC"/>
    <w:rsid w:val="005C1568"/>
    <w:rsid w:val="005C213A"/>
    <w:rsid w:val="005C214D"/>
    <w:rsid w:val="005C2B14"/>
    <w:rsid w:val="005C2E84"/>
    <w:rsid w:val="005C31FF"/>
    <w:rsid w:val="005C34AF"/>
    <w:rsid w:val="005C354B"/>
    <w:rsid w:val="005C3B73"/>
    <w:rsid w:val="005C47CA"/>
    <w:rsid w:val="005C5310"/>
    <w:rsid w:val="005C5C64"/>
    <w:rsid w:val="005C5DB5"/>
    <w:rsid w:val="005C6076"/>
    <w:rsid w:val="005C62E4"/>
    <w:rsid w:val="005C6586"/>
    <w:rsid w:val="005C6A03"/>
    <w:rsid w:val="005C6D2D"/>
    <w:rsid w:val="005C716A"/>
    <w:rsid w:val="005C7706"/>
    <w:rsid w:val="005C7C00"/>
    <w:rsid w:val="005D052B"/>
    <w:rsid w:val="005D076E"/>
    <w:rsid w:val="005D1366"/>
    <w:rsid w:val="005D18C4"/>
    <w:rsid w:val="005D29FF"/>
    <w:rsid w:val="005D2CE6"/>
    <w:rsid w:val="005D2D81"/>
    <w:rsid w:val="005D2E1A"/>
    <w:rsid w:val="005D2F16"/>
    <w:rsid w:val="005D3269"/>
    <w:rsid w:val="005D3E3D"/>
    <w:rsid w:val="005D4A98"/>
    <w:rsid w:val="005D50B0"/>
    <w:rsid w:val="005D56D6"/>
    <w:rsid w:val="005D5835"/>
    <w:rsid w:val="005D5BD0"/>
    <w:rsid w:val="005D5E56"/>
    <w:rsid w:val="005D602E"/>
    <w:rsid w:val="005D6B03"/>
    <w:rsid w:val="005D6C44"/>
    <w:rsid w:val="005D7DD0"/>
    <w:rsid w:val="005E0B12"/>
    <w:rsid w:val="005E0D1C"/>
    <w:rsid w:val="005E15C9"/>
    <w:rsid w:val="005E17BF"/>
    <w:rsid w:val="005E1A8F"/>
    <w:rsid w:val="005E1BB7"/>
    <w:rsid w:val="005E1BC4"/>
    <w:rsid w:val="005E2950"/>
    <w:rsid w:val="005E3398"/>
    <w:rsid w:val="005E4BD6"/>
    <w:rsid w:val="005E703D"/>
    <w:rsid w:val="005E7A6E"/>
    <w:rsid w:val="005E7B8A"/>
    <w:rsid w:val="005E7D4D"/>
    <w:rsid w:val="005F0185"/>
    <w:rsid w:val="005F0B05"/>
    <w:rsid w:val="005F13A8"/>
    <w:rsid w:val="005F16B4"/>
    <w:rsid w:val="005F183D"/>
    <w:rsid w:val="005F186C"/>
    <w:rsid w:val="005F1B53"/>
    <w:rsid w:val="005F1B86"/>
    <w:rsid w:val="005F20C3"/>
    <w:rsid w:val="005F22CB"/>
    <w:rsid w:val="005F2552"/>
    <w:rsid w:val="005F289A"/>
    <w:rsid w:val="005F3F58"/>
    <w:rsid w:val="005F4BE6"/>
    <w:rsid w:val="005F4E26"/>
    <w:rsid w:val="005F5922"/>
    <w:rsid w:val="005F675D"/>
    <w:rsid w:val="005F6ED9"/>
    <w:rsid w:val="005F7684"/>
    <w:rsid w:val="005F773B"/>
    <w:rsid w:val="00600D4A"/>
    <w:rsid w:val="00601587"/>
    <w:rsid w:val="00601C47"/>
    <w:rsid w:val="006020B4"/>
    <w:rsid w:val="006023D0"/>
    <w:rsid w:val="0060269D"/>
    <w:rsid w:val="00602937"/>
    <w:rsid w:val="00602B4F"/>
    <w:rsid w:val="00603081"/>
    <w:rsid w:val="006030F1"/>
    <w:rsid w:val="00603E04"/>
    <w:rsid w:val="0060440D"/>
    <w:rsid w:val="00604605"/>
    <w:rsid w:val="0060497D"/>
    <w:rsid w:val="00604AB4"/>
    <w:rsid w:val="006057C8"/>
    <w:rsid w:val="006062D7"/>
    <w:rsid w:val="00606656"/>
    <w:rsid w:val="0060674E"/>
    <w:rsid w:val="00606823"/>
    <w:rsid w:val="006102E6"/>
    <w:rsid w:val="00610612"/>
    <w:rsid w:val="00610BF6"/>
    <w:rsid w:val="00611011"/>
    <w:rsid w:val="00611258"/>
    <w:rsid w:val="006119AC"/>
    <w:rsid w:val="00611DF3"/>
    <w:rsid w:val="00612360"/>
    <w:rsid w:val="00612664"/>
    <w:rsid w:val="00612964"/>
    <w:rsid w:val="00613B4C"/>
    <w:rsid w:val="00613B7A"/>
    <w:rsid w:val="006140C1"/>
    <w:rsid w:val="006158E3"/>
    <w:rsid w:val="00615BE1"/>
    <w:rsid w:val="00615DD6"/>
    <w:rsid w:val="00615F8E"/>
    <w:rsid w:val="006164D1"/>
    <w:rsid w:val="006165C8"/>
    <w:rsid w:val="006171A4"/>
    <w:rsid w:val="00617F79"/>
    <w:rsid w:val="006208DC"/>
    <w:rsid w:val="00620A38"/>
    <w:rsid w:val="00620B41"/>
    <w:rsid w:val="00621517"/>
    <w:rsid w:val="00621BD9"/>
    <w:rsid w:val="00621D14"/>
    <w:rsid w:val="006225B9"/>
    <w:rsid w:val="00623097"/>
    <w:rsid w:val="00623156"/>
    <w:rsid w:val="00623509"/>
    <w:rsid w:val="00623877"/>
    <w:rsid w:val="00624229"/>
    <w:rsid w:val="006246AD"/>
    <w:rsid w:val="00625165"/>
    <w:rsid w:val="006259AF"/>
    <w:rsid w:val="00625B3D"/>
    <w:rsid w:val="00625E0F"/>
    <w:rsid w:val="00625FA0"/>
    <w:rsid w:val="006262E5"/>
    <w:rsid w:val="006264CB"/>
    <w:rsid w:val="0062656E"/>
    <w:rsid w:val="006267A1"/>
    <w:rsid w:val="00626B38"/>
    <w:rsid w:val="00626C40"/>
    <w:rsid w:val="00626D96"/>
    <w:rsid w:val="006270F8"/>
    <w:rsid w:val="006275F1"/>
    <w:rsid w:val="006276F2"/>
    <w:rsid w:val="00627AEB"/>
    <w:rsid w:val="006308DB"/>
    <w:rsid w:val="00630EFE"/>
    <w:rsid w:val="00630FAC"/>
    <w:rsid w:val="006314D2"/>
    <w:rsid w:val="00631C35"/>
    <w:rsid w:val="00631E63"/>
    <w:rsid w:val="006322D9"/>
    <w:rsid w:val="006326FE"/>
    <w:rsid w:val="00632F37"/>
    <w:rsid w:val="0063364C"/>
    <w:rsid w:val="00633F43"/>
    <w:rsid w:val="0063413F"/>
    <w:rsid w:val="006344AF"/>
    <w:rsid w:val="0063470E"/>
    <w:rsid w:val="00634A3B"/>
    <w:rsid w:val="00635669"/>
    <w:rsid w:val="00635DDD"/>
    <w:rsid w:val="0063610F"/>
    <w:rsid w:val="00636646"/>
    <w:rsid w:val="0063672A"/>
    <w:rsid w:val="00636C13"/>
    <w:rsid w:val="006373A5"/>
    <w:rsid w:val="00637612"/>
    <w:rsid w:val="00637B78"/>
    <w:rsid w:val="00637B9D"/>
    <w:rsid w:val="00640D7C"/>
    <w:rsid w:val="006416E6"/>
    <w:rsid w:val="00641D0E"/>
    <w:rsid w:val="00641D7F"/>
    <w:rsid w:val="00641DAD"/>
    <w:rsid w:val="00643205"/>
    <w:rsid w:val="00643568"/>
    <w:rsid w:val="00643853"/>
    <w:rsid w:val="00643A5F"/>
    <w:rsid w:val="00643B4C"/>
    <w:rsid w:val="0064455D"/>
    <w:rsid w:val="0064465C"/>
    <w:rsid w:val="006446CC"/>
    <w:rsid w:val="00644768"/>
    <w:rsid w:val="00644AA0"/>
    <w:rsid w:val="00644D7B"/>
    <w:rsid w:val="00645626"/>
    <w:rsid w:val="0064698F"/>
    <w:rsid w:val="00647179"/>
    <w:rsid w:val="00647EEC"/>
    <w:rsid w:val="006507E6"/>
    <w:rsid w:val="00650900"/>
    <w:rsid w:val="00650974"/>
    <w:rsid w:val="006517E9"/>
    <w:rsid w:val="00651AA5"/>
    <w:rsid w:val="00652D22"/>
    <w:rsid w:val="00653269"/>
    <w:rsid w:val="00654C26"/>
    <w:rsid w:val="00655C86"/>
    <w:rsid w:val="00655DA7"/>
    <w:rsid w:val="00656273"/>
    <w:rsid w:val="00656651"/>
    <w:rsid w:val="006567FE"/>
    <w:rsid w:val="006571DE"/>
    <w:rsid w:val="006572D4"/>
    <w:rsid w:val="00657F53"/>
    <w:rsid w:val="00657FF0"/>
    <w:rsid w:val="00660538"/>
    <w:rsid w:val="00660876"/>
    <w:rsid w:val="00660D9E"/>
    <w:rsid w:val="00660E6B"/>
    <w:rsid w:val="006615D2"/>
    <w:rsid w:val="00661D78"/>
    <w:rsid w:val="00661F39"/>
    <w:rsid w:val="006624E4"/>
    <w:rsid w:val="006625C7"/>
    <w:rsid w:val="006626E7"/>
    <w:rsid w:val="00662714"/>
    <w:rsid w:val="00662E9F"/>
    <w:rsid w:val="00663AA8"/>
    <w:rsid w:val="00663BB5"/>
    <w:rsid w:val="0066403B"/>
    <w:rsid w:val="00664194"/>
    <w:rsid w:val="006645F7"/>
    <w:rsid w:val="006648B6"/>
    <w:rsid w:val="0066490F"/>
    <w:rsid w:val="00664ACB"/>
    <w:rsid w:val="00664F93"/>
    <w:rsid w:val="00665661"/>
    <w:rsid w:val="0066579E"/>
    <w:rsid w:val="00665DDE"/>
    <w:rsid w:val="00666025"/>
    <w:rsid w:val="00666A2B"/>
    <w:rsid w:val="00666AB9"/>
    <w:rsid w:val="00667E76"/>
    <w:rsid w:val="00670421"/>
    <w:rsid w:val="006707F2"/>
    <w:rsid w:val="00671312"/>
    <w:rsid w:val="0067153E"/>
    <w:rsid w:val="006717AA"/>
    <w:rsid w:val="00671929"/>
    <w:rsid w:val="00671C26"/>
    <w:rsid w:val="00672136"/>
    <w:rsid w:val="00672A3A"/>
    <w:rsid w:val="00672B5D"/>
    <w:rsid w:val="00673020"/>
    <w:rsid w:val="0067307C"/>
    <w:rsid w:val="006734F3"/>
    <w:rsid w:val="00673C6F"/>
    <w:rsid w:val="00676586"/>
    <w:rsid w:val="006777FA"/>
    <w:rsid w:val="00677C3E"/>
    <w:rsid w:val="00677D62"/>
    <w:rsid w:val="00681BAB"/>
    <w:rsid w:val="00681D97"/>
    <w:rsid w:val="0068212A"/>
    <w:rsid w:val="00683797"/>
    <w:rsid w:val="006837C6"/>
    <w:rsid w:val="00683852"/>
    <w:rsid w:val="006839A8"/>
    <w:rsid w:val="00684005"/>
    <w:rsid w:val="00684831"/>
    <w:rsid w:val="006856A2"/>
    <w:rsid w:val="00685A79"/>
    <w:rsid w:val="006862EB"/>
    <w:rsid w:val="00686823"/>
    <w:rsid w:val="00686D39"/>
    <w:rsid w:val="00687AAE"/>
    <w:rsid w:val="00687EF8"/>
    <w:rsid w:val="006900F1"/>
    <w:rsid w:val="00690227"/>
    <w:rsid w:val="006902F6"/>
    <w:rsid w:val="00690505"/>
    <w:rsid w:val="00690674"/>
    <w:rsid w:val="006907E2"/>
    <w:rsid w:val="00692E96"/>
    <w:rsid w:val="00693F62"/>
    <w:rsid w:val="00694397"/>
    <w:rsid w:val="0069485D"/>
    <w:rsid w:val="00694879"/>
    <w:rsid w:val="00694997"/>
    <w:rsid w:val="00694DF1"/>
    <w:rsid w:val="00694EFE"/>
    <w:rsid w:val="0069564D"/>
    <w:rsid w:val="00696102"/>
    <w:rsid w:val="00696801"/>
    <w:rsid w:val="006968AD"/>
    <w:rsid w:val="00696E60"/>
    <w:rsid w:val="00697154"/>
    <w:rsid w:val="00697837"/>
    <w:rsid w:val="00697A26"/>
    <w:rsid w:val="006A02D8"/>
    <w:rsid w:val="006A08E2"/>
    <w:rsid w:val="006A09AC"/>
    <w:rsid w:val="006A0E07"/>
    <w:rsid w:val="006A0EC2"/>
    <w:rsid w:val="006A0FB1"/>
    <w:rsid w:val="006A1609"/>
    <w:rsid w:val="006A162D"/>
    <w:rsid w:val="006A222E"/>
    <w:rsid w:val="006A2293"/>
    <w:rsid w:val="006A2894"/>
    <w:rsid w:val="006A29E5"/>
    <w:rsid w:val="006A336A"/>
    <w:rsid w:val="006A3AA3"/>
    <w:rsid w:val="006A3E67"/>
    <w:rsid w:val="006A4155"/>
    <w:rsid w:val="006A41CB"/>
    <w:rsid w:val="006A4463"/>
    <w:rsid w:val="006A4A09"/>
    <w:rsid w:val="006A5474"/>
    <w:rsid w:val="006A5CC9"/>
    <w:rsid w:val="006A6005"/>
    <w:rsid w:val="006A67F9"/>
    <w:rsid w:val="006A6B29"/>
    <w:rsid w:val="006A79A5"/>
    <w:rsid w:val="006A7EBC"/>
    <w:rsid w:val="006B0431"/>
    <w:rsid w:val="006B0D22"/>
    <w:rsid w:val="006B115E"/>
    <w:rsid w:val="006B2ABB"/>
    <w:rsid w:val="006B3663"/>
    <w:rsid w:val="006B39D1"/>
    <w:rsid w:val="006B413A"/>
    <w:rsid w:val="006B486D"/>
    <w:rsid w:val="006B579E"/>
    <w:rsid w:val="006B590A"/>
    <w:rsid w:val="006B5E27"/>
    <w:rsid w:val="006B6347"/>
    <w:rsid w:val="006B6A09"/>
    <w:rsid w:val="006B6B51"/>
    <w:rsid w:val="006B71FF"/>
    <w:rsid w:val="006B7400"/>
    <w:rsid w:val="006B781C"/>
    <w:rsid w:val="006B7829"/>
    <w:rsid w:val="006B7B46"/>
    <w:rsid w:val="006B7CF5"/>
    <w:rsid w:val="006C040D"/>
    <w:rsid w:val="006C09DD"/>
    <w:rsid w:val="006C1220"/>
    <w:rsid w:val="006C138A"/>
    <w:rsid w:val="006C16E1"/>
    <w:rsid w:val="006C1B68"/>
    <w:rsid w:val="006C1BB1"/>
    <w:rsid w:val="006C20C5"/>
    <w:rsid w:val="006C246A"/>
    <w:rsid w:val="006C2821"/>
    <w:rsid w:val="006C2ACE"/>
    <w:rsid w:val="006C2B62"/>
    <w:rsid w:val="006C34C6"/>
    <w:rsid w:val="006C398E"/>
    <w:rsid w:val="006C3E2E"/>
    <w:rsid w:val="006C43B9"/>
    <w:rsid w:val="006C4761"/>
    <w:rsid w:val="006C49CC"/>
    <w:rsid w:val="006C4A02"/>
    <w:rsid w:val="006C4E61"/>
    <w:rsid w:val="006C5070"/>
    <w:rsid w:val="006C51FF"/>
    <w:rsid w:val="006C536F"/>
    <w:rsid w:val="006C551B"/>
    <w:rsid w:val="006C5542"/>
    <w:rsid w:val="006C5E15"/>
    <w:rsid w:val="006C6B84"/>
    <w:rsid w:val="006C7BDF"/>
    <w:rsid w:val="006D018E"/>
    <w:rsid w:val="006D1050"/>
    <w:rsid w:val="006D1211"/>
    <w:rsid w:val="006D19FC"/>
    <w:rsid w:val="006D1D81"/>
    <w:rsid w:val="006D1E36"/>
    <w:rsid w:val="006D2752"/>
    <w:rsid w:val="006D2C7E"/>
    <w:rsid w:val="006D3367"/>
    <w:rsid w:val="006D35C0"/>
    <w:rsid w:val="006D3CFD"/>
    <w:rsid w:val="006D3F0A"/>
    <w:rsid w:val="006D4191"/>
    <w:rsid w:val="006D475A"/>
    <w:rsid w:val="006D4A2E"/>
    <w:rsid w:val="006D4A56"/>
    <w:rsid w:val="006D4E21"/>
    <w:rsid w:val="006D5708"/>
    <w:rsid w:val="006D5E2B"/>
    <w:rsid w:val="006D5EA9"/>
    <w:rsid w:val="006D6100"/>
    <w:rsid w:val="006D6577"/>
    <w:rsid w:val="006D6FEF"/>
    <w:rsid w:val="006D7105"/>
    <w:rsid w:val="006D7EC0"/>
    <w:rsid w:val="006E009A"/>
    <w:rsid w:val="006E0101"/>
    <w:rsid w:val="006E0462"/>
    <w:rsid w:val="006E0484"/>
    <w:rsid w:val="006E0EA3"/>
    <w:rsid w:val="006E23F4"/>
    <w:rsid w:val="006E259C"/>
    <w:rsid w:val="006E2606"/>
    <w:rsid w:val="006E28A8"/>
    <w:rsid w:val="006E2E77"/>
    <w:rsid w:val="006E3254"/>
    <w:rsid w:val="006E32E5"/>
    <w:rsid w:val="006E389C"/>
    <w:rsid w:val="006E3B23"/>
    <w:rsid w:val="006E3B2B"/>
    <w:rsid w:val="006E3B9F"/>
    <w:rsid w:val="006E408D"/>
    <w:rsid w:val="006E4145"/>
    <w:rsid w:val="006E4206"/>
    <w:rsid w:val="006E42FB"/>
    <w:rsid w:val="006E5D11"/>
    <w:rsid w:val="006E631D"/>
    <w:rsid w:val="006E6B73"/>
    <w:rsid w:val="006E736C"/>
    <w:rsid w:val="006E7E00"/>
    <w:rsid w:val="006F01A3"/>
    <w:rsid w:val="006F0DE3"/>
    <w:rsid w:val="006F0E87"/>
    <w:rsid w:val="006F105B"/>
    <w:rsid w:val="006F11C3"/>
    <w:rsid w:val="006F13B4"/>
    <w:rsid w:val="006F23B8"/>
    <w:rsid w:val="006F323A"/>
    <w:rsid w:val="006F32D9"/>
    <w:rsid w:val="006F39C3"/>
    <w:rsid w:val="006F3D9D"/>
    <w:rsid w:val="006F4C7E"/>
    <w:rsid w:val="006F51F8"/>
    <w:rsid w:val="006F541F"/>
    <w:rsid w:val="006F5A48"/>
    <w:rsid w:val="006F5C7E"/>
    <w:rsid w:val="006F5CEE"/>
    <w:rsid w:val="006F6E95"/>
    <w:rsid w:val="006F717F"/>
    <w:rsid w:val="006F786C"/>
    <w:rsid w:val="0070073A"/>
    <w:rsid w:val="007015E0"/>
    <w:rsid w:val="00701665"/>
    <w:rsid w:val="00702222"/>
    <w:rsid w:val="00703149"/>
    <w:rsid w:val="00703625"/>
    <w:rsid w:val="00704086"/>
    <w:rsid w:val="00704379"/>
    <w:rsid w:val="00704516"/>
    <w:rsid w:val="00704A15"/>
    <w:rsid w:val="00704D67"/>
    <w:rsid w:val="00705A60"/>
    <w:rsid w:val="00705E60"/>
    <w:rsid w:val="00706167"/>
    <w:rsid w:val="00707977"/>
    <w:rsid w:val="00707E03"/>
    <w:rsid w:val="00707F9B"/>
    <w:rsid w:val="0071004B"/>
    <w:rsid w:val="00710ACE"/>
    <w:rsid w:val="00710C9C"/>
    <w:rsid w:val="00711396"/>
    <w:rsid w:val="00711698"/>
    <w:rsid w:val="00711883"/>
    <w:rsid w:val="0071196E"/>
    <w:rsid w:val="00711F71"/>
    <w:rsid w:val="00712186"/>
    <w:rsid w:val="00712412"/>
    <w:rsid w:val="007125FD"/>
    <w:rsid w:val="007128A7"/>
    <w:rsid w:val="007129C2"/>
    <w:rsid w:val="007129CE"/>
    <w:rsid w:val="0071317D"/>
    <w:rsid w:val="007132D3"/>
    <w:rsid w:val="00714097"/>
    <w:rsid w:val="00714827"/>
    <w:rsid w:val="0071502D"/>
    <w:rsid w:val="0071509A"/>
    <w:rsid w:val="00715A6E"/>
    <w:rsid w:val="00715FE0"/>
    <w:rsid w:val="00716121"/>
    <w:rsid w:val="007164FD"/>
    <w:rsid w:val="007168FA"/>
    <w:rsid w:val="00717215"/>
    <w:rsid w:val="00717295"/>
    <w:rsid w:val="007172EF"/>
    <w:rsid w:val="00720002"/>
    <w:rsid w:val="00720187"/>
    <w:rsid w:val="00720637"/>
    <w:rsid w:val="007208A9"/>
    <w:rsid w:val="00721388"/>
    <w:rsid w:val="007221AD"/>
    <w:rsid w:val="00722FBF"/>
    <w:rsid w:val="007230E7"/>
    <w:rsid w:val="0072356F"/>
    <w:rsid w:val="00723843"/>
    <w:rsid w:val="00723DF8"/>
    <w:rsid w:val="007242AF"/>
    <w:rsid w:val="0072487D"/>
    <w:rsid w:val="00724A2A"/>
    <w:rsid w:val="00724F71"/>
    <w:rsid w:val="007253D1"/>
    <w:rsid w:val="007255CA"/>
    <w:rsid w:val="00726026"/>
    <w:rsid w:val="00726216"/>
    <w:rsid w:val="00726F40"/>
    <w:rsid w:val="0072791D"/>
    <w:rsid w:val="0072798C"/>
    <w:rsid w:val="00727B00"/>
    <w:rsid w:val="00730A71"/>
    <w:rsid w:val="00730D8C"/>
    <w:rsid w:val="00732546"/>
    <w:rsid w:val="00733427"/>
    <w:rsid w:val="007336E4"/>
    <w:rsid w:val="00733D4B"/>
    <w:rsid w:val="007342F6"/>
    <w:rsid w:val="007344EB"/>
    <w:rsid w:val="007344FD"/>
    <w:rsid w:val="007349A3"/>
    <w:rsid w:val="00734A75"/>
    <w:rsid w:val="00734C7C"/>
    <w:rsid w:val="00734CB7"/>
    <w:rsid w:val="00734F13"/>
    <w:rsid w:val="00735050"/>
    <w:rsid w:val="00735076"/>
    <w:rsid w:val="0073551A"/>
    <w:rsid w:val="00735798"/>
    <w:rsid w:val="0073653C"/>
    <w:rsid w:val="00736584"/>
    <w:rsid w:val="00737C15"/>
    <w:rsid w:val="00737E77"/>
    <w:rsid w:val="00737F75"/>
    <w:rsid w:val="007400FA"/>
    <w:rsid w:val="007403C2"/>
    <w:rsid w:val="0074077E"/>
    <w:rsid w:val="00740A2F"/>
    <w:rsid w:val="00740C03"/>
    <w:rsid w:val="00741070"/>
    <w:rsid w:val="007416AF"/>
    <w:rsid w:val="007416FC"/>
    <w:rsid w:val="0074178C"/>
    <w:rsid w:val="0074243E"/>
    <w:rsid w:val="007441D6"/>
    <w:rsid w:val="00744775"/>
    <w:rsid w:val="00744CE0"/>
    <w:rsid w:val="00744E80"/>
    <w:rsid w:val="007456E4"/>
    <w:rsid w:val="00745740"/>
    <w:rsid w:val="0074576F"/>
    <w:rsid w:val="00745D52"/>
    <w:rsid w:val="0074665D"/>
    <w:rsid w:val="00746813"/>
    <w:rsid w:val="00746B44"/>
    <w:rsid w:val="00746D19"/>
    <w:rsid w:val="007471DB"/>
    <w:rsid w:val="007473E8"/>
    <w:rsid w:val="007474F9"/>
    <w:rsid w:val="0074755D"/>
    <w:rsid w:val="0074786C"/>
    <w:rsid w:val="007502DE"/>
    <w:rsid w:val="007502EC"/>
    <w:rsid w:val="00750463"/>
    <w:rsid w:val="00750A8D"/>
    <w:rsid w:val="00752531"/>
    <w:rsid w:val="00752E1E"/>
    <w:rsid w:val="007530CE"/>
    <w:rsid w:val="00753DD6"/>
    <w:rsid w:val="007543F5"/>
    <w:rsid w:val="00754E4F"/>
    <w:rsid w:val="007551EC"/>
    <w:rsid w:val="007557E7"/>
    <w:rsid w:val="00755BCF"/>
    <w:rsid w:val="00755C39"/>
    <w:rsid w:val="00755F25"/>
    <w:rsid w:val="00756154"/>
    <w:rsid w:val="007565C5"/>
    <w:rsid w:val="00756B09"/>
    <w:rsid w:val="00756C32"/>
    <w:rsid w:val="0075763A"/>
    <w:rsid w:val="007578D6"/>
    <w:rsid w:val="00757EEB"/>
    <w:rsid w:val="00760706"/>
    <w:rsid w:val="00760C3C"/>
    <w:rsid w:val="00761D7C"/>
    <w:rsid w:val="00762104"/>
    <w:rsid w:val="0076229B"/>
    <w:rsid w:val="00762685"/>
    <w:rsid w:val="00762AB2"/>
    <w:rsid w:val="00762AE8"/>
    <w:rsid w:val="00762C05"/>
    <w:rsid w:val="00764D39"/>
    <w:rsid w:val="00764EFF"/>
    <w:rsid w:val="00765A27"/>
    <w:rsid w:val="007662CF"/>
    <w:rsid w:val="00766406"/>
    <w:rsid w:val="007666F2"/>
    <w:rsid w:val="007667AD"/>
    <w:rsid w:val="00770852"/>
    <w:rsid w:val="00771424"/>
    <w:rsid w:val="007721DA"/>
    <w:rsid w:val="00772310"/>
    <w:rsid w:val="00772ED0"/>
    <w:rsid w:val="00773172"/>
    <w:rsid w:val="00773449"/>
    <w:rsid w:val="007736B3"/>
    <w:rsid w:val="00773957"/>
    <w:rsid w:val="00773C77"/>
    <w:rsid w:val="00774C9E"/>
    <w:rsid w:val="00774F51"/>
    <w:rsid w:val="00775023"/>
    <w:rsid w:val="00775396"/>
    <w:rsid w:val="00775866"/>
    <w:rsid w:val="00775B5C"/>
    <w:rsid w:val="00776050"/>
    <w:rsid w:val="007761BE"/>
    <w:rsid w:val="007761F0"/>
    <w:rsid w:val="00776F78"/>
    <w:rsid w:val="00777063"/>
    <w:rsid w:val="007774C7"/>
    <w:rsid w:val="0077795F"/>
    <w:rsid w:val="00777BB9"/>
    <w:rsid w:val="00777C7E"/>
    <w:rsid w:val="007802BA"/>
    <w:rsid w:val="007804F9"/>
    <w:rsid w:val="00780FF7"/>
    <w:rsid w:val="00781890"/>
    <w:rsid w:val="00781BD6"/>
    <w:rsid w:val="007825EE"/>
    <w:rsid w:val="007826E6"/>
    <w:rsid w:val="00782B9B"/>
    <w:rsid w:val="0078328B"/>
    <w:rsid w:val="0078358F"/>
    <w:rsid w:val="007835C1"/>
    <w:rsid w:val="0078406E"/>
    <w:rsid w:val="00784BCC"/>
    <w:rsid w:val="0078557F"/>
    <w:rsid w:val="00785B17"/>
    <w:rsid w:val="00785E67"/>
    <w:rsid w:val="00785EBC"/>
    <w:rsid w:val="00785EDB"/>
    <w:rsid w:val="0078673B"/>
    <w:rsid w:val="007870A3"/>
    <w:rsid w:val="00787759"/>
    <w:rsid w:val="00787EB5"/>
    <w:rsid w:val="0079022D"/>
    <w:rsid w:val="007906EB"/>
    <w:rsid w:val="007906FA"/>
    <w:rsid w:val="00790983"/>
    <w:rsid w:val="00790D10"/>
    <w:rsid w:val="00791254"/>
    <w:rsid w:val="0079144D"/>
    <w:rsid w:val="00791BF3"/>
    <w:rsid w:val="007922C5"/>
    <w:rsid w:val="00792D3D"/>
    <w:rsid w:val="00792DCF"/>
    <w:rsid w:val="00792F54"/>
    <w:rsid w:val="00793448"/>
    <w:rsid w:val="00793C12"/>
    <w:rsid w:val="00793D5B"/>
    <w:rsid w:val="007943AA"/>
    <w:rsid w:val="007948F3"/>
    <w:rsid w:val="00794C1C"/>
    <w:rsid w:val="00795290"/>
    <w:rsid w:val="0079545E"/>
    <w:rsid w:val="00795792"/>
    <w:rsid w:val="00796207"/>
    <w:rsid w:val="00796301"/>
    <w:rsid w:val="007965C6"/>
    <w:rsid w:val="007967EB"/>
    <w:rsid w:val="00796A48"/>
    <w:rsid w:val="007971C0"/>
    <w:rsid w:val="007973C8"/>
    <w:rsid w:val="00797740"/>
    <w:rsid w:val="00797B15"/>
    <w:rsid w:val="00797E89"/>
    <w:rsid w:val="007A0196"/>
    <w:rsid w:val="007A01AC"/>
    <w:rsid w:val="007A2C2D"/>
    <w:rsid w:val="007A3121"/>
    <w:rsid w:val="007A3A48"/>
    <w:rsid w:val="007A3E1A"/>
    <w:rsid w:val="007A3ED2"/>
    <w:rsid w:val="007A4350"/>
    <w:rsid w:val="007A47C9"/>
    <w:rsid w:val="007A5531"/>
    <w:rsid w:val="007A5B40"/>
    <w:rsid w:val="007A5E06"/>
    <w:rsid w:val="007A67C1"/>
    <w:rsid w:val="007A6A0A"/>
    <w:rsid w:val="007A73E1"/>
    <w:rsid w:val="007A7726"/>
    <w:rsid w:val="007A78A7"/>
    <w:rsid w:val="007A7A47"/>
    <w:rsid w:val="007A7CBF"/>
    <w:rsid w:val="007B0F35"/>
    <w:rsid w:val="007B14A1"/>
    <w:rsid w:val="007B1996"/>
    <w:rsid w:val="007B19F2"/>
    <w:rsid w:val="007B216A"/>
    <w:rsid w:val="007B27F3"/>
    <w:rsid w:val="007B2A00"/>
    <w:rsid w:val="007B34A7"/>
    <w:rsid w:val="007B44B5"/>
    <w:rsid w:val="007B4A25"/>
    <w:rsid w:val="007B4D01"/>
    <w:rsid w:val="007B5A39"/>
    <w:rsid w:val="007B5D37"/>
    <w:rsid w:val="007B65A7"/>
    <w:rsid w:val="007B66DC"/>
    <w:rsid w:val="007B6D4A"/>
    <w:rsid w:val="007C028B"/>
    <w:rsid w:val="007C0AD1"/>
    <w:rsid w:val="007C0C8E"/>
    <w:rsid w:val="007C1182"/>
    <w:rsid w:val="007C1586"/>
    <w:rsid w:val="007C1625"/>
    <w:rsid w:val="007C179F"/>
    <w:rsid w:val="007C2618"/>
    <w:rsid w:val="007C2728"/>
    <w:rsid w:val="007C2C29"/>
    <w:rsid w:val="007C3D10"/>
    <w:rsid w:val="007C4158"/>
    <w:rsid w:val="007C44A9"/>
    <w:rsid w:val="007C4C9D"/>
    <w:rsid w:val="007C4F43"/>
    <w:rsid w:val="007C5648"/>
    <w:rsid w:val="007C59CF"/>
    <w:rsid w:val="007C5A67"/>
    <w:rsid w:val="007C5F88"/>
    <w:rsid w:val="007C7138"/>
    <w:rsid w:val="007C7A1C"/>
    <w:rsid w:val="007C7AAC"/>
    <w:rsid w:val="007D01E9"/>
    <w:rsid w:val="007D025A"/>
    <w:rsid w:val="007D0F73"/>
    <w:rsid w:val="007D1283"/>
    <w:rsid w:val="007D2499"/>
    <w:rsid w:val="007D273A"/>
    <w:rsid w:val="007D2E71"/>
    <w:rsid w:val="007D2EE7"/>
    <w:rsid w:val="007D3E4F"/>
    <w:rsid w:val="007D48E1"/>
    <w:rsid w:val="007D4AC1"/>
    <w:rsid w:val="007D4C90"/>
    <w:rsid w:val="007D5034"/>
    <w:rsid w:val="007D57B2"/>
    <w:rsid w:val="007D5D8F"/>
    <w:rsid w:val="007D643C"/>
    <w:rsid w:val="007D681F"/>
    <w:rsid w:val="007D6C93"/>
    <w:rsid w:val="007D6E6F"/>
    <w:rsid w:val="007D6F70"/>
    <w:rsid w:val="007D73EB"/>
    <w:rsid w:val="007D74C6"/>
    <w:rsid w:val="007E009B"/>
    <w:rsid w:val="007E071B"/>
    <w:rsid w:val="007E075C"/>
    <w:rsid w:val="007E0B34"/>
    <w:rsid w:val="007E0DD0"/>
    <w:rsid w:val="007E1C80"/>
    <w:rsid w:val="007E2345"/>
    <w:rsid w:val="007E281F"/>
    <w:rsid w:val="007E2AEB"/>
    <w:rsid w:val="007E37AD"/>
    <w:rsid w:val="007E3813"/>
    <w:rsid w:val="007E4C1C"/>
    <w:rsid w:val="007E4CD6"/>
    <w:rsid w:val="007E4DF5"/>
    <w:rsid w:val="007E4E87"/>
    <w:rsid w:val="007E4F3F"/>
    <w:rsid w:val="007E508A"/>
    <w:rsid w:val="007E73A2"/>
    <w:rsid w:val="007E7419"/>
    <w:rsid w:val="007F0130"/>
    <w:rsid w:val="007F0A35"/>
    <w:rsid w:val="007F0B4E"/>
    <w:rsid w:val="007F18B8"/>
    <w:rsid w:val="007F2436"/>
    <w:rsid w:val="007F24B1"/>
    <w:rsid w:val="007F2B3B"/>
    <w:rsid w:val="007F2B84"/>
    <w:rsid w:val="007F2C61"/>
    <w:rsid w:val="007F2E15"/>
    <w:rsid w:val="007F361E"/>
    <w:rsid w:val="007F4559"/>
    <w:rsid w:val="007F6174"/>
    <w:rsid w:val="007F631D"/>
    <w:rsid w:val="007F6518"/>
    <w:rsid w:val="007F6CD9"/>
    <w:rsid w:val="007F7328"/>
    <w:rsid w:val="007F75ED"/>
    <w:rsid w:val="007F765A"/>
    <w:rsid w:val="007F77CB"/>
    <w:rsid w:val="007F7894"/>
    <w:rsid w:val="008006A5"/>
    <w:rsid w:val="0080074F"/>
    <w:rsid w:val="00800923"/>
    <w:rsid w:val="00800948"/>
    <w:rsid w:val="00800DFE"/>
    <w:rsid w:val="00801371"/>
    <w:rsid w:val="00801DD4"/>
    <w:rsid w:val="008023ED"/>
    <w:rsid w:val="008024F0"/>
    <w:rsid w:val="00803506"/>
    <w:rsid w:val="0080380C"/>
    <w:rsid w:val="00804043"/>
    <w:rsid w:val="0080415E"/>
    <w:rsid w:val="008042F5"/>
    <w:rsid w:val="00804693"/>
    <w:rsid w:val="008058DA"/>
    <w:rsid w:val="00805D68"/>
    <w:rsid w:val="0080739C"/>
    <w:rsid w:val="0080752F"/>
    <w:rsid w:val="00807A2A"/>
    <w:rsid w:val="00807B17"/>
    <w:rsid w:val="0081025D"/>
    <w:rsid w:val="008108E1"/>
    <w:rsid w:val="0081090D"/>
    <w:rsid w:val="008112CC"/>
    <w:rsid w:val="0081151C"/>
    <w:rsid w:val="00811A71"/>
    <w:rsid w:val="00811DD0"/>
    <w:rsid w:val="00812C75"/>
    <w:rsid w:val="008133E8"/>
    <w:rsid w:val="008136B1"/>
    <w:rsid w:val="00813ECC"/>
    <w:rsid w:val="00814B35"/>
    <w:rsid w:val="008152D2"/>
    <w:rsid w:val="0081560D"/>
    <w:rsid w:val="0081572E"/>
    <w:rsid w:val="008157E6"/>
    <w:rsid w:val="008158C3"/>
    <w:rsid w:val="00815A4E"/>
    <w:rsid w:val="0081673E"/>
    <w:rsid w:val="0081685F"/>
    <w:rsid w:val="00817155"/>
    <w:rsid w:val="008175A0"/>
    <w:rsid w:val="008179B0"/>
    <w:rsid w:val="00820065"/>
    <w:rsid w:val="008201BE"/>
    <w:rsid w:val="00820278"/>
    <w:rsid w:val="00820333"/>
    <w:rsid w:val="008204BE"/>
    <w:rsid w:val="00820563"/>
    <w:rsid w:val="00820922"/>
    <w:rsid w:val="0082147C"/>
    <w:rsid w:val="00821BBF"/>
    <w:rsid w:val="008226F6"/>
    <w:rsid w:val="00822821"/>
    <w:rsid w:val="00822FC9"/>
    <w:rsid w:val="00823196"/>
    <w:rsid w:val="008235AF"/>
    <w:rsid w:val="00824370"/>
    <w:rsid w:val="008244A6"/>
    <w:rsid w:val="0082453B"/>
    <w:rsid w:val="008248A4"/>
    <w:rsid w:val="00824EAD"/>
    <w:rsid w:val="00824F9F"/>
    <w:rsid w:val="0082508F"/>
    <w:rsid w:val="0082596E"/>
    <w:rsid w:val="00827E26"/>
    <w:rsid w:val="00831571"/>
    <w:rsid w:val="00831635"/>
    <w:rsid w:val="00831BD7"/>
    <w:rsid w:val="00832065"/>
    <w:rsid w:val="0083208C"/>
    <w:rsid w:val="0083208E"/>
    <w:rsid w:val="00832B0D"/>
    <w:rsid w:val="00832C60"/>
    <w:rsid w:val="00832C9E"/>
    <w:rsid w:val="00832D7B"/>
    <w:rsid w:val="00832E8E"/>
    <w:rsid w:val="008336D0"/>
    <w:rsid w:val="00833891"/>
    <w:rsid w:val="00833B72"/>
    <w:rsid w:val="0083405B"/>
    <w:rsid w:val="0083517D"/>
    <w:rsid w:val="00835947"/>
    <w:rsid w:val="00835EB2"/>
    <w:rsid w:val="008361AA"/>
    <w:rsid w:val="00837096"/>
    <w:rsid w:val="00837349"/>
    <w:rsid w:val="0083757D"/>
    <w:rsid w:val="00837840"/>
    <w:rsid w:val="008378FA"/>
    <w:rsid w:val="00840291"/>
    <w:rsid w:val="008409A8"/>
    <w:rsid w:val="00840FA7"/>
    <w:rsid w:val="008423BD"/>
    <w:rsid w:val="00842F05"/>
    <w:rsid w:val="008434D2"/>
    <w:rsid w:val="00843EDE"/>
    <w:rsid w:val="008448FC"/>
    <w:rsid w:val="00844AA3"/>
    <w:rsid w:val="00844B93"/>
    <w:rsid w:val="008473B7"/>
    <w:rsid w:val="00847A97"/>
    <w:rsid w:val="00847EE4"/>
    <w:rsid w:val="00850288"/>
    <w:rsid w:val="008505DB"/>
    <w:rsid w:val="008505FF"/>
    <w:rsid w:val="0085064A"/>
    <w:rsid w:val="008506A9"/>
    <w:rsid w:val="0085125B"/>
    <w:rsid w:val="0085154F"/>
    <w:rsid w:val="0085173C"/>
    <w:rsid w:val="008526F7"/>
    <w:rsid w:val="0085336D"/>
    <w:rsid w:val="0085428E"/>
    <w:rsid w:val="00854B82"/>
    <w:rsid w:val="00854F3E"/>
    <w:rsid w:val="0085507B"/>
    <w:rsid w:val="00855141"/>
    <w:rsid w:val="00855286"/>
    <w:rsid w:val="008559C3"/>
    <w:rsid w:val="00855C09"/>
    <w:rsid w:val="00856A77"/>
    <w:rsid w:val="00856B0B"/>
    <w:rsid w:val="00856B28"/>
    <w:rsid w:val="0085770D"/>
    <w:rsid w:val="00857A33"/>
    <w:rsid w:val="00857AB4"/>
    <w:rsid w:val="00857CFA"/>
    <w:rsid w:val="00861185"/>
    <w:rsid w:val="0086177C"/>
    <w:rsid w:val="00861D1C"/>
    <w:rsid w:val="00861E73"/>
    <w:rsid w:val="00862190"/>
    <w:rsid w:val="0086231E"/>
    <w:rsid w:val="00862489"/>
    <w:rsid w:val="00862662"/>
    <w:rsid w:val="008631B7"/>
    <w:rsid w:val="00863483"/>
    <w:rsid w:val="00863CD3"/>
    <w:rsid w:val="00863E38"/>
    <w:rsid w:val="00864DA3"/>
    <w:rsid w:val="0086588C"/>
    <w:rsid w:val="00865FC1"/>
    <w:rsid w:val="00866229"/>
    <w:rsid w:val="008674DE"/>
    <w:rsid w:val="008674E7"/>
    <w:rsid w:val="008676E7"/>
    <w:rsid w:val="008677D3"/>
    <w:rsid w:val="00867C73"/>
    <w:rsid w:val="00867F3A"/>
    <w:rsid w:val="00867F97"/>
    <w:rsid w:val="0087071A"/>
    <w:rsid w:val="008710B9"/>
    <w:rsid w:val="008711BE"/>
    <w:rsid w:val="00872131"/>
    <w:rsid w:val="008729CF"/>
    <w:rsid w:val="00872D41"/>
    <w:rsid w:val="0087340B"/>
    <w:rsid w:val="0087379A"/>
    <w:rsid w:val="008742F6"/>
    <w:rsid w:val="008750C7"/>
    <w:rsid w:val="0087517E"/>
    <w:rsid w:val="00875F56"/>
    <w:rsid w:val="00875F95"/>
    <w:rsid w:val="00876467"/>
    <w:rsid w:val="008767AD"/>
    <w:rsid w:val="00877283"/>
    <w:rsid w:val="008777BC"/>
    <w:rsid w:val="00877A2F"/>
    <w:rsid w:val="00877B05"/>
    <w:rsid w:val="008803B7"/>
    <w:rsid w:val="00880A03"/>
    <w:rsid w:val="008814D1"/>
    <w:rsid w:val="008815EF"/>
    <w:rsid w:val="008821B3"/>
    <w:rsid w:val="0088242A"/>
    <w:rsid w:val="0088354E"/>
    <w:rsid w:val="008838AB"/>
    <w:rsid w:val="008838D0"/>
    <w:rsid w:val="00883B13"/>
    <w:rsid w:val="00883E1C"/>
    <w:rsid w:val="0088400C"/>
    <w:rsid w:val="008844FE"/>
    <w:rsid w:val="00884510"/>
    <w:rsid w:val="00884F9F"/>
    <w:rsid w:val="00885AB2"/>
    <w:rsid w:val="00885B79"/>
    <w:rsid w:val="00885D81"/>
    <w:rsid w:val="008863D9"/>
    <w:rsid w:val="0088664E"/>
    <w:rsid w:val="00886A95"/>
    <w:rsid w:val="008876F4"/>
    <w:rsid w:val="00887F93"/>
    <w:rsid w:val="008901FD"/>
    <w:rsid w:val="0089025A"/>
    <w:rsid w:val="0089094E"/>
    <w:rsid w:val="008911E8"/>
    <w:rsid w:val="00891472"/>
    <w:rsid w:val="00891837"/>
    <w:rsid w:val="0089248A"/>
    <w:rsid w:val="0089331C"/>
    <w:rsid w:val="00893F3C"/>
    <w:rsid w:val="008942A1"/>
    <w:rsid w:val="00894441"/>
    <w:rsid w:val="00895549"/>
    <w:rsid w:val="008957FA"/>
    <w:rsid w:val="00895F20"/>
    <w:rsid w:val="00896195"/>
    <w:rsid w:val="00896BEC"/>
    <w:rsid w:val="00897608"/>
    <w:rsid w:val="0089778D"/>
    <w:rsid w:val="00897C0E"/>
    <w:rsid w:val="00897DB8"/>
    <w:rsid w:val="008A032B"/>
    <w:rsid w:val="008A1155"/>
    <w:rsid w:val="008A1169"/>
    <w:rsid w:val="008A1813"/>
    <w:rsid w:val="008A1DBB"/>
    <w:rsid w:val="008A1F18"/>
    <w:rsid w:val="008A29C9"/>
    <w:rsid w:val="008A2A34"/>
    <w:rsid w:val="008A2F09"/>
    <w:rsid w:val="008A3430"/>
    <w:rsid w:val="008A417A"/>
    <w:rsid w:val="008A44FB"/>
    <w:rsid w:val="008A4C19"/>
    <w:rsid w:val="008A4C7B"/>
    <w:rsid w:val="008A4E9D"/>
    <w:rsid w:val="008A5549"/>
    <w:rsid w:val="008A5AA6"/>
    <w:rsid w:val="008A619A"/>
    <w:rsid w:val="008A6AA1"/>
    <w:rsid w:val="008A752B"/>
    <w:rsid w:val="008B0D06"/>
    <w:rsid w:val="008B11FB"/>
    <w:rsid w:val="008B167B"/>
    <w:rsid w:val="008B2086"/>
    <w:rsid w:val="008B3BA0"/>
    <w:rsid w:val="008B3D6C"/>
    <w:rsid w:val="008B3F07"/>
    <w:rsid w:val="008B4706"/>
    <w:rsid w:val="008B4EB7"/>
    <w:rsid w:val="008B5230"/>
    <w:rsid w:val="008B5D7E"/>
    <w:rsid w:val="008B6786"/>
    <w:rsid w:val="008B6920"/>
    <w:rsid w:val="008B7274"/>
    <w:rsid w:val="008B7442"/>
    <w:rsid w:val="008B795E"/>
    <w:rsid w:val="008B79D4"/>
    <w:rsid w:val="008B7F01"/>
    <w:rsid w:val="008B7F04"/>
    <w:rsid w:val="008C01B5"/>
    <w:rsid w:val="008C06C4"/>
    <w:rsid w:val="008C092B"/>
    <w:rsid w:val="008C0F60"/>
    <w:rsid w:val="008C1746"/>
    <w:rsid w:val="008C2344"/>
    <w:rsid w:val="008C2F15"/>
    <w:rsid w:val="008C3546"/>
    <w:rsid w:val="008C4684"/>
    <w:rsid w:val="008C4896"/>
    <w:rsid w:val="008C4A96"/>
    <w:rsid w:val="008C4DFA"/>
    <w:rsid w:val="008C4E18"/>
    <w:rsid w:val="008C52E0"/>
    <w:rsid w:val="008C5429"/>
    <w:rsid w:val="008C5B35"/>
    <w:rsid w:val="008C5D85"/>
    <w:rsid w:val="008C62EC"/>
    <w:rsid w:val="008C6608"/>
    <w:rsid w:val="008C6AC6"/>
    <w:rsid w:val="008C7603"/>
    <w:rsid w:val="008C7998"/>
    <w:rsid w:val="008C7B8B"/>
    <w:rsid w:val="008D03A8"/>
    <w:rsid w:val="008D065C"/>
    <w:rsid w:val="008D07BB"/>
    <w:rsid w:val="008D159B"/>
    <w:rsid w:val="008D17F2"/>
    <w:rsid w:val="008D208A"/>
    <w:rsid w:val="008D272B"/>
    <w:rsid w:val="008D2E69"/>
    <w:rsid w:val="008D4A91"/>
    <w:rsid w:val="008D5FEE"/>
    <w:rsid w:val="008D646C"/>
    <w:rsid w:val="008D65F2"/>
    <w:rsid w:val="008D6666"/>
    <w:rsid w:val="008D7366"/>
    <w:rsid w:val="008D761A"/>
    <w:rsid w:val="008D773E"/>
    <w:rsid w:val="008D78B6"/>
    <w:rsid w:val="008D7AEF"/>
    <w:rsid w:val="008D7D60"/>
    <w:rsid w:val="008E0238"/>
    <w:rsid w:val="008E0934"/>
    <w:rsid w:val="008E0A3D"/>
    <w:rsid w:val="008E0C5F"/>
    <w:rsid w:val="008E109E"/>
    <w:rsid w:val="008E1CD3"/>
    <w:rsid w:val="008E22E3"/>
    <w:rsid w:val="008E2792"/>
    <w:rsid w:val="008E293F"/>
    <w:rsid w:val="008E2997"/>
    <w:rsid w:val="008E2A87"/>
    <w:rsid w:val="008E2ABA"/>
    <w:rsid w:val="008E30FB"/>
    <w:rsid w:val="008E326F"/>
    <w:rsid w:val="008E3348"/>
    <w:rsid w:val="008E3699"/>
    <w:rsid w:val="008E43D2"/>
    <w:rsid w:val="008E47FC"/>
    <w:rsid w:val="008E4D0C"/>
    <w:rsid w:val="008E4F82"/>
    <w:rsid w:val="008E5179"/>
    <w:rsid w:val="008E51F5"/>
    <w:rsid w:val="008E54C0"/>
    <w:rsid w:val="008E59C9"/>
    <w:rsid w:val="008E668E"/>
    <w:rsid w:val="008E67A4"/>
    <w:rsid w:val="008E6858"/>
    <w:rsid w:val="008E6AC8"/>
    <w:rsid w:val="008E6BEC"/>
    <w:rsid w:val="008E7304"/>
    <w:rsid w:val="008E7343"/>
    <w:rsid w:val="008E741D"/>
    <w:rsid w:val="008E76A6"/>
    <w:rsid w:val="008E7A4C"/>
    <w:rsid w:val="008F099A"/>
    <w:rsid w:val="008F0FAB"/>
    <w:rsid w:val="008F1663"/>
    <w:rsid w:val="008F16C1"/>
    <w:rsid w:val="008F18D3"/>
    <w:rsid w:val="008F1BAD"/>
    <w:rsid w:val="008F1F50"/>
    <w:rsid w:val="008F1F59"/>
    <w:rsid w:val="008F2768"/>
    <w:rsid w:val="008F2CF8"/>
    <w:rsid w:val="008F2E51"/>
    <w:rsid w:val="008F2F86"/>
    <w:rsid w:val="008F384A"/>
    <w:rsid w:val="008F3A02"/>
    <w:rsid w:val="008F3AC0"/>
    <w:rsid w:val="008F40F7"/>
    <w:rsid w:val="008F4352"/>
    <w:rsid w:val="008F493E"/>
    <w:rsid w:val="008F4A8B"/>
    <w:rsid w:val="008F4E82"/>
    <w:rsid w:val="008F539B"/>
    <w:rsid w:val="008F5660"/>
    <w:rsid w:val="008F5C8E"/>
    <w:rsid w:val="008F5DC8"/>
    <w:rsid w:val="008F6197"/>
    <w:rsid w:val="008F648D"/>
    <w:rsid w:val="008F6795"/>
    <w:rsid w:val="008F6814"/>
    <w:rsid w:val="008F7218"/>
    <w:rsid w:val="008F7570"/>
    <w:rsid w:val="008F75F0"/>
    <w:rsid w:val="008F7E3E"/>
    <w:rsid w:val="00900A89"/>
    <w:rsid w:val="00900DC5"/>
    <w:rsid w:val="00900F8E"/>
    <w:rsid w:val="00901295"/>
    <w:rsid w:val="009016C1"/>
    <w:rsid w:val="00902465"/>
    <w:rsid w:val="009024DA"/>
    <w:rsid w:val="00902BCF"/>
    <w:rsid w:val="009032C3"/>
    <w:rsid w:val="009035C7"/>
    <w:rsid w:val="00903B6F"/>
    <w:rsid w:val="00903DA4"/>
    <w:rsid w:val="00903E1F"/>
    <w:rsid w:val="00904249"/>
    <w:rsid w:val="009047B3"/>
    <w:rsid w:val="009048B8"/>
    <w:rsid w:val="009054D3"/>
    <w:rsid w:val="0090551E"/>
    <w:rsid w:val="00905521"/>
    <w:rsid w:val="00905C5D"/>
    <w:rsid w:val="0090622C"/>
    <w:rsid w:val="00906746"/>
    <w:rsid w:val="00906AEF"/>
    <w:rsid w:val="00906EC8"/>
    <w:rsid w:val="009076C3"/>
    <w:rsid w:val="00910313"/>
    <w:rsid w:val="00911AFC"/>
    <w:rsid w:val="00911B4A"/>
    <w:rsid w:val="00911CF3"/>
    <w:rsid w:val="009124C5"/>
    <w:rsid w:val="009127A1"/>
    <w:rsid w:val="00912958"/>
    <w:rsid w:val="009129C2"/>
    <w:rsid w:val="00912EB5"/>
    <w:rsid w:val="009133C5"/>
    <w:rsid w:val="0091354C"/>
    <w:rsid w:val="009136A2"/>
    <w:rsid w:val="00913905"/>
    <w:rsid w:val="00913CAF"/>
    <w:rsid w:val="0091406D"/>
    <w:rsid w:val="00914247"/>
    <w:rsid w:val="009159DC"/>
    <w:rsid w:val="00915D2E"/>
    <w:rsid w:val="00915F36"/>
    <w:rsid w:val="00916257"/>
    <w:rsid w:val="0091693E"/>
    <w:rsid w:val="00916A9A"/>
    <w:rsid w:val="00916B1E"/>
    <w:rsid w:val="00917483"/>
    <w:rsid w:val="00917BF6"/>
    <w:rsid w:val="00917F83"/>
    <w:rsid w:val="00920345"/>
    <w:rsid w:val="0092043B"/>
    <w:rsid w:val="009207E7"/>
    <w:rsid w:val="009209C4"/>
    <w:rsid w:val="00920D14"/>
    <w:rsid w:val="00920E1B"/>
    <w:rsid w:val="00921216"/>
    <w:rsid w:val="009218C3"/>
    <w:rsid w:val="00921B38"/>
    <w:rsid w:val="00921EF2"/>
    <w:rsid w:val="0092291A"/>
    <w:rsid w:val="00922E1E"/>
    <w:rsid w:val="00923E4B"/>
    <w:rsid w:val="00923ECE"/>
    <w:rsid w:val="00924599"/>
    <w:rsid w:val="0092483F"/>
    <w:rsid w:val="00924A27"/>
    <w:rsid w:val="00924DE9"/>
    <w:rsid w:val="00925E5F"/>
    <w:rsid w:val="0092627A"/>
    <w:rsid w:val="009263B9"/>
    <w:rsid w:val="00927626"/>
    <w:rsid w:val="009300AD"/>
    <w:rsid w:val="009300D7"/>
    <w:rsid w:val="009307F4"/>
    <w:rsid w:val="00930932"/>
    <w:rsid w:val="00930B2E"/>
    <w:rsid w:val="00930DE2"/>
    <w:rsid w:val="009315F0"/>
    <w:rsid w:val="0093161B"/>
    <w:rsid w:val="00931741"/>
    <w:rsid w:val="00931C23"/>
    <w:rsid w:val="00932378"/>
    <w:rsid w:val="00932F4B"/>
    <w:rsid w:val="00933A33"/>
    <w:rsid w:val="00933CFD"/>
    <w:rsid w:val="00933E62"/>
    <w:rsid w:val="009344FD"/>
    <w:rsid w:val="00934B77"/>
    <w:rsid w:val="00934CFE"/>
    <w:rsid w:val="0093501B"/>
    <w:rsid w:val="0093564B"/>
    <w:rsid w:val="00935BA0"/>
    <w:rsid w:val="009363B0"/>
    <w:rsid w:val="0093663D"/>
    <w:rsid w:val="009368B3"/>
    <w:rsid w:val="00936D20"/>
    <w:rsid w:val="00936E10"/>
    <w:rsid w:val="009373BD"/>
    <w:rsid w:val="00940617"/>
    <w:rsid w:val="00940623"/>
    <w:rsid w:val="00940AE1"/>
    <w:rsid w:val="009410CC"/>
    <w:rsid w:val="009412D2"/>
    <w:rsid w:val="0094136D"/>
    <w:rsid w:val="00941E14"/>
    <w:rsid w:val="00941E23"/>
    <w:rsid w:val="00942440"/>
    <w:rsid w:val="00942A25"/>
    <w:rsid w:val="00942F93"/>
    <w:rsid w:val="00942FA3"/>
    <w:rsid w:val="0094336B"/>
    <w:rsid w:val="0094359D"/>
    <w:rsid w:val="00943D4A"/>
    <w:rsid w:val="00944199"/>
    <w:rsid w:val="009442B5"/>
    <w:rsid w:val="009442D0"/>
    <w:rsid w:val="00944F4B"/>
    <w:rsid w:val="009451A8"/>
    <w:rsid w:val="00945ACC"/>
    <w:rsid w:val="00945D74"/>
    <w:rsid w:val="00946C7A"/>
    <w:rsid w:val="0094709E"/>
    <w:rsid w:val="009476E5"/>
    <w:rsid w:val="009501A7"/>
    <w:rsid w:val="009508C4"/>
    <w:rsid w:val="009508E3"/>
    <w:rsid w:val="00950A4A"/>
    <w:rsid w:val="00950BC9"/>
    <w:rsid w:val="00950C3D"/>
    <w:rsid w:val="00950CB0"/>
    <w:rsid w:val="0095160D"/>
    <w:rsid w:val="00951B1D"/>
    <w:rsid w:val="00951FB2"/>
    <w:rsid w:val="009520D0"/>
    <w:rsid w:val="009526B4"/>
    <w:rsid w:val="009527E1"/>
    <w:rsid w:val="00952E2F"/>
    <w:rsid w:val="00952F7A"/>
    <w:rsid w:val="009541B2"/>
    <w:rsid w:val="009549A7"/>
    <w:rsid w:val="00955250"/>
    <w:rsid w:val="009552BA"/>
    <w:rsid w:val="00955560"/>
    <w:rsid w:val="00955E4A"/>
    <w:rsid w:val="009561E7"/>
    <w:rsid w:val="009568BB"/>
    <w:rsid w:val="00956900"/>
    <w:rsid w:val="00956904"/>
    <w:rsid w:val="009569FE"/>
    <w:rsid w:val="0095735B"/>
    <w:rsid w:val="00957711"/>
    <w:rsid w:val="00957BDA"/>
    <w:rsid w:val="00957FEA"/>
    <w:rsid w:val="009602D9"/>
    <w:rsid w:val="0096089C"/>
    <w:rsid w:val="00960A62"/>
    <w:rsid w:val="00960B4C"/>
    <w:rsid w:val="009618B3"/>
    <w:rsid w:val="00961B0D"/>
    <w:rsid w:val="0096232E"/>
    <w:rsid w:val="00962353"/>
    <w:rsid w:val="0096249B"/>
    <w:rsid w:val="00962DCB"/>
    <w:rsid w:val="00963116"/>
    <w:rsid w:val="00963B65"/>
    <w:rsid w:val="009641BE"/>
    <w:rsid w:val="0096423F"/>
    <w:rsid w:val="00965C8E"/>
    <w:rsid w:val="0096617F"/>
    <w:rsid w:val="009661AF"/>
    <w:rsid w:val="009667E4"/>
    <w:rsid w:val="00967C42"/>
    <w:rsid w:val="00970E78"/>
    <w:rsid w:val="00970FF9"/>
    <w:rsid w:val="0097158F"/>
    <w:rsid w:val="00971BDB"/>
    <w:rsid w:val="00971E4D"/>
    <w:rsid w:val="009721F2"/>
    <w:rsid w:val="00972E2F"/>
    <w:rsid w:val="009730B4"/>
    <w:rsid w:val="00973205"/>
    <w:rsid w:val="00973856"/>
    <w:rsid w:val="00974257"/>
    <w:rsid w:val="00974426"/>
    <w:rsid w:val="0097443F"/>
    <w:rsid w:val="00975B53"/>
    <w:rsid w:val="00975FF3"/>
    <w:rsid w:val="00976011"/>
    <w:rsid w:val="00976585"/>
    <w:rsid w:val="00976A5C"/>
    <w:rsid w:val="009803CD"/>
    <w:rsid w:val="00980C20"/>
    <w:rsid w:val="009811A7"/>
    <w:rsid w:val="00981621"/>
    <w:rsid w:val="00981942"/>
    <w:rsid w:val="00981D8C"/>
    <w:rsid w:val="00982A73"/>
    <w:rsid w:val="00982D0D"/>
    <w:rsid w:val="00982FDA"/>
    <w:rsid w:val="0098328F"/>
    <w:rsid w:val="0098368C"/>
    <w:rsid w:val="00983BE8"/>
    <w:rsid w:val="00984A16"/>
    <w:rsid w:val="00984D6A"/>
    <w:rsid w:val="0098539D"/>
    <w:rsid w:val="00985464"/>
    <w:rsid w:val="00985C1B"/>
    <w:rsid w:val="00985F3E"/>
    <w:rsid w:val="00986471"/>
    <w:rsid w:val="009869F6"/>
    <w:rsid w:val="00986A2F"/>
    <w:rsid w:val="00986F56"/>
    <w:rsid w:val="00987050"/>
    <w:rsid w:val="00987075"/>
    <w:rsid w:val="009873B2"/>
    <w:rsid w:val="009876A4"/>
    <w:rsid w:val="00987A09"/>
    <w:rsid w:val="00987D0E"/>
    <w:rsid w:val="00987F0D"/>
    <w:rsid w:val="0099008A"/>
    <w:rsid w:val="009905CD"/>
    <w:rsid w:val="009905DF"/>
    <w:rsid w:val="00990702"/>
    <w:rsid w:val="00990E5E"/>
    <w:rsid w:val="00991299"/>
    <w:rsid w:val="009913E2"/>
    <w:rsid w:val="00991F41"/>
    <w:rsid w:val="00992C99"/>
    <w:rsid w:val="00993550"/>
    <w:rsid w:val="0099366C"/>
    <w:rsid w:val="0099419F"/>
    <w:rsid w:val="009948D8"/>
    <w:rsid w:val="00994D87"/>
    <w:rsid w:val="00994F2A"/>
    <w:rsid w:val="009965A9"/>
    <w:rsid w:val="00996C93"/>
    <w:rsid w:val="009971BB"/>
    <w:rsid w:val="009974E8"/>
    <w:rsid w:val="00997B1B"/>
    <w:rsid w:val="009A0032"/>
    <w:rsid w:val="009A118C"/>
    <w:rsid w:val="009A1387"/>
    <w:rsid w:val="009A24F5"/>
    <w:rsid w:val="009A2A8D"/>
    <w:rsid w:val="009A2BAB"/>
    <w:rsid w:val="009A2DEF"/>
    <w:rsid w:val="009A395C"/>
    <w:rsid w:val="009A3A2F"/>
    <w:rsid w:val="009A503D"/>
    <w:rsid w:val="009A5553"/>
    <w:rsid w:val="009A5C8A"/>
    <w:rsid w:val="009A5F3C"/>
    <w:rsid w:val="009A625A"/>
    <w:rsid w:val="009A658D"/>
    <w:rsid w:val="009A6912"/>
    <w:rsid w:val="009B0679"/>
    <w:rsid w:val="009B0719"/>
    <w:rsid w:val="009B1042"/>
    <w:rsid w:val="009B1197"/>
    <w:rsid w:val="009B16CB"/>
    <w:rsid w:val="009B1A8C"/>
    <w:rsid w:val="009B1EEE"/>
    <w:rsid w:val="009B20F7"/>
    <w:rsid w:val="009B2728"/>
    <w:rsid w:val="009B2896"/>
    <w:rsid w:val="009B2E97"/>
    <w:rsid w:val="009B3971"/>
    <w:rsid w:val="009B46BD"/>
    <w:rsid w:val="009B4CA8"/>
    <w:rsid w:val="009B4D54"/>
    <w:rsid w:val="009B54D3"/>
    <w:rsid w:val="009B5582"/>
    <w:rsid w:val="009B5712"/>
    <w:rsid w:val="009B5D29"/>
    <w:rsid w:val="009B5E38"/>
    <w:rsid w:val="009B634B"/>
    <w:rsid w:val="009B6DCC"/>
    <w:rsid w:val="009C1648"/>
    <w:rsid w:val="009C1C5B"/>
    <w:rsid w:val="009C1C95"/>
    <w:rsid w:val="009C1E81"/>
    <w:rsid w:val="009C2F24"/>
    <w:rsid w:val="009C31E7"/>
    <w:rsid w:val="009C38D7"/>
    <w:rsid w:val="009C5D24"/>
    <w:rsid w:val="009C66D6"/>
    <w:rsid w:val="009C7304"/>
    <w:rsid w:val="009C7C5C"/>
    <w:rsid w:val="009D0481"/>
    <w:rsid w:val="009D0799"/>
    <w:rsid w:val="009D0A6F"/>
    <w:rsid w:val="009D0EBD"/>
    <w:rsid w:val="009D0FF5"/>
    <w:rsid w:val="009D159C"/>
    <w:rsid w:val="009D1842"/>
    <w:rsid w:val="009D1D16"/>
    <w:rsid w:val="009D1D3A"/>
    <w:rsid w:val="009D2A07"/>
    <w:rsid w:val="009D33B1"/>
    <w:rsid w:val="009D341C"/>
    <w:rsid w:val="009D3586"/>
    <w:rsid w:val="009D3623"/>
    <w:rsid w:val="009D3A9E"/>
    <w:rsid w:val="009D3FD7"/>
    <w:rsid w:val="009D3FF0"/>
    <w:rsid w:val="009D44BA"/>
    <w:rsid w:val="009D5967"/>
    <w:rsid w:val="009D59F2"/>
    <w:rsid w:val="009D5E7D"/>
    <w:rsid w:val="009D7A8E"/>
    <w:rsid w:val="009E017A"/>
    <w:rsid w:val="009E05A5"/>
    <w:rsid w:val="009E06A2"/>
    <w:rsid w:val="009E099D"/>
    <w:rsid w:val="009E18D0"/>
    <w:rsid w:val="009E20DB"/>
    <w:rsid w:val="009E21FB"/>
    <w:rsid w:val="009E220B"/>
    <w:rsid w:val="009E2270"/>
    <w:rsid w:val="009E30DD"/>
    <w:rsid w:val="009E33E5"/>
    <w:rsid w:val="009E4D53"/>
    <w:rsid w:val="009E4ECA"/>
    <w:rsid w:val="009E5116"/>
    <w:rsid w:val="009E5D80"/>
    <w:rsid w:val="009E60CB"/>
    <w:rsid w:val="009E6997"/>
    <w:rsid w:val="009E7513"/>
    <w:rsid w:val="009E7ACE"/>
    <w:rsid w:val="009E7B71"/>
    <w:rsid w:val="009F0CE6"/>
    <w:rsid w:val="009F1683"/>
    <w:rsid w:val="009F1C6D"/>
    <w:rsid w:val="009F1D2F"/>
    <w:rsid w:val="009F22C4"/>
    <w:rsid w:val="009F243D"/>
    <w:rsid w:val="009F264C"/>
    <w:rsid w:val="009F34CF"/>
    <w:rsid w:val="009F3896"/>
    <w:rsid w:val="009F3B4C"/>
    <w:rsid w:val="009F3D4A"/>
    <w:rsid w:val="009F3D8E"/>
    <w:rsid w:val="009F4C28"/>
    <w:rsid w:val="009F4F23"/>
    <w:rsid w:val="009F53D8"/>
    <w:rsid w:val="009F53DF"/>
    <w:rsid w:val="009F552B"/>
    <w:rsid w:val="009F5696"/>
    <w:rsid w:val="009F74EF"/>
    <w:rsid w:val="009F7872"/>
    <w:rsid w:val="009F7967"/>
    <w:rsid w:val="009F7F75"/>
    <w:rsid w:val="00A00B19"/>
    <w:rsid w:val="00A013DF"/>
    <w:rsid w:val="00A018AE"/>
    <w:rsid w:val="00A01CA8"/>
    <w:rsid w:val="00A01E7D"/>
    <w:rsid w:val="00A022B3"/>
    <w:rsid w:val="00A024AF"/>
    <w:rsid w:val="00A02BE2"/>
    <w:rsid w:val="00A02D9B"/>
    <w:rsid w:val="00A03210"/>
    <w:rsid w:val="00A03AF9"/>
    <w:rsid w:val="00A03C46"/>
    <w:rsid w:val="00A04028"/>
    <w:rsid w:val="00A046AD"/>
    <w:rsid w:val="00A04701"/>
    <w:rsid w:val="00A04722"/>
    <w:rsid w:val="00A04DEB"/>
    <w:rsid w:val="00A051B7"/>
    <w:rsid w:val="00A05676"/>
    <w:rsid w:val="00A059BB"/>
    <w:rsid w:val="00A060F7"/>
    <w:rsid w:val="00A0640C"/>
    <w:rsid w:val="00A06BC0"/>
    <w:rsid w:val="00A06E9A"/>
    <w:rsid w:val="00A06F63"/>
    <w:rsid w:val="00A07D63"/>
    <w:rsid w:val="00A1011C"/>
    <w:rsid w:val="00A10253"/>
    <w:rsid w:val="00A1027D"/>
    <w:rsid w:val="00A10966"/>
    <w:rsid w:val="00A109D0"/>
    <w:rsid w:val="00A10C7F"/>
    <w:rsid w:val="00A11052"/>
    <w:rsid w:val="00A116D2"/>
    <w:rsid w:val="00A13386"/>
    <w:rsid w:val="00A133DB"/>
    <w:rsid w:val="00A14573"/>
    <w:rsid w:val="00A14798"/>
    <w:rsid w:val="00A14D96"/>
    <w:rsid w:val="00A1511F"/>
    <w:rsid w:val="00A15AC8"/>
    <w:rsid w:val="00A15CB0"/>
    <w:rsid w:val="00A163A6"/>
    <w:rsid w:val="00A163E2"/>
    <w:rsid w:val="00A16A2F"/>
    <w:rsid w:val="00A16E61"/>
    <w:rsid w:val="00A16E9B"/>
    <w:rsid w:val="00A17532"/>
    <w:rsid w:val="00A17A92"/>
    <w:rsid w:val="00A20068"/>
    <w:rsid w:val="00A20A25"/>
    <w:rsid w:val="00A20FF1"/>
    <w:rsid w:val="00A21303"/>
    <w:rsid w:val="00A21499"/>
    <w:rsid w:val="00A21A19"/>
    <w:rsid w:val="00A227B8"/>
    <w:rsid w:val="00A22813"/>
    <w:rsid w:val="00A22A0C"/>
    <w:rsid w:val="00A230EC"/>
    <w:rsid w:val="00A2339F"/>
    <w:rsid w:val="00A23765"/>
    <w:rsid w:val="00A24199"/>
    <w:rsid w:val="00A243B1"/>
    <w:rsid w:val="00A24E94"/>
    <w:rsid w:val="00A250D9"/>
    <w:rsid w:val="00A251BF"/>
    <w:rsid w:val="00A253F1"/>
    <w:rsid w:val="00A258E5"/>
    <w:rsid w:val="00A259B7"/>
    <w:rsid w:val="00A25AE5"/>
    <w:rsid w:val="00A2643D"/>
    <w:rsid w:val="00A273EA"/>
    <w:rsid w:val="00A300A4"/>
    <w:rsid w:val="00A302FF"/>
    <w:rsid w:val="00A30366"/>
    <w:rsid w:val="00A30791"/>
    <w:rsid w:val="00A3089A"/>
    <w:rsid w:val="00A30A4C"/>
    <w:rsid w:val="00A30B9A"/>
    <w:rsid w:val="00A30F90"/>
    <w:rsid w:val="00A32666"/>
    <w:rsid w:val="00A32F1C"/>
    <w:rsid w:val="00A33886"/>
    <w:rsid w:val="00A33A02"/>
    <w:rsid w:val="00A33C65"/>
    <w:rsid w:val="00A3414F"/>
    <w:rsid w:val="00A34586"/>
    <w:rsid w:val="00A34640"/>
    <w:rsid w:val="00A34753"/>
    <w:rsid w:val="00A355DA"/>
    <w:rsid w:val="00A356B0"/>
    <w:rsid w:val="00A3576D"/>
    <w:rsid w:val="00A35D7A"/>
    <w:rsid w:val="00A36FCB"/>
    <w:rsid w:val="00A378E8"/>
    <w:rsid w:val="00A37C9E"/>
    <w:rsid w:val="00A37CF6"/>
    <w:rsid w:val="00A40B55"/>
    <w:rsid w:val="00A4102D"/>
    <w:rsid w:val="00A411DB"/>
    <w:rsid w:val="00A4164E"/>
    <w:rsid w:val="00A42524"/>
    <w:rsid w:val="00A42598"/>
    <w:rsid w:val="00A42925"/>
    <w:rsid w:val="00A4293F"/>
    <w:rsid w:val="00A43080"/>
    <w:rsid w:val="00A43299"/>
    <w:rsid w:val="00A4393B"/>
    <w:rsid w:val="00A4416A"/>
    <w:rsid w:val="00A4457D"/>
    <w:rsid w:val="00A44688"/>
    <w:rsid w:val="00A44984"/>
    <w:rsid w:val="00A44D92"/>
    <w:rsid w:val="00A44E58"/>
    <w:rsid w:val="00A45B96"/>
    <w:rsid w:val="00A45E21"/>
    <w:rsid w:val="00A468BD"/>
    <w:rsid w:val="00A47257"/>
    <w:rsid w:val="00A475D2"/>
    <w:rsid w:val="00A50172"/>
    <w:rsid w:val="00A503FB"/>
    <w:rsid w:val="00A510FE"/>
    <w:rsid w:val="00A51CDB"/>
    <w:rsid w:val="00A52761"/>
    <w:rsid w:val="00A52D86"/>
    <w:rsid w:val="00A52E0B"/>
    <w:rsid w:val="00A52FA6"/>
    <w:rsid w:val="00A52FAC"/>
    <w:rsid w:val="00A52FEF"/>
    <w:rsid w:val="00A53E22"/>
    <w:rsid w:val="00A53E3D"/>
    <w:rsid w:val="00A541D5"/>
    <w:rsid w:val="00A542B3"/>
    <w:rsid w:val="00A5456F"/>
    <w:rsid w:val="00A557D1"/>
    <w:rsid w:val="00A55889"/>
    <w:rsid w:val="00A55D2D"/>
    <w:rsid w:val="00A5601D"/>
    <w:rsid w:val="00A566D4"/>
    <w:rsid w:val="00A56749"/>
    <w:rsid w:val="00A5716C"/>
    <w:rsid w:val="00A57192"/>
    <w:rsid w:val="00A571FB"/>
    <w:rsid w:val="00A572E4"/>
    <w:rsid w:val="00A578CF"/>
    <w:rsid w:val="00A57ACC"/>
    <w:rsid w:val="00A60137"/>
    <w:rsid w:val="00A6032B"/>
    <w:rsid w:val="00A603F7"/>
    <w:rsid w:val="00A60535"/>
    <w:rsid w:val="00A60BAE"/>
    <w:rsid w:val="00A60DE6"/>
    <w:rsid w:val="00A60FDC"/>
    <w:rsid w:val="00A61A1E"/>
    <w:rsid w:val="00A61BF0"/>
    <w:rsid w:val="00A61D83"/>
    <w:rsid w:val="00A6223F"/>
    <w:rsid w:val="00A63214"/>
    <w:rsid w:val="00A6334E"/>
    <w:rsid w:val="00A63AF8"/>
    <w:rsid w:val="00A63BA5"/>
    <w:rsid w:val="00A63DE7"/>
    <w:rsid w:val="00A640F4"/>
    <w:rsid w:val="00A652A5"/>
    <w:rsid w:val="00A65E05"/>
    <w:rsid w:val="00A66750"/>
    <w:rsid w:val="00A66B28"/>
    <w:rsid w:val="00A66BB8"/>
    <w:rsid w:val="00A66C99"/>
    <w:rsid w:val="00A6709E"/>
    <w:rsid w:val="00A670E6"/>
    <w:rsid w:val="00A673BD"/>
    <w:rsid w:val="00A6747D"/>
    <w:rsid w:val="00A674BE"/>
    <w:rsid w:val="00A67848"/>
    <w:rsid w:val="00A702CF"/>
    <w:rsid w:val="00A70839"/>
    <w:rsid w:val="00A70EEB"/>
    <w:rsid w:val="00A70EF4"/>
    <w:rsid w:val="00A70F7E"/>
    <w:rsid w:val="00A7135C"/>
    <w:rsid w:val="00A713FE"/>
    <w:rsid w:val="00A71474"/>
    <w:rsid w:val="00A71F59"/>
    <w:rsid w:val="00A721DD"/>
    <w:rsid w:val="00A73371"/>
    <w:rsid w:val="00A73694"/>
    <w:rsid w:val="00A73DB5"/>
    <w:rsid w:val="00A74045"/>
    <w:rsid w:val="00A74C57"/>
    <w:rsid w:val="00A752FD"/>
    <w:rsid w:val="00A75431"/>
    <w:rsid w:val="00A764D9"/>
    <w:rsid w:val="00A76847"/>
    <w:rsid w:val="00A768FF"/>
    <w:rsid w:val="00A770F8"/>
    <w:rsid w:val="00A7755D"/>
    <w:rsid w:val="00A77602"/>
    <w:rsid w:val="00A77A02"/>
    <w:rsid w:val="00A803DC"/>
    <w:rsid w:val="00A80579"/>
    <w:rsid w:val="00A80704"/>
    <w:rsid w:val="00A80960"/>
    <w:rsid w:val="00A80EEA"/>
    <w:rsid w:val="00A8112B"/>
    <w:rsid w:val="00A81432"/>
    <w:rsid w:val="00A81BA5"/>
    <w:rsid w:val="00A82740"/>
    <w:rsid w:val="00A83FBC"/>
    <w:rsid w:val="00A84050"/>
    <w:rsid w:val="00A84E4A"/>
    <w:rsid w:val="00A84E61"/>
    <w:rsid w:val="00A850AB"/>
    <w:rsid w:val="00A85168"/>
    <w:rsid w:val="00A8596E"/>
    <w:rsid w:val="00A85AB6"/>
    <w:rsid w:val="00A85CEA"/>
    <w:rsid w:val="00A8654B"/>
    <w:rsid w:val="00A875B6"/>
    <w:rsid w:val="00A87AE4"/>
    <w:rsid w:val="00A87E35"/>
    <w:rsid w:val="00A90EE6"/>
    <w:rsid w:val="00A91DB9"/>
    <w:rsid w:val="00A92214"/>
    <w:rsid w:val="00A92338"/>
    <w:rsid w:val="00A9252D"/>
    <w:rsid w:val="00A926E5"/>
    <w:rsid w:val="00A936B0"/>
    <w:rsid w:val="00A936D8"/>
    <w:rsid w:val="00A95379"/>
    <w:rsid w:val="00A953C1"/>
    <w:rsid w:val="00A960B0"/>
    <w:rsid w:val="00A96431"/>
    <w:rsid w:val="00A96A66"/>
    <w:rsid w:val="00A96E00"/>
    <w:rsid w:val="00A970C7"/>
    <w:rsid w:val="00A97754"/>
    <w:rsid w:val="00A97953"/>
    <w:rsid w:val="00A97EC0"/>
    <w:rsid w:val="00AA092D"/>
    <w:rsid w:val="00AA0B0D"/>
    <w:rsid w:val="00AA1F33"/>
    <w:rsid w:val="00AA335E"/>
    <w:rsid w:val="00AA349B"/>
    <w:rsid w:val="00AA3542"/>
    <w:rsid w:val="00AA3A19"/>
    <w:rsid w:val="00AA3A1C"/>
    <w:rsid w:val="00AA3F18"/>
    <w:rsid w:val="00AA4D0A"/>
    <w:rsid w:val="00AA5EB1"/>
    <w:rsid w:val="00AA626D"/>
    <w:rsid w:val="00AA6291"/>
    <w:rsid w:val="00AA62DC"/>
    <w:rsid w:val="00AA6546"/>
    <w:rsid w:val="00AA76BD"/>
    <w:rsid w:val="00AA7778"/>
    <w:rsid w:val="00AA7A1E"/>
    <w:rsid w:val="00AB01FD"/>
    <w:rsid w:val="00AB054A"/>
    <w:rsid w:val="00AB0FDD"/>
    <w:rsid w:val="00AB1084"/>
    <w:rsid w:val="00AB11DC"/>
    <w:rsid w:val="00AB14B7"/>
    <w:rsid w:val="00AB19D9"/>
    <w:rsid w:val="00AB1A5C"/>
    <w:rsid w:val="00AB22CA"/>
    <w:rsid w:val="00AB268E"/>
    <w:rsid w:val="00AB2A04"/>
    <w:rsid w:val="00AB2BFA"/>
    <w:rsid w:val="00AB2EA2"/>
    <w:rsid w:val="00AB424F"/>
    <w:rsid w:val="00AB49C6"/>
    <w:rsid w:val="00AB4AA8"/>
    <w:rsid w:val="00AB4B4E"/>
    <w:rsid w:val="00AB59F7"/>
    <w:rsid w:val="00AB6193"/>
    <w:rsid w:val="00AB626B"/>
    <w:rsid w:val="00AB6BE1"/>
    <w:rsid w:val="00AB7A18"/>
    <w:rsid w:val="00AC0EE6"/>
    <w:rsid w:val="00AC1141"/>
    <w:rsid w:val="00AC195E"/>
    <w:rsid w:val="00AC20F9"/>
    <w:rsid w:val="00AC2EE9"/>
    <w:rsid w:val="00AC3B2B"/>
    <w:rsid w:val="00AC3B9E"/>
    <w:rsid w:val="00AC3EB7"/>
    <w:rsid w:val="00AC3EDA"/>
    <w:rsid w:val="00AC408F"/>
    <w:rsid w:val="00AC4D2B"/>
    <w:rsid w:val="00AC4EDD"/>
    <w:rsid w:val="00AC4FA2"/>
    <w:rsid w:val="00AC5334"/>
    <w:rsid w:val="00AC538E"/>
    <w:rsid w:val="00AC564E"/>
    <w:rsid w:val="00AC62D0"/>
    <w:rsid w:val="00AC68BF"/>
    <w:rsid w:val="00AC787F"/>
    <w:rsid w:val="00AC78F3"/>
    <w:rsid w:val="00AC7A3B"/>
    <w:rsid w:val="00AD2E57"/>
    <w:rsid w:val="00AD358F"/>
    <w:rsid w:val="00AD37CE"/>
    <w:rsid w:val="00AD3FD1"/>
    <w:rsid w:val="00AD4A82"/>
    <w:rsid w:val="00AD4AFA"/>
    <w:rsid w:val="00AD4AFF"/>
    <w:rsid w:val="00AD4D28"/>
    <w:rsid w:val="00AD514D"/>
    <w:rsid w:val="00AD5432"/>
    <w:rsid w:val="00AD5B89"/>
    <w:rsid w:val="00AD68E3"/>
    <w:rsid w:val="00AD68E4"/>
    <w:rsid w:val="00AD69BC"/>
    <w:rsid w:val="00AD6D38"/>
    <w:rsid w:val="00AD6D62"/>
    <w:rsid w:val="00AD7235"/>
    <w:rsid w:val="00AD78A9"/>
    <w:rsid w:val="00AE0387"/>
    <w:rsid w:val="00AE0C41"/>
    <w:rsid w:val="00AE0D49"/>
    <w:rsid w:val="00AE0DCA"/>
    <w:rsid w:val="00AE0EAE"/>
    <w:rsid w:val="00AE214B"/>
    <w:rsid w:val="00AE218F"/>
    <w:rsid w:val="00AE231D"/>
    <w:rsid w:val="00AE23FD"/>
    <w:rsid w:val="00AE28B4"/>
    <w:rsid w:val="00AE2986"/>
    <w:rsid w:val="00AE2F8C"/>
    <w:rsid w:val="00AE3193"/>
    <w:rsid w:val="00AE3761"/>
    <w:rsid w:val="00AE3C2B"/>
    <w:rsid w:val="00AE3EC0"/>
    <w:rsid w:val="00AE49E1"/>
    <w:rsid w:val="00AE4A93"/>
    <w:rsid w:val="00AE4B52"/>
    <w:rsid w:val="00AE4B6B"/>
    <w:rsid w:val="00AE52D6"/>
    <w:rsid w:val="00AE5717"/>
    <w:rsid w:val="00AE5AC2"/>
    <w:rsid w:val="00AE5C20"/>
    <w:rsid w:val="00AE5EDA"/>
    <w:rsid w:val="00AE5FF2"/>
    <w:rsid w:val="00AE6057"/>
    <w:rsid w:val="00AE6448"/>
    <w:rsid w:val="00AE6814"/>
    <w:rsid w:val="00AE757D"/>
    <w:rsid w:val="00AE7867"/>
    <w:rsid w:val="00AE7A9B"/>
    <w:rsid w:val="00AE7D7F"/>
    <w:rsid w:val="00AE7FD6"/>
    <w:rsid w:val="00AF0944"/>
    <w:rsid w:val="00AF0FE1"/>
    <w:rsid w:val="00AF10B1"/>
    <w:rsid w:val="00AF14C9"/>
    <w:rsid w:val="00AF1741"/>
    <w:rsid w:val="00AF17CB"/>
    <w:rsid w:val="00AF1C97"/>
    <w:rsid w:val="00AF1DB2"/>
    <w:rsid w:val="00AF27FA"/>
    <w:rsid w:val="00AF2C62"/>
    <w:rsid w:val="00AF2C67"/>
    <w:rsid w:val="00AF3227"/>
    <w:rsid w:val="00AF333D"/>
    <w:rsid w:val="00AF35B2"/>
    <w:rsid w:val="00AF362C"/>
    <w:rsid w:val="00AF3CDF"/>
    <w:rsid w:val="00AF4D98"/>
    <w:rsid w:val="00AF505F"/>
    <w:rsid w:val="00AF6288"/>
    <w:rsid w:val="00AF639E"/>
    <w:rsid w:val="00AF710F"/>
    <w:rsid w:val="00AF7296"/>
    <w:rsid w:val="00B007DD"/>
    <w:rsid w:val="00B00D84"/>
    <w:rsid w:val="00B011E1"/>
    <w:rsid w:val="00B013EE"/>
    <w:rsid w:val="00B01EAB"/>
    <w:rsid w:val="00B01FE6"/>
    <w:rsid w:val="00B0227F"/>
    <w:rsid w:val="00B02293"/>
    <w:rsid w:val="00B023B3"/>
    <w:rsid w:val="00B031D2"/>
    <w:rsid w:val="00B031E1"/>
    <w:rsid w:val="00B035EC"/>
    <w:rsid w:val="00B0372C"/>
    <w:rsid w:val="00B03BC9"/>
    <w:rsid w:val="00B03D6D"/>
    <w:rsid w:val="00B04184"/>
    <w:rsid w:val="00B04465"/>
    <w:rsid w:val="00B04A74"/>
    <w:rsid w:val="00B052C8"/>
    <w:rsid w:val="00B05628"/>
    <w:rsid w:val="00B0585F"/>
    <w:rsid w:val="00B064E1"/>
    <w:rsid w:val="00B0661D"/>
    <w:rsid w:val="00B076AB"/>
    <w:rsid w:val="00B10559"/>
    <w:rsid w:val="00B107DC"/>
    <w:rsid w:val="00B10BC8"/>
    <w:rsid w:val="00B11385"/>
    <w:rsid w:val="00B113AB"/>
    <w:rsid w:val="00B119BA"/>
    <w:rsid w:val="00B124D6"/>
    <w:rsid w:val="00B12830"/>
    <w:rsid w:val="00B13D4D"/>
    <w:rsid w:val="00B13EED"/>
    <w:rsid w:val="00B14056"/>
    <w:rsid w:val="00B15D28"/>
    <w:rsid w:val="00B15FB2"/>
    <w:rsid w:val="00B16674"/>
    <w:rsid w:val="00B167C6"/>
    <w:rsid w:val="00B175D7"/>
    <w:rsid w:val="00B17795"/>
    <w:rsid w:val="00B17C72"/>
    <w:rsid w:val="00B17E11"/>
    <w:rsid w:val="00B17F45"/>
    <w:rsid w:val="00B2048D"/>
    <w:rsid w:val="00B20B65"/>
    <w:rsid w:val="00B2109C"/>
    <w:rsid w:val="00B211E3"/>
    <w:rsid w:val="00B212CF"/>
    <w:rsid w:val="00B22750"/>
    <w:rsid w:val="00B22F48"/>
    <w:rsid w:val="00B245DE"/>
    <w:rsid w:val="00B24AC0"/>
    <w:rsid w:val="00B24D36"/>
    <w:rsid w:val="00B24D5F"/>
    <w:rsid w:val="00B25347"/>
    <w:rsid w:val="00B25F8A"/>
    <w:rsid w:val="00B26284"/>
    <w:rsid w:val="00B2720A"/>
    <w:rsid w:val="00B2727F"/>
    <w:rsid w:val="00B27C42"/>
    <w:rsid w:val="00B306B7"/>
    <w:rsid w:val="00B308B6"/>
    <w:rsid w:val="00B30C34"/>
    <w:rsid w:val="00B31655"/>
    <w:rsid w:val="00B31F43"/>
    <w:rsid w:val="00B3210A"/>
    <w:rsid w:val="00B32280"/>
    <w:rsid w:val="00B332C6"/>
    <w:rsid w:val="00B338DF"/>
    <w:rsid w:val="00B33C25"/>
    <w:rsid w:val="00B342C6"/>
    <w:rsid w:val="00B34D37"/>
    <w:rsid w:val="00B35DC8"/>
    <w:rsid w:val="00B36367"/>
    <w:rsid w:val="00B36739"/>
    <w:rsid w:val="00B36E65"/>
    <w:rsid w:val="00B36FBC"/>
    <w:rsid w:val="00B37503"/>
    <w:rsid w:val="00B40FCD"/>
    <w:rsid w:val="00B4183A"/>
    <w:rsid w:val="00B419F5"/>
    <w:rsid w:val="00B4209D"/>
    <w:rsid w:val="00B4253A"/>
    <w:rsid w:val="00B42B5A"/>
    <w:rsid w:val="00B42D34"/>
    <w:rsid w:val="00B431E3"/>
    <w:rsid w:val="00B43373"/>
    <w:rsid w:val="00B439BD"/>
    <w:rsid w:val="00B43AA9"/>
    <w:rsid w:val="00B4535F"/>
    <w:rsid w:val="00B454C8"/>
    <w:rsid w:val="00B459F0"/>
    <w:rsid w:val="00B462E7"/>
    <w:rsid w:val="00B46F21"/>
    <w:rsid w:val="00B474B6"/>
    <w:rsid w:val="00B47779"/>
    <w:rsid w:val="00B47950"/>
    <w:rsid w:val="00B500CB"/>
    <w:rsid w:val="00B5063B"/>
    <w:rsid w:val="00B507AF"/>
    <w:rsid w:val="00B50DCB"/>
    <w:rsid w:val="00B5146E"/>
    <w:rsid w:val="00B5203A"/>
    <w:rsid w:val="00B52EB5"/>
    <w:rsid w:val="00B52F13"/>
    <w:rsid w:val="00B52F98"/>
    <w:rsid w:val="00B5315A"/>
    <w:rsid w:val="00B539E1"/>
    <w:rsid w:val="00B53CE4"/>
    <w:rsid w:val="00B53F47"/>
    <w:rsid w:val="00B5412F"/>
    <w:rsid w:val="00B543D4"/>
    <w:rsid w:val="00B547F1"/>
    <w:rsid w:val="00B54B7D"/>
    <w:rsid w:val="00B54C20"/>
    <w:rsid w:val="00B54FD4"/>
    <w:rsid w:val="00B55348"/>
    <w:rsid w:val="00B556D4"/>
    <w:rsid w:val="00B5572B"/>
    <w:rsid w:val="00B563DF"/>
    <w:rsid w:val="00B5648E"/>
    <w:rsid w:val="00B56965"/>
    <w:rsid w:val="00B57205"/>
    <w:rsid w:val="00B608C0"/>
    <w:rsid w:val="00B60914"/>
    <w:rsid w:val="00B6146A"/>
    <w:rsid w:val="00B61DD2"/>
    <w:rsid w:val="00B61EF2"/>
    <w:rsid w:val="00B62059"/>
    <w:rsid w:val="00B62C6E"/>
    <w:rsid w:val="00B62DB0"/>
    <w:rsid w:val="00B62E57"/>
    <w:rsid w:val="00B62EDE"/>
    <w:rsid w:val="00B63715"/>
    <w:rsid w:val="00B6386F"/>
    <w:rsid w:val="00B63C40"/>
    <w:rsid w:val="00B63D45"/>
    <w:rsid w:val="00B640A2"/>
    <w:rsid w:val="00B64CD6"/>
    <w:rsid w:val="00B6515A"/>
    <w:rsid w:val="00B6547C"/>
    <w:rsid w:val="00B659B0"/>
    <w:rsid w:val="00B66880"/>
    <w:rsid w:val="00B670BE"/>
    <w:rsid w:val="00B673D2"/>
    <w:rsid w:val="00B67806"/>
    <w:rsid w:val="00B678DE"/>
    <w:rsid w:val="00B701C5"/>
    <w:rsid w:val="00B70592"/>
    <w:rsid w:val="00B70BED"/>
    <w:rsid w:val="00B71C70"/>
    <w:rsid w:val="00B71D2C"/>
    <w:rsid w:val="00B71D64"/>
    <w:rsid w:val="00B7223F"/>
    <w:rsid w:val="00B72BD0"/>
    <w:rsid w:val="00B72D93"/>
    <w:rsid w:val="00B7367E"/>
    <w:rsid w:val="00B74515"/>
    <w:rsid w:val="00B7556F"/>
    <w:rsid w:val="00B756CE"/>
    <w:rsid w:val="00B76085"/>
    <w:rsid w:val="00B7615D"/>
    <w:rsid w:val="00B76316"/>
    <w:rsid w:val="00B76716"/>
    <w:rsid w:val="00B76A54"/>
    <w:rsid w:val="00B76CE8"/>
    <w:rsid w:val="00B7703F"/>
    <w:rsid w:val="00B771F1"/>
    <w:rsid w:val="00B772EE"/>
    <w:rsid w:val="00B778D8"/>
    <w:rsid w:val="00B77FAF"/>
    <w:rsid w:val="00B8024F"/>
    <w:rsid w:val="00B802FA"/>
    <w:rsid w:val="00B80346"/>
    <w:rsid w:val="00B80448"/>
    <w:rsid w:val="00B80CC3"/>
    <w:rsid w:val="00B80E11"/>
    <w:rsid w:val="00B812F1"/>
    <w:rsid w:val="00B8196E"/>
    <w:rsid w:val="00B81C12"/>
    <w:rsid w:val="00B81D10"/>
    <w:rsid w:val="00B829B6"/>
    <w:rsid w:val="00B84DD7"/>
    <w:rsid w:val="00B84E8B"/>
    <w:rsid w:val="00B8557A"/>
    <w:rsid w:val="00B85713"/>
    <w:rsid w:val="00B857F3"/>
    <w:rsid w:val="00B861A2"/>
    <w:rsid w:val="00B861F2"/>
    <w:rsid w:val="00B8640E"/>
    <w:rsid w:val="00B8699E"/>
    <w:rsid w:val="00B901D0"/>
    <w:rsid w:val="00B90C6D"/>
    <w:rsid w:val="00B90D79"/>
    <w:rsid w:val="00B91220"/>
    <w:rsid w:val="00B91545"/>
    <w:rsid w:val="00B9211E"/>
    <w:rsid w:val="00B92258"/>
    <w:rsid w:val="00B926B0"/>
    <w:rsid w:val="00B93536"/>
    <w:rsid w:val="00B93AA6"/>
    <w:rsid w:val="00B94392"/>
    <w:rsid w:val="00B94406"/>
    <w:rsid w:val="00B947C5"/>
    <w:rsid w:val="00B94ADC"/>
    <w:rsid w:val="00B94B45"/>
    <w:rsid w:val="00B94EAF"/>
    <w:rsid w:val="00B9535A"/>
    <w:rsid w:val="00B9610F"/>
    <w:rsid w:val="00B96298"/>
    <w:rsid w:val="00B96420"/>
    <w:rsid w:val="00B97A9B"/>
    <w:rsid w:val="00BA00B4"/>
    <w:rsid w:val="00BA0525"/>
    <w:rsid w:val="00BA106A"/>
    <w:rsid w:val="00BA137D"/>
    <w:rsid w:val="00BA1B7D"/>
    <w:rsid w:val="00BA2380"/>
    <w:rsid w:val="00BA2727"/>
    <w:rsid w:val="00BA348C"/>
    <w:rsid w:val="00BA3A65"/>
    <w:rsid w:val="00BA3B96"/>
    <w:rsid w:val="00BA3EC5"/>
    <w:rsid w:val="00BA4664"/>
    <w:rsid w:val="00BA56B4"/>
    <w:rsid w:val="00BA5744"/>
    <w:rsid w:val="00BA5C2D"/>
    <w:rsid w:val="00BA5DC3"/>
    <w:rsid w:val="00BA6B9F"/>
    <w:rsid w:val="00BA730D"/>
    <w:rsid w:val="00BA79E4"/>
    <w:rsid w:val="00BA7B6E"/>
    <w:rsid w:val="00BA7D59"/>
    <w:rsid w:val="00BB01AE"/>
    <w:rsid w:val="00BB0462"/>
    <w:rsid w:val="00BB1100"/>
    <w:rsid w:val="00BB16AD"/>
    <w:rsid w:val="00BB1E13"/>
    <w:rsid w:val="00BB22F2"/>
    <w:rsid w:val="00BB2529"/>
    <w:rsid w:val="00BB2CB4"/>
    <w:rsid w:val="00BB3328"/>
    <w:rsid w:val="00BB3563"/>
    <w:rsid w:val="00BB3FF6"/>
    <w:rsid w:val="00BB4059"/>
    <w:rsid w:val="00BB45E9"/>
    <w:rsid w:val="00BB4B5B"/>
    <w:rsid w:val="00BB4FF0"/>
    <w:rsid w:val="00BB52B7"/>
    <w:rsid w:val="00BB5DFC"/>
    <w:rsid w:val="00BB617C"/>
    <w:rsid w:val="00BB654E"/>
    <w:rsid w:val="00BB6FEE"/>
    <w:rsid w:val="00BC02E2"/>
    <w:rsid w:val="00BC049A"/>
    <w:rsid w:val="00BC1439"/>
    <w:rsid w:val="00BC18D0"/>
    <w:rsid w:val="00BC1A0C"/>
    <w:rsid w:val="00BC1EA6"/>
    <w:rsid w:val="00BC20FC"/>
    <w:rsid w:val="00BC21EB"/>
    <w:rsid w:val="00BC276E"/>
    <w:rsid w:val="00BC333E"/>
    <w:rsid w:val="00BC3B6C"/>
    <w:rsid w:val="00BC4026"/>
    <w:rsid w:val="00BC4AA0"/>
    <w:rsid w:val="00BC5723"/>
    <w:rsid w:val="00BC5AF4"/>
    <w:rsid w:val="00BC5D0C"/>
    <w:rsid w:val="00BC5F90"/>
    <w:rsid w:val="00BC6006"/>
    <w:rsid w:val="00BC65DD"/>
    <w:rsid w:val="00BC722A"/>
    <w:rsid w:val="00BC7510"/>
    <w:rsid w:val="00BD023E"/>
    <w:rsid w:val="00BD09CD"/>
    <w:rsid w:val="00BD17A4"/>
    <w:rsid w:val="00BD17E6"/>
    <w:rsid w:val="00BD182F"/>
    <w:rsid w:val="00BD1830"/>
    <w:rsid w:val="00BD1DBF"/>
    <w:rsid w:val="00BD2674"/>
    <w:rsid w:val="00BD2FF1"/>
    <w:rsid w:val="00BD33DF"/>
    <w:rsid w:val="00BD3526"/>
    <w:rsid w:val="00BD3F36"/>
    <w:rsid w:val="00BD417A"/>
    <w:rsid w:val="00BD47F1"/>
    <w:rsid w:val="00BD4995"/>
    <w:rsid w:val="00BD4A99"/>
    <w:rsid w:val="00BD4BA0"/>
    <w:rsid w:val="00BD4F14"/>
    <w:rsid w:val="00BD4FC9"/>
    <w:rsid w:val="00BD57F9"/>
    <w:rsid w:val="00BD7123"/>
    <w:rsid w:val="00BD75AC"/>
    <w:rsid w:val="00BD7642"/>
    <w:rsid w:val="00BD7C4B"/>
    <w:rsid w:val="00BE011B"/>
    <w:rsid w:val="00BE01EE"/>
    <w:rsid w:val="00BE02F8"/>
    <w:rsid w:val="00BE070E"/>
    <w:rsid w:val="00BE0788"/>
    <w:rsid w:val="00BE0916"/>
    <w:rsid w:val="00BE17CF"/>
    <w:rsid w:val="00BE199A"/>
    <w:rsid w:val="00BE1A0C"/>
    <w:rsid w:val="00BE1BDE"/>
    <w:rsid w:val="00BE1ECE"/>
    <w:rsid w:val="00BE26E1"/>
    <w:rsid w:val="00BE292E"/>
    <w:rsid w:val="00BE321F"/>
    <w:rsid w:val="00BE3C98"/>
    <w:rsid w:val="00BE4539"/>
    <w:rsid w:val="00BE51CB"/>
    <w:rsid w:val="00BE58C6"/>
    <w:rsid w:val="00BE5909"/>
    <w:rsid w:val="00BE61C5"/>
    <w:rsid w:val="00BE67AA"/>
    <w:rsid w:val="00BE67EB"/>
    <w:rsid w:val="00BE6ADB"/>
    <w:rsid w:val="00BE72FF"/>
    <w:rsid w:val="00BE76A1"/>
    <w:rsid w:val="00BE7C32"/>
    <w:rsid w:val="00BE7DBC"/>
    <w:rsid w:val="00BF034C"/>
    <w:rsid w:val="00BF0434"/>
    <w:rsid w:val="00BF111B"/>
    <w:rsid w:val="00BF221A"/>
    <w:rsid w:val="00BF23F7"/>
    <w:rsid w:val="00BF2B27"/>
    <w:rsid w:val="00BF2BBD"/>
    <w:rsid w:val="00BF31CF"/>
    <w:rsid w:val="00BF32A0"/>
    <w:rsid w:val="00BF37EB"/>
    <w:rsid w:val="00BF42B2"/>
    <w:rsid w:val="00BF437B"/>
    <w:rsid w:val="00BF44ED"/>
    <w:rsid w:val="00BF515F"/>
    <w:rsid w:val="00BF569D"/>
    <w:rsid w:val="00BF5937"/>
    <w:rsid w:val="00BF5C12"/>
    <w:rsid w:val="00BF648B"/>
    <w:rsid w:val="00BF6607"/>
    <w:rsid w:val="00BF6EB1"/>
    <w:rsid w:val="00BF7081"/>
    <w:rsid w:val="00BF79B4"/>
    <w:rsid w:val="00C00325"/>
    <w:rsid w:val="00C006A2"/>
    <w:rsid w:val="00C00916"/>
    <w:rsid w:val="00C00AA8"/>
    <w:rsid w:val="00C00DEC"/>
    <w:rsid w:val="00C01483"/>
    <w:rsid w:val="00C019C3"/>
    <w:rsid w:val="00C0268B"/>
    <w:rsid w:val="00C02858"/>
    <w:rsid w:val="00C03CBD"/>
    <w:rsid w:val="00C046CC"/>
    <w:rsid w:val="00C049F6"/>
    <w:rsid w:val="00C04AC4"/>
    <w:rsid w:val="00C04F70"/>
    <w:rsid w:val="00C051BC"/>
    <w:rsid w:val="00C05974"/>
    <w:rsid w:val="00C060F3"/>
    <w:rsid w:val="00C06A77"/>
    <w:rsid w:val="00C06AFA"/>
    <w:rsid w:val="00C0749A"/>
    <w:rsid w:val="00C07571"/>
    <w:rsid w:val="00C07730"/>
    <w:rsid w:val="00C07995"/>
    <w:rsid w:val="00C07EF1"/>
    <w:rsid w:val="00C07F03"/>
    <w:rsid w:val="00C101DF"/>
    <w:rsid w:val="00C109C6"/>
    <w:rsid w:val="00C109F8"/>
    <w:rsid w:val="00C10B6B"/>
    <w:rsid w:val="00C1116D"/>
    <w:rsid w:val="00C11894"/>
    <w:rsid w:val="00C11FC8"/>
    <w:rsid w:val="00C11FE9"/>
    <w:rsid w:val="00C122E6"/>
    <w:rsid w:val="00C12FFD"/>
    <w:rsid w:val="00C13A2D"/>
    <w:rsid w:val="00C1435B"/>
    <w:rsid w:val="00C143FC"/>
    <w:rsid w:val="00C15286"/>
    <w:rsid w:val="00C153F9"/>
    <w:rsid w:val="00C15571"/>
    <w:rsid w:val="00C15B00"/>
    <w:rsid w:val="00C160F1"/>
    <w:rsid w:val="00C16289"/>
    <w:rsid w:val="00C164F3"/>
    <w:rsid w:val="00C16E30"/>
    <w:rsid w:val="00C17EDD"/>
    <w:rsid w:val="00C20710"/>
    <w:rsid w:val="00C2164F"/>
    <w:rsid w:val="00C217CF"/>
    <w:rsid w:val="00C21E50"/>
    <w:rsid w:val="00C22527"/>
    <w:rsid w:val="00C227FD"/>
    <w:rsid w:val="00C2381A"/>
    <w:rsid w:val="00C239E9"/>
    <w:rsid w:val="00C23B6E"/>
    <w:rsid w:val="00C24815"/>
    <w:rsid w:val="00C2482C"/>
    <w:rsid w:val="00C25257"/>
    <w:rsid w:val="00C255F7"/>
    <w:rsid w:val="00C26183"/>
    <w:rsid w:val="00C26D27"/>
    <w:rsid w:val="00C3038D"/>
    <w:rsid w:val="00C303F2"/>
    <w:rsid w:val="00C3074F"/>
    <w:rsid w:val="00C314F3"/>
    <w:rsid w:val="00C31BFA"/>
    <w:rsid w:val="00C31E64"/>
    <w:rsid w:val="00C32050"/>
    <w:rsid w:val="00C32107"/>
    <w:rsid w:val="00C327E8"/>
    <w:rsid w:val="00C327F9"/>
    <w:rsid w:val="00C33013"/>
    <w:rsid w:val="00C33353"/>
    <w:rsid w:val="00C339CB"/>
    <w:rsid w:val="00C33C75"/>
    <w:rsid w:val="00C34432"/>
    <w:rsid w:val="00C348E0"/>
    <w:rsid w:val="00C34CF6"/>
    <w:rsid w:val="00C35AE0"/>
    <w:rsid w:val="00C35EAE"/>
    <w:rsid w:val="00C36300"/>
    <w:rsid w:val="00C37D1E"/>
    <w:rsid w:val="00C4015A"/>
    <w:rsid w:val="00C40828"/>
    <w:rsid w:val="00C41070"/>
    <w:rsid w:val="00C41218"/>
    <w:rsid w:val="00C412BB"/>
    <w:rsid w:val="00C41A0B"/>
    <w:rsid w:val="00C42349"/>
    <w:rsid w:val="00C42840"/>
    <w:rsid w:val="00C42A11"/>
    <w:rsid w:val="00C42F5E"/>
    <w:rsid w:val="00C436FB"/>
    <w:rsid w:val="00C43BA3"/>
    <w:rsid w:val="00C44978"/>
    <w:rsid w:val="00C44E2D"/>
    <w:rsid w:val="00C45C0F"/>
    <w:rsid w:val="00C45C65"/>
    <w:rsid w:val="00C46176"/>
    <w:rsid w:val="00C4688F"/>
    <w:rsid w:val="00C46A39"/>
    <w:rsid w:val="00C46BB9"/>
    <w:rsid w:val="00C46CC8"/>
    <w:rsid w:val="00C471E5"/>
    <w:rsid w:val="00C475B7"/>
    <w:rsid w:val="00C475C8"/>
    <w:rsid w:val="00C47C96"/>
    <w:rsid w:val="00C47F1A"/>
    <w:rsid w:val="00C50D77"/>
    <w:rsid w:val="00C50F28"/>
    <w:rsid w:val="00C51191"/>
    <w:rsid w:val="00C5152F"/>
    <w:rsid w:val="00C51B4E"/>
    <w:rsid w:val="00C51B94"/>
    <w:rsid w:val="00C52080"/>
    <w:rsid w:val="00C52909"/>
    <w:rsid w:val="00C52C9D"/>
    <w:rsid w:val="00C53B85"/>
    <w:rsid w:val="00C53DCE"/>
    <w:rsid w:val="00C5411A"/>
    <w:rsid w:val="00C54993"/>
    <w:rsid w:val="00C54AA2"/>
    <w:rsid w:val="00C54B6C"/>
    <w:rsid w:val="00C54CB3"/>
    <w:rsid w:val="00C554AF"/>
    <w:rsid w:val="00C558CC"/>
    <w:rsid w:val="00C566CC"/>
    <w:rsid w:val="00C56A0D"/>
    <w:rsid w:val="00C56F3C"/>
    <w:rsid w:val="00C56F67"/>
    <w:rsid w:val="00C570A5"/>
    <w:rsid w:val="00C5726D"/>
    <w:rsid w:val="00C602D3"/>
    <w:rsid w:val="00C60A54"/>
    <w:rsid w:val="00C60D5B"/>
    <w:rsid w:val="00C617F6"/>
    <w:rsid w:val="00C61DAA"/>
    <w:rsid w:val="00C62045"/>
    <w:rsid w:val="00C62248"/>
    <w:rsid w:val="00C626B0"/>
    <w:rsid w:val="00C639FA"/>
    <w:rsid w:val="00C63B6B"/>
    <w:rsid w:val="00C641D6"/>
    <w:rsid w:val="00C64651"/>
    <w:rsid w:val="00C6539E"/>
    <w:rsid w:val="00C6571A"/>
    <w:rsid w:val="00C6583B"/>
    <w:rsid w:val="00C662AF"/>
    <w:rsid w:val="00C67620"/>
    <w:rsid w:val="00C70146"/>
    <w:rsid w:val="00C709D4"/>
    <w:rsid w:val="00C70C30"/>
    <w:rsid w:val="00C71013"/>
    <w:rsid w:val="00C716DB"/>
    <w:rsid w:val="00C72784"/>
    <w:rsid w:val="00C74699"/>
    <w:rsid w:val="00C74D00"/>
    <w:rsid w:val="00C7575E"/>
    <w:rsid w:val="00C77983"/>
    <w:rsid w:val="00C800A2"/>
    <w:rsid w:val="00C8062C"/>
    <w:rsid w:val="00C8099F"/>
    <w:rsid w:val="00C80DEC"/>
    <w:rsid w:val="00C8104D"/>
    <w:rsid w:val="00C81644"/>
    <w:rsid w:val="00C816BE"/>
    <w:rsid w:val="00C81702"/>
    <w:rsid w:val="00C81716"/>
    <w:rsid w:val="00C8309A"/>
    <w:rsid w:val="00C83B77"/>
    <w:rsid w:val="00C83CB0"/>
    <w:rsid w:val="00C844B5"/>
    <w:rsid w:val="00C85616"/>
    <w:rsid w:val="00C85988"/>
    <w:rsid w:val="00C85BFD"/>
    <w:rsid w:val="00C86311"/>
    <w:rsid w:val="00C867ED"/>
    <w:rsid w:val="00C86830"/>
    <w:rsid w:val="00C87135"/>
    <w:rsid w:val="00C877F0"/>
    <w:rsid w:val="00C87AC7"/>
    <w:rsid w:val="00C87AD4"/>
    <w:rsid w:val="00C87C22"/>
    <w:rsid w:val="00C90087"/>
    <w:rsid w:val="00C90204"/>
    <w:rsid w:val="00C90A77"/>
    <w:rsid w:val="00C90B6E"/>
    <w:rsid w:val="00C912FA"/>
    <w:rsid w:val="00C9197A"/>
    <w:rsid w:val="00C91CC6"/>
    <w:rsid w:val="00C9257B"/>
    <w:rsid w:val="00C92A2A"/>
    <w:rsid w:val="00C931F9"/>
    <w:rsid w:val="00C94038"/>
    <w:rsid w:val="00C94848"/>
    <w:rsid w:val="00C94C8F"/>
    <w:rsid w:val="00C95548"/>
    <w:rsid w:val="00C955E7"/>
    <w:rsid w:val="00C95936"/>
    <w:rsid w:val="00C95BFE"/>
    <w:rsid w:val="00C960F3"/>
    <w:rsid w:val="00C96173"/>
    <w:rsid w:val="00C96929"/>
    <w:rsid w:val="00C969A8"/>
    <w:rsid w:val="00C96A0A"/>
    <w:rsid w:val="00C96A1B"/>
    <w:rsid w:val="00C96C41"/>
    <w:rsid w:val="00C9779B"/>
    <w:rsid w:val="00C97A23"/>
    <w:rsid w:val="00C97D9E"/>
    <w:rsid w:val="00CA0155"/>
    <w:rsid w:val="00CA029C"/>
    <w:rsid w:val="00CA051E"/>
    <w:rsid w:val="00CA07DF"/>
    <w:rsid w:val="00CA09CB"/>
    <w:rsid w:val="00CA10F6"/>
    <w:rsid w:val="00CA143E"/>
    <w:rsid w:val="00CA14C9"/>
    <w:rsid w:val="00CA1767"/>
    <w:rsid w:val="00CA1809"/>
    <w:rsid w:val="00CA1A5D"/>
    <w:rsid w:val="00CA2219"/>
    <w:rsid w:val="00CA256E"/>
    <w:rsid w:val="00CA2795"/>
    <w:rsid w:val="00CA3E5E"/>
    <w:rsid w:val="00CA3F7E"/>
    <w:rsid w:val="00CA432E"/>
    <w:rsid w:val="00CA4881"/>
    <w:rsid w:val="00CA4B78"/>
    <w:rsid w:val="00CA4C4B"/>
    <w:rsid w:val="00CA5881"/>
    <w:rsid w:val="00CA5BDF"/>
    <w:rsid w:val="00CA5E29"/>
    <w:rsid w:val="00CA5E3F"/>
    <w:rsid w:val="00CA6578"/>
    <w:rsid w:val="00CA691B"/>
    <w:rsid w:val="00CA6968"/>
    <w:rsid w:val="00CA6B97"/>
    <w:rsid w:val="00CA6DD4"/>
    <w:rsid w:val="00CA70BE"/>
    <w:rsid w:val="00CA7661"/>
    <w:rsid w:val="00CA7743"/>
    <w:rsid w:val="00CA78F5"/>
    <w:rsid w:val="00CA7AA6"/>
    <w:rsid w:val="00CB092F"/>
    <w:rsid w:val="00CB0C24"/>
    <w:rsid w:val="00CB1113"/>
    <w:rsid w:val="00CB15F5"/>
    <w:rsid w:val="00CB17B7"/>
    <w:rsid w:val="00CB274A"/>
    <w:rsid w:val="00CB2990"/>
    <w:rsid w:val="00CB3D72"/>
    <w:rsid w:val="00CB44FC"/>
    <w:rsid w:val="00CB4C91"/>
    <w:rsid w:val="00CB50CD"/>
    <w:rsid w:val="00CB529A"/>
    <w:rsid w:val="00CB5A85"/>
    <w:rsid w:val="00CB5DA0"/>
    <w:rsid w:val="00CB6202"/>
    <w:rsid w:val="00CB63EE"/>
    <w:rsid w:val="00CB7902"/>
    <w:rsid w:val="00CB795F"/>
    <w:rsid w:val="00CB7B56"/>
    <w:rsid w:val="00CB7FD8"/>
    <w:rsid w:val="00CB7FFD"/>
    <w:rsid w:val="00CC04C7"/>
    <w:rsid w:val="00CC0C26"/>
    <w:rsid w:val="00CC0E23"/>
    <w:rsid w:val="00CC1759"/>
    <w:rsid w:val="00CC28E2"/>
    <w:rsid w:val="00CC2CFE"/>
    <w:rsid w:val="00CC2EC1"/>
    <w:rsid w:val="00CC3436"/>
    <w:rsid w:val="00CC452F"/>
    <w:rsid w:val="00CC4766"/>
    <w:rsid w:val="00CC51FE"/>
    <w:rsid w:val="00CC54E4"/>
    <w:rsid w:val="00CC5766"/>
    <w:rsid w:val="00CC5A2E"/>
    <w:rsid w:val="00CC5FA9"/>
    <w:rsid w:val="00CC6813"/>
    <w:rsid w:val="00CC6BFE"/>
    <w:rsid w:val="00CC76CC"/>
    <w:rsid w:val="00CC79D3"/>
    <w:rsid w:val="00CC7C84"/>
    <w:rsid w:val="00CD0086"/>
    <w:rsid w:val="00CD077F"/>
    <w:rsid w:val="00CD0E97"/>
    <w:rsid w:val="00CD1198"/>
    <w:rsid w:val="00CD187A"/>
    <w:rsid w:val="00CD1B78"/>
    <w:rsid w:val="00CD242D"/>
    <w:rsid w:val="00CD2D4A"/>
    <w:rsid w:val="00CD35CE"/>
    <w:rsid w:val="00CD4367"/>
    <w:rsid w:val="00CD4F0D"/>
    <w:rsid w:val="00CD501C"/>
    <w:rsid w:val="00CD5368"/>
    <w:rsid w:val="00CD5707"/>
    <w:rsid w:val="00CD5749"/>
    <w:rsid w:val="00CD576A"/>
    <w:rsid w:val="00CD5B8D"/>
    <w:rsid w:val="00CD60ED"/>
    <w:rsid w:val="00CD6CCF"/>
    <w:rsid w:val="00CD6ECC"/>
    <w:rsid w:val="00CD7031"/>
    <w:rsid w:val="00CD77E6"/>
    <w:rsid w:val="00CD7917"/>
    <w:rsid w:val="00CE0C60"/>
    <w:rsid w:val="00CE0CA8"/>
    <w:rsid w:val="00CE16CA"/>
    <w:rsid w:val="00CE1C31"/>
    <w:rsid w:val="00CE1DD6"/>
    <w:rsid w:val="00CE216D"/>
    <w:rsid w:val="00CE33D6"/>
    <w:rsid w:val="00CE3962"/>
    <w:rsid w:val="00CE3FB5"/>
    <w:rsid w:val="00CE46F9"/>
    <w:rsid w:val="00CE5295"/>
    <w:rsid w:val="00CE5F23"/>
    <w:rsid w:val="00CE6328"/>
    <w:rsid w:val="00CE63E1"/>
    <w:rsid w:val="00CE6455"/>
    <w:rsid w:val="00CE7EB4"/>
    <w:rsid w:val="00CF02F3"/>
    <w:rsid w:val="00CF17C8"/>
    <w:rsid w:val="00CF1835"/>
    <w:rsid w:val="00CF18C5"/>
    <w:rsid w:val="00CF1BAE"/>
    <w:rsid w:val="00CF200E"/>
    <w:rsid w:val="00CF208A"/>
    <w:rsid w:val="00CF243A"/>
    <w:rsid w:val="00CF27E7"/>
    <w:rsid w:val="00CF2A03"/>
    <w:rsid w:val="00CF3A2E"/>
    <w:rsid w:val="00CF4191"/>
    <w:rsid w:val="00CF41D0"/>
    <w:rsid w:val="00CF4D03"/>
    <w:rsid w:val="00CF512F"/>
    <w:rsid w:val="00CF52C3"/>
    <w:rsid w:val="00CF543C"/>
    <w:rsid w:val="00CF5E92"/>
    <w:rsid w:val="00CF65F7"/>
    <w:rsid w:val="00CF6CB9"/>
    <w:rsid w:val="00CF6D3B"/>
    <w:rsid w:val="00CF75DB"/>
    <w:rsid w:val="00CF76B6"/>
    <w:rsid w:val="00CF779F"/>
    <w:rsid w:val="00CF7F6F"/>
    <w:rsid w:val="00D00601"/>
    <w:rsid w:val="00D011C5"/>
    <w:rsid w:val="00D014D0"/>
    <w:rsid w:val="00D014E6"/>
    <w:rsid w:val="00D015DD"/>
    <w:rsid w:val="00D01A74"/>
    <w:rsid w:val="00D01FF0"/>
    <w:rsid w:val="00D027C4"/>
    <w:rsid w:val="00D027E2"/>
    <w:rsid w:val="00D02917"/>
    <w:rsid w:val="00D02DB7"/>
    <w:rsid w:val="00D03468"/>
    <w:rsid w:val="00D0372A"/>
    <w:rsid w:val="00D038CC"/>
    <w:rsid w:val="00D03E2A"/>
    <w:rsid w:val="00D040C0"/>
    <w:rsid w:val="00D04C59"/>
    <w:rsid w:val="00D04F9D"/>
    <w:rsid w:val="00D05026"/>
    <w:rsid w:val="00D05800"/>
    <w:rsid w:val="00D0600F"/>
    <w:rsid w:val="00D06115"/>
    <w:rsid w:val="00D0656A"/>
    <w:rsid w:val="00D068DC"/>
    <w:rsid w:val="00D06B00"/>
    <w:rsid w:val="00D06DEE"/>
    <w:rsid w:val="00D07DD9"/>
    <w:rsid w:val="00D10436"/>
    <w:rsid w:val="00D107B9"/>
    <w:rsid w:val="00D10842"/>
    <w:rsid w:val="00D10A50"/>
    <w:rsid w:val="00D1152F"/>
    <w:rsid w:val="00D118FF"/>
    <w:rsid w:val="00D12029"/>
    <w:rsid w:val="00D124B6"/>
    <w:rsid w:val="00D12A70"/>
    <w:rsid w:val="00D12E8F"/>
    <w:rsid w:val="00D1307D"/>
    <w:rsid w:val="00D134DA"/>
    <w:rsid w:val="00D137B8"/>
    <w:rsid w:val="00D148AC"/>
    <w:rsid w:val="00D14FD6"/>
    <w:rsid w:val="00D150B7"/>
    <w:rsid w:val="00D153C9"/>
    <w:rsid w:val="00D154DD"/>
    <w:rsid w:val="00D15651"/>
    <w:rsid w:val="00D156CA"/>
    <w:rsid w:val="00D1581F"/>
    <w:rsid w:val="00D16B57"/>
    <w:rsid w:val="00D16B68"/>
    <w:rsid w:val="00D16D56"/>
    <w:rsid w:val="00D17240"/>
    <w:rsid w:val="00D1759E"/>
    <w:rsid w:val="00D17764"/>
    <w:rsid w:val="00D17BAE"/>
    <w:rsid w:val="00D17DBC"/>
    <w:rsid w:val="00D17F6A"/>
    <w:rsid w:val="00D201F6"/>
    <w:rsid w:val="00D203E7"/>
    <w:rsid w:val="00D2084C"/>
    <w:rsid w:val="00D21B11"/>
    <w:rsid w:val="00D22635"/>
    <w:rsid w:val="00D244AB"/>
    <w:rsid w:val="00D24666"/>
    <w:rsid w:val="00D25417"/>
    <w:rsid w:val="00D25CD2"/>
    <w:rsid w:val="00D2617C"/>
    <w:rsid w:val="00D26240"/>
    <w:rsid w:val="00D26E54"/>
    <w:rsid w:val="00D275F9"/>
    <w:rsid w:val="00D27945"/>
    <w:rsid w:val="00D2797E"/>
    <w:rsid w:val="00D27C47"/>
    <w:rsid w:val="00D27DCF"/>
    <w:rsid w:val="00D30326"/>
    <w:rsid w:val="00D30408"/>
    <w:rsid w:val="00D3046C"/>
    <w:rsid w:val="00D309B1"/>
    <w:rsid w:val="00D30FFF"/>
    <w:rsid w:val="00D312FC"/>
    <w:rsid w:val="00D31525"/>
    <w:rsid w:val="00D31529"/>
    <w:rsid w:val="00D31D05"/>
    <w:rsid w:val="00D33A5B"/>
    <w:rsid w:val="00D347F2"/>
    <w:rsid w:val="00D355E8"/>
    <w:rsid w:val="00D35B0C"/>
    <w:rsid w:val="00D37B00"/>
    <w:rsid w:val="00D37C4D"/>
    <w:rsid w:val="00D37D99"/>
    <w:rsid w:val="00D40043"/>
    <w:rsid w:val="00D400A4"/>
    <w:rsid w:val="00D401DC"/>
    <w:rsid w:val="00D402AB"/>
    <w:rsid w:val="00D402C2"/>
    <w:rsid w:val="00D40628"/>
    <w:rsid w:val="00D40B07"/>
    <w:rsid w:val="00D40B15"/>
    <w:rsid w:val="00D40C55"/>
    <w:rsid w:val="00D40D45"/>
    <w:rsid w:val="00D41B17"/>
    <w:rsid w:val="00D41D14"/>
    <w:rsid w:val="00D42445"/>
    <w:rsid w:val="00D428C7"/>
    <w:rsid w:val="00D428D1"/>
    <w:rsid w:val="00D43CE2"/>
    <w:rsid w:val="00D4487D"/>
    <w:rsid w:val="00D44F3C"/>
    <w:rsid w:val="00D45848"/>
    <w:rsid w:val="00D45D2C"/>
    <w:rsid w:val="00D45D7F"/>
    <w:rsid w:val="00D469B1"/>
    <w:rsid w:val="00D47081"/>
    <w:rsid w:val="00D4785F"/>
    <w:rsid w:val="00D47919"/>
    <w:rsid w:val="00D4797D"/>
    <w:rsid w:val="00D47AA2"/>
    <w:rsid w:val="00D47E85"/>
    <w:rsid w:val="00D5109D"/>
    <w:rsid w:val="00D5126C"/>
    <w:rsid w:val="00D515E0"/>
    <w:rsid w:val="00D51998"/>
    <w:rsid w:val="00D51D03"/>
    <w:rsid w:val="00D521DA"/>
    <w:rsid w:val="00D5297E"/>
    <w:rsid w:val="00D52E45"/>
    <w:rsid w:val="00D5362F"/>
    <w:rsid w:val="00D536D0"/>
    <w:rsid w:val="00D53C38"/>
    <w:rsid w:val="00D540F2"/>
    <w:rsid w:val="00D5415E"/>
    <w:rsid w:val="00D544FC"/>
    <w:rsid w:val="00D54B0B"/>
    <w:rsid w:val="00D55983"/>
    <w:rsid w:val="00D55A82"/>
    <w:rsid w:val="00D56113"/>
    <w:rsid w:val="00D56A6F"/>
    <w:rsid w:val="00D56AFA"/>
    <w:rsid w:val="00D56D40"/>
    <w:rsid w:val="00D57019"/>
    <w:rsid w:val="00D571FF"/>
    <w:rsid w:val="00D5798A"/>
    <w:rsid w:val="00D57B17"/>
    <w:rsid w:val="00D57EAF"/>
    <w:rsid w:val="00D60174"/>
    <w:rsid w:val="00D609AE"/>
    <w:rsid w:val="00D610B9"/>
    <w:rsid w:val="00D61C91"/>
    <w:rsid w:val="00D61DD0"/>
    <w:rsid w:val="00D61F3C"/>
    <w:rsid w:val="00D620B0"/>
    <w:rsid w:val="00D6234E"/>
    <w:rsid w:val="00D62494"/>
    <w:rsid w:val="00D629DA"/>
    <w:rsid w:val="00D63080"/>
    <w:rsid w:val="00D639FE"/>
    <w:rsid w:val="00D63C03"/>
    <w:rsid w:val="00D640D9"/>
    <w:rsid w:val="00D644D4"/>
    <w:rsid w:val="00D649CE"/>
    <w:rsid w:val="00D64FEC"/>
    <w:rsid w:val="00D65424"/>
    <w:rsid w:val="00D65DAB"/>
    <w:rsid w:val="00D65E67"/>
    <w:rsid w:val="00D66E1C"/>
    <w:rsid w:val="00D66F35"/>
    <w:rsid w:val="00D671E8"/>
    <w:rsid w:val="00D67303"/>
    <w:rsid w:val="00D676F1"/>
    <w:rsid w:val="00D67AA2"/>
    <w:rsid w:val="00D67F10"/>
    <w:rsid w:val="00D701C1"/>
    <w:rsid w:val="00D703ED"/>
    <w:rsid w:val="00D706B8"/>
    <w:rsid w:val="00D7140B"/>
    <w:rsid w:val="00D71472"/>
    <w:rsid w:val="00D715AD"/>
    <w:rsid w:val="00D7166D"/>
    <w:rsid w:val="00D71CD6"/>
    <w:rsid w:val="00D71F7D"/>
    <w:rsid w:val="00D7259B"/>
    <w:rsid w:val="00D7286D"/>
    <w:rsid w:val="00D72F1D"/>
    <w:rsid w:val="00D73314"/>
    <w:rsid w:val="00D73B0F"/>
    <w:rsid w:val="00D73D91"/>
    <w:rsid w:val="00D73E5F"/>
    <w:rsid w:val="00D743F1"/>
    <w:rsid w:val="00D74920"/>
    <w:rsid w:val="00D74A5D"/>
    <w:rsid w:val="00D74D34"/>
    <w:rsid w:val="00D75204"/>
    <w:rsid w:val="00D75208"/>
    <w:rsid w:val="00D758B0"/>
    <w:rsid w:val="00D760D7"/>
    <w:rsid w:val="00D76A4C"/>
    <w:rsid w:val="00D76B4E"/>
    <w:rsid w:val="00D770CC"/>
    <w:rsid w:val="00D77E5E"/>
    <w:rsid w:val="00D80331"/>
    <w:rsid w:val="00D806F8"/>
    <w:rsid w:val="00D80C55"/>
    <w:rsid w:val="00D80FB7"/>
    <w:rsid w:val="00D817E8"/>
    <w:rsid w:val="00D81949"/>
    <w:rsid w:val="00D8276A"/>
    <w:rsid w:val="00D833C4"/>
    <w:rsid w:val="00D8342C"/>
    <w:rsid w:val="00D83639"/>
    <w:rsid w:val="00D83DB0"/>
    <w:rsid w:val="00D83E8D"/>
    <w:rsid w:val="00D84205"/>
    <w:rsid w:val="00D84BEA"/>
    <w:rsid w:val="00D85537"/>
    <w:rsid w:val="00D869AE"/>
    <w:rsid w:val="00D86BE4"/>
    <w:rsid w:val="00D86F3F"/>
    <w:rsid w:val="00D86F40"/>
    <w:rsid w:val="00D87127"/>
    <w:rsid w:val="00D8753B"/>
    <w:rsid w:val="00D87807"/>
    <w:rsid w:val="00D90585"/>
    <w:rsid w:val="00D90816"/>
    <w:rsid w:val="00D90C97"/>
    <w:rsid w:val="00D9116D"/>
    <w:rsid w:val="00D916F2"/>
    <w:rsid w:val="00D91AEF"/>
    <w:rsid w:val="00D922B2"/>
    <w:rsid w:val="00D92705"/>
    <w:rsid w:val="00D93AF6"/>
    <w:rsid w:val="00D93B30"/>
    <w:rsid w:val="00D95049"/>
    <w:rsid w:val="00D953DA"/>
    <w:rsid w:val="00D95854"/>
    <w:rsid w:val="00D958E8"/>
    <w:rsid w:val="00D964B7"/>
    <w:rsid w:val="00D975CF"/>
    <w:rsid w:val="00D9799F"/>
    <w:rsid w:val="00DA0B70"/>
    <w:rsid w:val="00DA0E62"/>
    <w:rsid w:val="00DA1047"/>
    <w:rsid w:val="00DA1384"/>
    <w:rsid w:val="00DA1D86"/>
    <w:rsid w:val="00DA2138"/>
    <w:rsid w:val="00DA22A8"/>
    <w:rsid w:val="00DA235F"/>
    <w:rsid w:val="00DA29A4"/>
    <w:rsid w:val="00DA2E82"/>
    <w:rsid w:val="00DA35F3"/>
    <w:rsid w:val="00DA39B4"/>
    <w:rsid w:val="00DA3FAB"/>
    <w:rsid w:val="00DA4F41"/>
    <w:rsid w:val="00DA5278"/>
    <w:rsid w:val="00DA53D7"/>
    <w:rsid w:val="00DA53DE"/>
    <w:rsid w:val="00DA5C34"/>
    <w:rsid w:val="00DA60C7"/>
    <w:rsid w:val="00DA61CB"/>
    <w:rsid w:val="00DA624B"/>
    <w:rsid w:val="00DA6261"/>
    <w:rsid w:val="00DA670C"/>
    <w:rsid w:val="00DA677C"/>
    <w:rsid w:val="00DA6CD3"/>
    <w:rsid w:val="00DA70BB"/>
    <w:rsid w:val="00DA794B"/>
    <w:rsid w:val="00DA7A86"/>
    <w:rsid w:val="00DB0058"/>
    <w:rsid w:val="00DB0DA5"/>
    <w:rsid w:val="00DB102B"/>
    <w:rsid w:val="00DB27BC"/>
    <w:rsid w:val="00DB41E1"/>
    <w:rsid w:val="00DB45C4"/>
    <w:rsid w:val="00DB48CC"/>
    <w:rsid w:val="00DB4FF8"/>
    <w:rsid w:val="00DB5A72"/>
    <w:rsid w:val="00DB5DC6"/>
    <w:rsid w:val="00DB5E43"/>
    <w:rsid w:val="00DB632B"/>
    <w:rsid w:val="00DB6954"/>
    <w:rsid w:val="00DB6C23"/>
    <w:rsid w:val="00DB74E5"/>
    <w:rsid w:val="00DC094D"/>
    <w:rsid w:val="00DC0ABE"/>
    <w:rsid w:val="00DC17F1"/>
    <w:rsid w:val="00DC1DDB"/>
    <w:rsid w:val="00DC1E46"/>
    <w:rsid w:val="00DC1F01"/>
    <w:rsid w:val="00DC2600"/>
    <w:rsid w:val="00DC2898"/>
    <w:rsid w:val="00DC2A67"/>
    <w:rsid w:val="00DC2B11"/>
    <w:rsid w:val="00DC2DEA"/>
    <w:rsid w:val="00DC2FD7"/>
    <w:rsid w:val="00DC3AFD"/>
    <w:rsid w:val="00DC4A1A"/>
    <w:rsid w:val="00DC51AB"/>
    <w:rsid w:val="00DC5698"/>
    <w:rsid w:val="00DC5828"/>
    <w:rsid w:val="00DC5FF4"/>
    <w:rsid w:val="00DC629E"/>
    <w:rsid w:val="00DC6807"/>
    <w:rsid w:val="00DC6D31"/>
    <w:rsid w:val="00DC780C"/>
    <w:rsid w:val="00DC7D86"/>
    <w:rsid w:val="00DD0054"/>
    <w:rsid w:val="00DD026B"/>
    <w:rsid w:val="00DD063A"/>
    <w:rsid w:val="00DD0679"/>
    <w:rsid w:val="00DD0A0F"/>
    <w:rsid w:val="00DD0A9D"/>
    <w:rsid w:val="00DD0ECE"/>
    <w:rsid w:val="00DD1DA7"/>
    <w:rsid w:val="00DD20CC"/>
    <w:rsid w:val="00DD22A4"/>
    <w:rsid w:val="00DD2577"/>
    <w:rsid w:val="00DD274D"/>
    <w:rsid w:val="00DD2C84"/>
    <w:rsid w:val="00DD3279"/>
    <w:rsid w:val="00DD36A7"/>
    <w:rsid w:val="00DD3746"/>
    <w:rsid w:val="00DD3AB3"/>
    <w:rsid w:val="00DD3AE2"/>
    <w:rsid w:val="00DD3FBE"/>
    <w:rsid w:val="00DD4E47"/>
    <w:rsid w:val="00DD53B6"/>
    <w:rsid w:val="00DD5604"/>
    <w:rsid w:val="00DD56EE"/>
    <w:rsid w:val="00DD5DCE"/>
    <w:rsid w:val="00DD6499"/>
    <w:rsid w:val="00DD75C7"/>
    <w:rsid w:val="00DD78EF"/>
    <w:rsid w:val="00DD7E18"/>
    <w:rsid w:val="00DE030A"/>
    <w:rsid w:val="00DE0DBB"/>
    <w:rsid w:val="00DE10D7"/>
    <w:rsid w:val="00DE1461"/>
    <w:rsid w:val="00DE1B66"/>
    <w:rsid w:val="00DE2BBF"/>
    <w:rsid w:val="00DE2C27"/>
    <w:rsid w:val="00DE2F3D"/>
    <w:rsid w:val="00DE44DC"/>
    <w:rsid w:val="00DE48BB"/>
    <w:rsid w:val="00DE505E"/>
    <w:rsid w:val="00DE7003"/>
    <w:rsid w:val="00DE7B8E"/>
    <w:rsid w:val="00DF02DB"/>
    <w:rsid w:val="00DF0FF8"/>
    <w:rsid w:val="00DF1696"/>
    <w:rsid w:val="00DF1BD0"/>
    <w:rsid w:val="00DF237F"/>
    <w:rsid w:val="00DF2544"/>
    <w:rsid w:val="00DF29E1"/>
    <w:rsid w:val="00DF2A95"/>
    <w:rsid w:val="00DF2B7B"/>
    <w:rsid w:val="00DF2F18"/>
    <w:rsid w:val="00DF3816"/>
    <w:rsid w:val="00DF3B06"/>
    <w:rsid w:val="00DF405B"/>
    <w:rsid w:val="00DF405D"/>
    <w:rsid w:val="00DF454A"/>
    <w:rsid w:val="00DF47D3"/>
    <w:rsid w:val="00DF4DFB"/>
    <w:rsid w:val="00DF55F9"/>
    <w:rsid w:val="00DF56A1"/>
    <w:rsid w:val="00DF570E"/>
    <w:rsid w:val="00DF5A64"/>
    <w:rsid w:val="00DF5AA8"/>
    <w:rsid w:val="00DF5B6E"/>
    <w:rsid w:val="00DF635D"/>
    <w:rsid w:val="00DF6432"/>
    <w:rsid w:val="00DF68A0"/>
    <w:rsid w:val="00DF6E0C"/>
    <w:rsid w:val="00DF70AC"/>
    <w:rsid w:val="00DF781E"/>
    <w:rsid w:val="00E0106D"/>
    <w:rsid w:val="00E020BE"/>
    <w:rsid w:val="00E021AC"/>
    <w:rsid w:val="00E0295F"/>
    <w:rsid w:val="00E03573"/>
    <w:rsid w:val="00E03B5B"/>
    <w:rsid w:val="00E040C5"/>
    <w:rsid w:val="00E0440A"/>
    <w:rsid w:val="00E04961"/>
    <w:rsid w:val="00E05190"/>
    <w:rsid w:val="00E06632"/>
    <w:rsid w:val="00E066F1"/>
    <w:rsid w:val="00E06CB7"/>
    <w:rsid w:val="00E077BD"/>
    <w:rsid w:val="00E07D75"/>
    <w:rsid w:val="00E10695"/>
    <w:rsid w:val="00E10C82"/>
    <w:rsid w:val="00E1137F"/>
    <w:rsid w:val="00E11BC7"/>
    <w:rsid w:val="00E1203F"/>
    <w:rsid w:val="00E12214"/>
    <w:rsid w:val="00E125E9"/>
    <w:rsid w:val="00E12712"/>
    <w:rsid w:val="00E127E6"/>
    <w:rsid w:val="00E12E66"/>
    <w:rsid w:val="00E132D3"/>
    <w:rsid w:val="00E13341"/>
    <w:rsid w:val="00E138D4"/>
    <w:rsid w:val="00E14362"/>
    <w:rsid w:val="00E145B5"/>
    <w:rsid w:val="00E14862"/>
    <w:rsid w:val="00E14DE8"/>
    <w:rsid w:val="00E14F1F"/>
    <w:rsid w:val="00E1595A"/>
    <w:rsid w:val="00E15A5C"/>
    <w:rsid w:val="00E15F3A"/>
    <w:rsid w:val="00E16159"/>
    <w:rsid w:val="00E16932"/>
    <w:rsid w:val="00E16AE8"/>
    <w:rsid w:val="00E16EAE"/>
    <w:rsid w:val="00E171E3"/>
    <w:rsid w:val="00E1758A"/>
    <w:rsid w:val="00E178E0"/>
    <w:rsid w:val="00E17D62"/>
    <w:rsid w:val="00E202CC"/>
    <w:rsid w:val="00E20631"/>
    <w:rsid w:val="00E2099B"/>
    <w:rsid w:val="00E20A3B"/>
    <w:rsid w:val="00E20A7C"/>
    <w:rsid w:val="00E20B67"/>
    <w:rsid w:val="00E213BA"/>
    <w:rsid w:val="00E21D30"/>
    <w:rsid w:val="00E223BC"/>
    <w:rsid w:val="00E227B0"/>
    <w:rsid w:val="00E22D65"/>
    <w:rsid w:val="00E24DE8"/>
    <w:rsid w:val="00E24EE6"/>
    <w:rsid w:val="00E2536A"/>
    <w:rsid w:val="00E25579"/>
    <w:rsid w:val="00E25670"/>
    <w:rsid w:val="00E2579C"/>
    <w:rsid w:val="00E25950"/>
    <w:rsid w:val="00E26DF2"/>
    <w:rsid w:val="00E27872"/>
    <w:rsid w:val="00E3077B"/>
    <w:rsid w:val="00E3083F"/>
    <w:rsid w:val="00E30A3E"/>
    <w:rsid w:val="00E30E6A"/>
    <w:rsid w:val="00E317E1"/>
    <w:rsid w:val="00E31CC4"/>
    <w:rsid w:val="00E327E8"/>
    <w:rsid w:val="00E32CDA"/>
    <w:rsid w:val="00E332B7"/>
    <w:rsid w:val="00E33777"/>
    <w:rsid w:val="00E33E44"/>
    <w:rsid w:val="00E33E6F"/>
    <w:rsid w:val="00E33FF1"/>
    <w:rsid w:val="00E343D2"/>
    <w:rsid w:val="00E343E4"/>
    <w:rsid w:val="00E351F8"/>
    <w:rsid w:val="00E35BFF"/>
    <w:rsid w:val="00E361DD"/>
    <w:rsid w:val="00E36290"/>
    <w:rsid w:val="00E36629"/>
    <w:rsid w:val="00E36923"/>
    <w:rsid w:val="00E36AB7"/>
    <w:rsid w:val="00E376ED"/>
    <w:rsid w:val="00E3777D"/>
    <w:rsid w:val="00E37B2E"/>
    <w:rsid w:val="00E40813"/>
    <w:rsid w:val="00E40946"/>
    <w:rsid w:val="00E40BE7"/>
    <w:rsid w:val="00E40E49"/>
    <w:rsid w:val="00E40EA5"/>
    <w:rsid w:val="00E40F65"/>
    <w:rsid w:val="00E41961"/>
    <w:rsid w:val="00E41A71"/>
    <w:rsid w:val="00E41B5E"/>
    <w:rsid w:val="00E430C5"/>
    <w:rsid w:val="00E4349C"/>
    <w:rsid w:val="00E43CB0"/>
    <w:rsid w:val="00E440AA"/>
    <w:rsid w:val="00E442F7"/>
    <w:rsid w:val="00E4434A"/>
    <w:rsid w:val="00E44564"/>
    <w:rsid w:val="00E44A41"/>
    <w:rsid w:val="00E44F82"/>
    <w:rsid w:val="00E45CE5"/>
    <w:rsid w:val="00E45F33"/>
    <w:rsid w:val="00E47BD9"/>
    <w:rsid w:val="00E47C1C"/>
    <w:rsid w:val="00E47E9C"/>
    <w:rsid w:val="00E51035"/>
    <w:rsid w:val="00E514F9"/>
    <w:rsid w:val="00E52A33"/>
    <w:rsid w:val="00E52BAC"/>
    <w:rsid w:val="00E52DA0"/>
    <w:rsid w:val="00E52F41"/>
    <w:rsid w:val="00E530DE"/>
    <w:rsid w:val="00E53181"/>
    <w:rsid w:val="00E53758"/>
    <w:rsid w:val="00E545D3"/>
    <w:rsid w:val="00E54725"/>
    <w:rsid w:val="00E54A9E"/>
    <w:rsid w:val="00E54D86"/>
    <w:rsid w:val="00E553CB"/>
    <w:rsid w:val="00E55699"/>
    <w:rsid w:val="00E560BA"/>
    <w:rsid w:val="00E5627E"/>
    <w:rsid w:val="00E564B0"/>
    <w:rsid w:val="00E567B9"/>
    <w:rsid w:val="00E569E3"/>
    <w:rsid w:val="00E56B5F"/>
    <w:rsid w:val="00E575BA"/>
    <w:rsid w:val="00E57A2F"/>
    <w:rsid w:val="00E60B1A"/>
    <w:rsid w:val="00E6100B"/>
    <w:rsid w:val="00E61B0C"/>
    <w:rsid w:val="00E61DC3"/>
    <w:rsid w:val="00E62577"/>
    <w:rsid w:val="00E6260A"/>
    <w:rsid w:val="00E6271E"/>
    <w:rsid w:val="00E62FD0"/>
    <w:rsid w:val="00E630C7"/>
    <w:rsid w:val="00E636B8"/>
    <w:rsid w:val="00E63D98"/>
    <w:rsid w:val="00E64330"/>
    <w:rsid w:val="00E64500"/>
    <w:rsid w:val="00E64B4A"/>
    <w:rsid w:val="00E64EED"/>
    <w:rsid w:val="00E6551D"/>
    <w:rsid w:val="00E65693"/>
    <w:rsid w:val="00E65765"/>
    <w:rsid w:val="00E6597C"/>
    <w:rsid w:val="00E65DD6"/>
    <w:rsid w:val="00E67817"/>
    <w:rsid w:val="00E67909"/>
    <w:rsid w:val="00E67D31"/>
    <w:rsid w:val="00E7047F"/>
    <w:rsid w:val="00E70549"/>
    <w:rsid w:val="00E709C0"/>
    <w:rsid w:val="00E70B0F"/>
    <w:rsid w:val="00E71469"/>
    <w:rsid w:val="00E73465"/>
    <w:rsid w:val="00E73EA9"/>
    <w:rsid w:val="00E73F7B"/>
    <w:rsid w:val="00E74708"/>
    <w:rsid w:val="00E74CA5"/>
    <w:rsid w:val="00E75358"/>
    <w:rsid w:val="00E7550E"/>
    <w:rsid w:val="00E75CD7"/>
    <w:rsid w:val="00E764F1"/>
    <w:rsid w:val="00E76C09"/>
    <w:rsid w:val="00E771DE"/>
    <w:rsid w:val="00E77801"/>
    <w:rsid w:val="00E804A9"/>
    <w:rsid w:val="00E806B3"/>
    <w:rsid w:val="00E80D01"/>
    <w:rsid w:val="00E810B2"/>
    <w:rsid w:val="00E82B94"/>
    <w:rsid w:val="00E82BC3"/>
    <w:rsid w:val="00E834A2"/>
    <w:rsid w:val="00E83B16"/>
    <w:rsid w:val="00E8433D"/>
    <w:rsid w:val="00E85BD3"/>
    <w:rsid w:val="00E86569"/>
    <w:rsid w:val="00E86A73"/>
    <w:rsid w:val="00E86C23"/>
    <w:rsid w:val="00E87235"/>
    <w:rsid w:val="00E875E8"/>
    <w:rsid w:val="00E8764E"/>
    <w:rsid w:val="00E879B5"/>
    <w:rsid w:val="00E879B8"/>
    <w:rsid w:val="00E87DE3"/>
    <w:rsid w:val="00E90392"/>
    <w:rsid w:val="00E90727"/>
    <w:rsid w:val="00E90945"/>
    <w:rsid w:val="00E90D6D"/>
    <w:rsid w:val="00E91182"/>
    <w:rsid w:val="00E914FE"/>
    <w:rsid w:val="00E91734"/>
    <w:rsid w:val="00E917D4"/>
    <w:rsid w:val="00E92082"/>
    <w:rsid w:val="00E9233C"/>
    <w:rsid w:val="00E92985"/>
    <w:rsid w:val="00E92C72"/>
    <w:rsid w:val="00E92F2A"/>
    <w:rsid w:val="00E92FA6"/>
    <w:rsid w:val="00E931F9"/>
    <w:rsid w:val="00E935DE"/>
    <w:rsid w:val="00E93BAF"/>
    <w:rsid w:val="00E94678"/>
    <w:rsid w:val="00E95690"/>
    <w:rsid w:val="00E95941"/>
    <w:rsid w:val="00E96596"/>
    <w:rsid w:val="00E96B16"/>
    <w:rsid w:val="00E97022"/>
    <w:rsid w:val="00E9726B"/>
    <w:rsid w:val="00E9762A"/>
    <w:rsid w:val="00EA02E7"/>
    <w:rsid w:val="00EA0979"/>
    <w:rsid w:val="00EA0B05"/>
    <w:rsid w:val="00EA10D9"/>
    <w:rsid w:val="00EA1224"/>
    <w:rsid w:val="00EA14E3"/>
    <w:rsid w:val="00EA1684"/>
    <w:rsid w:val="00EA187C"/>
    <w:rsid w:val="00EA1C17"/>
    <w:rsid w:val="00EA24C4"/>
    <w:rsid w:val="00EA38C6"/>
    <w:rsid w:val="00EA3A1A"/>
    <w:rsid w:val="00EA3AE3"/>
    <w:rsid w:val="00EA3BDA"/>
    <w:rsid w:val="00EA3E4C"/>
    <w:rsid w:val="00EA4156"/>
    <w:rsid w:val="00EA4680"/>
    <w:rsid w:val="00EA6589"/>
    <w:rsid w:val="00EA6DFE"/>
    <w:rsid w:val="00EB023D"/>
    <w:rsid w:val="00EB214A"/>
    <w:rsid w:val="00EB31F5"/>
    <w:rsid w:val="00EB34C1"/>
    <w:rsid w:val="00EB45BE"/>
    <w:rsid w:val="00EB491C"/>
    <w:rsid w:val="00EB4B4E"/>
    <w:rsid w:val="00EB4F74"/>
    <w:rsid w:val="00EB4FC4"/>
    <w:rsid w:val="00EB54E5"/>
    <w:rsid w:val="00EB55CF"/>
    <w:rsid w:val="00EB580D"/>
    <w:rsid w:val="00EB6108"/>
    <w:rsid w:val="00EB6368"/>
    <w:rsid w:val="00EB6473"/>
    <w:rsid w:val="00EB69B6"/>
    <w:rsid w:val="00EB6BEB"/>
    <w:rsid w:val="00EB70AF"/>
    <w:rsid w:val="00EB772F"/>
    <w:rsid w:val="00EB79A2"/>
    <w:rsid w:val="00EB7C24"/>
    <w:rsid w:val="00EC024C"/>
    <w:rsid w:val="00EC0908"/>
    <w:rsid w:val="00EC140F"/>
    <w:rsid w:val="00EC18EC"/>
    <w:rsid w:val="00EC1E43"/>
    <w:rsid w:val="00EC1F1A"/>
    <w:rsid w:val="00EC2BD6"/>
    <w:rsid w:val="00EC3314"/>
    <w:rsid w:val="00EC3C64"/>
    <w:rsid w:val="00EC4169"/>
    <w:rsid w:val="00EC5143"/>
    <w:rsid w:val="00EC53D6"/>
    <w:rsid w:val="00EC5702"/>
    <w:rsid w:val="00EC59A6"/>
    <w:rsid w:val="00EC5E85"/>
    <w:rsid w:val="00EC5FB0"/>
    <w:rsid w:val="00EC63D4"/>
    <w:rsid w:val="00EC700A"/>
    <w:rsid w:val="00EC756B"/>
    <w:rsid w:val="00EC7BC0"/>
    <w:rsid w:val="00EC7D09"/>
    <w:rsid w:val="00ED03CB"/>
    <w:rsid w:val="00ED0D97"/>
    <w:rsid w:val="00ED169F"/>
    <w:rsid w:val="00ED1915"/>
    <w:rsid w:val="00ED1A25"/>
    <w:rsid w:val="00ED1D45"/>
    <w:rsid w:val="00ED1F11"/>
    <w:rsid w:val="00ED2829"/>
    <w:rsid w:val="00ED2B47"/>
    <w:rsid w:val="00ED2CC8"/>
    <w:rsid w:val="00ED2DD5"/>
    <w:rsid w:val="00ED2E3A"/>
    <w:rsid w:val="00ED30AA"/>
    <w:rsid w:val="00ED3B8A"/>
    <w:rsid w:val="00ED4539"/>
    <w:rsid w:val="00ED46BE"/>
    <w:rsid w:val="00ED47F0"/>
    <w:rsid w:val="00ED5939"/>
    <w:rsid w:val="00ED60FB"/>
    <w:rsid w:val="00ED6C8F"/>
    <w:rsid w:val="00ED707A"/>
    <w:rsid w:val="00ED7379"/>
    <w:rsid w:val="00ED74B2"/>
    <w:rsid w:val="00EE004D"/>
    <w:rsid w:val="00EE0A38"/>
    <w:rsid w:val="00EE0B59"/>
    <w:rsid w:val="00EE0BD4"/>
    <w:rsid w:val="00EE0EE3"/>
    <w:rsid w:val="00EE1EDF"/>
    <w:rsid w:val="00EE2411"/>
    <w:rsid w:val="00EE2C6D"/>
    <w:rsid w:val="00EE33E4"/>
    <w:rsid w:val="00EE34C0"/>
    <w:rsid w:val="00EE3709"/>
    <w:rsid w:val="00EE37C9"/>
    <w:rsid w:val="00EE3D0B"/>
    <w:rsid w:val="00EE418E"/>
    <w:rsid w:val="00EE461E"/>
    <w:rsid w:val="00EE4836"/>
    <w:rsid w:val="00EE4F99"/>
    <w:rsid w:val="00EE5682"/>
    <w:rsid w:val="00EE58D3"/>
    <w:rsid w:val="00EE5AA9"/>
    <w:rsid w:val="00EE5F5B"/>
    <w:rsid w:val="00EE7BE8"/>
    <w:rsid w:val="00EE7E4B"/>
    <w:rsid w:val="00EF0642"/>
    <w:rsid w:val="00EF08E4"/>
    <w:rsid w:val="00EF1BCB"/>
    <w:rsid w:val="00EF1EF3"/>
    <w:rsid w:val="00EF2455"/>
    <w:rsid w:val="00EF2F09"/>
    <w:rsid w:val="00EF34A4"/>
    <w:rsid w:val="00EF3A10"/>
    <w:rsid w:val="00EF45C8"/>
    <w:rsid w:val="00EF4950"/>
    <w:rsid w:val="00EF49A9"/>
    <w:rsid w:val="00EF4E96"/>
    <w:rsid w:val="00EF5151"/>
    <w:rsid w:val="00EF5679"/>
    <w:rsid w:val="00EF5F28"/>
    <w:rsid w:val="00EF661E"/>
    <w:rsid w:val="00EF66FF"/>
    <w:rsid w:val="00EF6D49"/>
    <w:rsid w:val="00EF6EA9"/>
    <w:rsid w:val="00EF75AC"/>
    <w:rsid w:val="00EF761F"/>
    <w:rsid w:val="00F002C1"/>
    <w:rsid w:val="00F00457"/>
    <w:rsid w:val="00F0064F"/>
    <w:rsid w:val="00F008C0"/>
    <w:rsid w:val="00F01673"/>
    <w:rsid w:val="00F020E1"/>
    <w:rsid w:val="00F02544"/>
    <w:rsid w:val="00F029DF"/>
    <w:rsid w:val="00F03602"/>
    <w:rsid w:val="00F04361"/>
    <w:rsid w:val="00F04690"/>
    <w:rsid w:val="00F0477F"/>
    <w:rsid w:val="00F04963"/>
    <w:rsid w:val="00F04D03"/>
    <w:rsid w:val="00F04E37"/>
    <w:rsid w:val="00F059F2"/>
    <w:rsid w:val="00F0614A"/>
    <w:rsid w:val="00F067AA"/>
    <w:rsid w:val="00F06AB9"/>
    <w:rsid w:val="00F06B74"/>
    <w:rsid w:val="00F071E6"/>
    <w:rsid w:val="00F07AE1"/>
    <w:rsid w:val="00F07E52"/>
    <w:rsid w:val="00F102F7"/>
    <w:rsid w:val="00F10483"/>
    <w:rsid w:val="00F10498"/>
    <w:rsid w:val="00F1080C"/>
    <w:rsid w:val="00F10CBB"/>
    <w:rsid w:val="00F11406"/>
    <w:rsid w:val="00F1147C"/>
    <w:rsid w:val="00F11663"/>
    <w:rsid w:val="00F11948"/>
    <w:rsid w:val="00F11A48"/>
    <w:rsid w:val="00F120C5"/>
    <w:rsid w:val="00F12B6B"/>
    <w:rsid w:val="00F12EF0"/>
    <w:rsid w:val="00F12F52"/>
    <w:rsid w:val="00F1337E"/>
    <w:rsid w:val="00F135DB"/>
    <w:rsid w:val="00F143E8"/>
    <w:rsid w:val="00F14B61"/>
    <w:rsid w:val="00F14CD7"/>
    <w:rsid w:val="00F152F0"/>
    <w:rsid w:val="00F15EEC"/>
    <w:rsid w:val="00F178D6"/>
    <w:rsid w:val="00F207C3"/>
    <w:rsid w:val="00F20B7D"/>
    <w:rsid w:val="00F20B9A"/>
    <w:rsid w:val="00F216F5"/>
    <w:rsid w:val="00F221D5"/>
    <w:rsid w:val="00F22205"/>
    <w:rsid w:val="00F228A3"/>
    <w:rsid w:val="00F22D67"/>
    <w:rsid w:val="00F23156"/>
    <w:rsid w:val="00F2330F"/>
    <w:rsid w:val="00F240F8"/>
    <w:rsid w:val="00F25349"/>
    <w:rsid w:val="00F25F6D"/>
    <w:rsid w:val="00F26864"/>
    <w:rsid w:val="00F27334"/>
    <w:rsid w:val="00F274E3"/>
    <w:rsid w:val="00F275F5"/>
    <w:rsid w:val="00F30E5D"/>
    <w:rsid w:val="00F311D6"/>
    <w:rsid w:val="00F31674"/>
    <w:rsid w:val="00F31B98"/>
    <w:rsid w:val="00F31BCD"/>
    <w:rsid w:val="00F31EBE"/>
    <w:rsid w:val="00F32B31"/>
    <w:rsid w:val="00F32B3F"/>
    <w:rsid w:val="00F337CA"/>
    <w:rsid w:val="00F343F4"/>
    <w:rsid w:val="00F3456E"/>
    <w:rsid w:val="00F34D39"/>
    <w:rsid w:val="00F34EA8"/>
    <w:rsid w:val="00F356F6"/>
    <w:rsid w:val="00F360FF"/>
    <w:rsid w:val="00F36172"/>
    <w:rsid w:val="00F366AD"/>
    <w:rsid w:val="00F366CB"/>
    <w:rsid w:val="00F3686B"/>
    <w:rsid w:val="00F36BA1"/>
    <w:rsid w:val="00F37060"/>
    <w:rsid w:val="00F37200"/>
    <w:rsid w:val="00F37412"/>
    <w:rsid w:val="00F375E3"/>
    <w:rsid w:val="00F37667"/>
    <w:rsid w:val="00F4002C"/>
    <w:rsid w:val="00F4015D"/>
    <w:rsid w:val="00F40218"/>
    <w:rsid w:val="00F402A5"/>
    <w:rsid w:val="00F40AE9"/>
    <w:rsid w:val="00F40C59"/>
    <w:rsid w:val="00F4149C"/>
    <w:rsid w:val="00F41BE6"/>
    <w:rsid w:val="00F4269C"/>
    <w:rsid w:val="00F426DC"/>
    <w:rsid w:val="00F42C8A"/>
    <w:rsid w:val="00F4470D"/>
    <w:rsid w:val="00F44DE1"/>
    <w:rsid w:val="00F44E3A"/>
    <w:rsid w:val="00F452EE"/>
    <w:rsid w:val="00F45766"/>
    <w:rsid w:val="00F45D7A"/>
    <w:rsid w:val="00F462AA"/>
    <w:rsid w:val="00F4692C"/>
    <w:rsid w:val="00F46933"/>
    <w:rsid w:val="00F46E83"/>
    <w:rsid w:val="00F46EED"/>
    <w:rsid w:val="00F47369"/>
    <w:rsid w:val="00F4754D"/>
    <w:rsid w:val="00F47804"/>
    <w:rsid w:val="00F47F85"/>
    <w:rsid w:val="00F501BA"/>
    <w:rsid w:val="00F50277"/>
    <w:rsid w:val="00F503B0"/>
    <w:rsid w:val="00F51293"/>
    <w:rsid w:val="00F51392"/>
    <w:rsid w:val="00F5162D"/>
    <w:rsid w:val="00F518D0"/>
    <w:rsid w:val="00F51B9F"/>
    <w:rsid w:val="00F51E7D"/>
    <w:rsid w:val="00F51F9A"/>
    <w:rsid w:val="00F52164"/>
    <w:rsid w:val="00F530D2"/>
    <w:rsid w:val="00F5394A"/>
    <w:rsid w:val="00F541FA"/>
    <w:rsid w:val="00F549AB"/>
    <w:rsid w:val="00F55022"/>
    <w:rsid w:val="00F55AF5"/>
    <w:rsid w:val="00F55B54"/>
    <w:rsid w:val="00F55F83"/>
    <w:rsid w:val="00F56777"/>
    <w:rsid w:val="00F570AA"/>
    <w:rsid w:val="00F57227"/>
    <w:rsid w:val="00F57515"/>
    <w:rsid w:val="00F5762A"/>
    <w:rsid w:val="00F578D7"/>
    <w:rsid w:val="00F57EFB"/>
    <w:rsid w:val="00F57F3C"/>
    <w:rsid w:val="00F614C5"/>
    <w:rsid w:val="00F62061"/>
    <w:rsid w:val="00F635AF"/>
    <w:rsid w:val="00F6371D"/>
    <w:rsid w:val="00F6398C"/>
    <w:rsid w:val="00F63A14"/>
    <w:rsid w:val="00F64BAB"/>
    <w:rsid w:val="00F656F3"/>
    <w:rsid w:val="00F659D4"/>
    <w:rsid w:val="00F65AB7"/>
    <w:rsid w:val="00F66206"/>
    <w:rsid w:val="00F6625D"/>
    <w:rsid w:val="00F666D7"/>
    <w:rsid w:val="00F66BE6"/>
    <w:rsid w:val="00F67325"/>
    <w:rsid w:val="00F67517"/>
    <w:rsid w:val="00F679B8"/>
    <w:rsid w:val="00F67ACA"/>
    <w:rsid w:val="00F70201"/>
    <w:rsid w:val="00F7159C"/>
    <w:rsid w:val="00F71DB3"/>
    <w:rsid w:val="00F7207A"/>
    <w:rsid w:val="00F72085"/>
    <w:rsid w:val="00F722AE"/>
    <w:rsid w:val="00F730DF"/>
    <w:rsid w:val="00F733C1"/>
    <w:rsid w:val="00F7378A"/>
    <w:rsid w:val="00F74166"/>
    <w:rsid w:val="00F74CFB"/>
    <w:rsid w:val="00F74E6D"/>
    <w:rsid w:val="00F75D49"/>
    <w:rsid w:val="00F7632A"/>
    <w:rsid w:val="00F76361"/>
    <w:rsid w:val="00F765A8"/>
    <w:rsid w:val="00F76691"/>
    <w:rsid w:val="00F76797"/>
    <w:rsid w:val="00F771A6"/>
    <w:rsid w:val="00F7788C"/>
    <w:rsid w:val="00F77C28"/>
    <w:rsid w:val="00F77DD5"/>
    <w:rsid w:val="00F77FA7"/>
    <w:rsid w:val="00F8089A"/>
    <w:rsid w:val="00F80951"/>
    <w:rsid w:val="00F818F2"/>
    <w:rsid w:val="00F819B6"/>
    <w:rsid w:val="00F82D0D"/>
    <w:rsid w:val="00F82D15"/>
    <w:rsid w:val="00F82D2E"/>
    <w:rsid w:val="00F82F42"/>
    <w:rsid w:val="00F82F71"/>
    <w:rsid w:val="00F83AB8"/>
    <w:rsid w:val="00F83D9D"/>
    <w:rsid w:val="00F84061"/>
    <w:rsid w:val="00F8421F"/>
    <w:rsid w:val="00F84A1D"/>
    <w:rsid w:val="00F84D3A"/>
    <w:rsid w:val="00F85B67"/>
    <w:rsid w:val="00F86132"/>
    <w:rsid w:val="00F86336"/>
    <w:rsid w:val="00F872A8"/>
    <w:rsid w:val="00F907AC"/>
    <w:rsid w:val="00F9114B"/>
    <w:rsid w:val="00F9116D"/>
    <w:rsid w:val="00F9231B"/>
    <w:rsid w:val="00F926C6"/>
    <w:rsid w:val="00F92DC7"/>
    <w:rsid w:val="00F9309A"/>
    <w:rsid w:val="00F931EF"/>
    <w:rsid w:val="00F9385A"/>
    <w:rsid w:val="00F93F6E"/>
    <w:rsid w:val="00F93F7B"/>
    <w:rsid w:val="00F9493B"/>
    <w:rsid w:val="00F951CA"/>
    <w:rsid w:val="00F951E8"/>
    <w:rsid w:val="00F9529A"/>
    <w:rsid w:val="00F95A76"/>
    <w:rsid w:val="00F95F85"/>
    <w:rsid w:val="00F96EE4"/>
    <w:rsid w:val="00F97388"/>
    <w:rsid w:val="00F977AF"/>
    <w:rsid w:val="00F978D3"/>
    <w:rsid w:val="00F97B98"/>
    <w:rsid w:val="00FA0556"/>
    <w:rsid w:val="00FA0E5A"/>
    <w:rsid w:val="00FA104F"/>
    <w:rsid w:val="00FA1062"/>
    <w:rsid w:val="00FA1093"/>
    <w:rsid w:val="00FA14E2"/>
    <w:rsid w:val="00FA1997"/>
    <w:rsid w:val="00FA19CB"/>
    <w:rsid w:val="00FA24D6"/>
    <w:rsid w:val="00FA32F9"/>
    <w:rsid w:val="00FA3D46"/>
    <w:rsid w:val="00FA40F5"/>
    <w:rsid w:val="00FA437D"/>
    <w:rsid w:val="00FA4AD3"/>
    <w:rsid w:val="00FA5271"/>
    <w:rsid w:val="00FA5A24"/>
    <w:rsid w:val="00FA642E"/>
    <w:rsid w:val="00FA6543"/>
    <w:rsid w:val="00FA6A32"/>
    <w:rsid w:val="00FA6A48"/>
    <w:rsid w:val="00FA6E3E"/>
    <w:rsid w:val="00FA71CE"/>
    <w:rsid w:val="00FA72D1"/>
    <w:rsid w:val="00FA7478"/>
    <w:rsid w:val="00FA7A57"/>
    <w:rsid w:val="00FB0174"/>
    <w:rsid w:val="00FB02F3"/>
    <w:rsid w:val="00FB03E5"/>
    <w:rsid w:val="00FB0DA1"/>
    <w:rsid w:val="00FB2D22"/>
    <w:rsid w:val="00FB2D66"/>
    <w:rsid w:val="00FB31A8"/>
    <w:rsid w:val="00FB3617"/>
    <w:rsid w:val="00FB3AC6"/>
    <w:rsid w:val="00FB3B19"/>
    <w:rsid w:val="00FB41A2"/>
    <w:rsid w:val="00FB466F"/>
    <w:rsid w:val="00FB474B"/>
    <w:rsid w:val="00FB4BFA"/>
    <w:rsid w:val="00FB53AA"/>
    <w:rsid w:val="00FB54BC"/>
    <w:rsid w:val="00FB5656"/>
    <w:rsid w:val="00FB5895"/>
    <w:rsid w:val="00FB59F8"/>
    <w:rsid w:val="00FB5E37"/>
    <w:rsid w:val="00FB672B"/>
    <w:rsid w:val="00FB6754"/>
    <w:rsid w:val="00FC15D9"/>
    <w:rsid w:val="00FC1694"/>
    <w:rsid w:val="00FC1A75"/>
    <w:rsid w:val="00FC1DAF"/>
    <w:rsid w:val="00FC303F"/>
    <w:rsid w:val="00FC35F5"/>
    <w:rsid w:val="00FC396B"/>
    <w:rsid w:val="00FC5077"/>
    <w:rsid w:val="00FC55A9"/>
    <w:rsid w:val="00FC6B2D"/>
    <w:rsid w:val="00FC6C69"/>
    <w:rsid w:val="00FC6F4D"/>
    <w:rsid w:val="00FC7627"/>
    <w:rsid w:val="00FC768F"/>
    <w:rsid w:val="00FC7E15"/>
    <w:rsid w:val="00FD0030"/>
    <w:rsid w:val="00FD03A2"/>
    <w:rsid w:val="00FD03F9"/>
    <w:rsid w:val="00FD05C9"/>
    <w:rsid w:val="00FD0C2B"/>
    <w:rsid w:val="00FD1028"/>
    <w:rsid w:val="00FD177A"/>
    <w:rsid w:val="00FD179D"/>
    <w:rsid w:val="00FD2155"/>
    <w:rsid w:val="00FD28B5"/>
    <w:rsid w:val="00FD2CCD"/>
    <w:rsid w:val="00FD3DB8"/>
    <w:rsid w:val="00FD49D3"/>
    <w:rsid w:val="00FD4A43"/>
    <w:rsid w:val="00FD5297"/>
    <w:rsid w:val="00FD5891"/>
    <w:rsid w:val="00FD6368"/>
    <w:rsid w:val="00FD6437"/>
    <w:rsid w:val="00FD6450"/>
    <w:rsid w:val="00FD6545"/>
    <w:rsid w:val="00FD65AE"/>
    <w:rsid w:val="00FD65DD"/>
    <w:rsid w:val="00FD6CD0"/>
    <w:rsid w:val="00FD6F68"/>
    <w:rsid w:val="00FD771D"/>
    <w:rsid w:val="00FD7B3F"/>
    <w:rsid w:val="00FD7DF8"/>
    <w:rsid w:val="00FE003B"/>
    <w:rsid w:val="00FE03FD"/>
    <w:rsid w:val="00FE09AD"/>
    <w:rsid w:val="00FE11F7"/>
    <w:rsid w:val="00FE1E78"/>
    <w:rsid w:val="00FE1F09"/>
    <w:rsid w:val="00FE23D1"/>
    <w:rsid w:val="00FE2446"/>
    <w:rsid w:val="00FE28B0"/>
    <w:rsid w:val="00FE2B92"/>
    <w:rsid w:val="00FE2CD6"/>
    <w:rsid w:val="00FE3B10"/>
    <w:rsid w:val="00FE46F1"/>
    <w:rsid w:val="00FE4B40"/>
    <w:rsid w:val="00FE5B32"/>
    <w:rsid w:val="00FE5CC4"/>
    <w:rsid w:val="00FE64EE"/>
    <w:rsid w:val="00FE6E28"/>
    <w:rsid w:val="00FE7609"/>
    <w:rsid w:val="00FE78C6"/>
    <w:rsid w:val="00FE7FC4"/>
    <w:rsid w:val="00FF0708"/>
    <w:rsid w:val="00FF0C66"/>
    <w:rsid w:val="00FF0F1F"/>
    <w:rsid w:val="00FF13F6"/>
    <w:rsid w:val="00FF1654"/>
    <w:rsid w:val="00FF1BF6"/>
    <w:rsid w:val="00FF23BD"/>
    <w:rsid w:val="00FF2915"/>
    <w:rsid w:val="00FF29B3"/>
    <w:rsid w:val="00FF2AB6"/>
    <w:rsid w:val="00FF2EFE"/>
    <w:rsid w:val="00FF34DD"/>
    <w:rsid w:val="00FF46FF"/>
    <w:rsid w:val="00FF47FA"/>
    <w:rsid w:val="00FF48DF"/>
    <w:rsid w:val="00FF4DF1"/>
    <w:rsid w:val="00FF54A4"/>
    <w:rsid w:val="00FF57D3"/>
    <w:rsid w:val="00FF58A8"/>
    <w:rsid w:val="00FF592C"/>
    <w:rsid w:val="00FF5943"/>
    <w:rsid w:val="00FF5FAC"/>
    <w:rsid w:val="00FF62E2"/>
    <w:rsid w:val="00FF6DD6"/>
    <w:rsid w:val="00FF7A4D"/>
    <w:rsid w:val="00FF7BC3"/>
    <w:rsid w:val="00FF7BE0"/>
    <w:rsid w:val="00FF7D0F"/>
    <w:rsid w:val="016F1390"/>
    <w:rsid w:val="022DEA84"/>
    <w:rsid w:val="02C33709"/>
    <w:rsid w:val="02F3D4E5"/>
    <w:rsid w:val="04C09282"/>
    <w:rsid w:val="054CE49D"/>
    <w:rsid w:val="073CA0F9"/>
    <w:rsid w:val="074FCDC2"/>
    <w:rsid w:val="07877D97"/>
    <w:rsid w:val="07E94608"/>
    <w:rsid w:val="0A323599"/>
    <w:rsid w:val="0AB103AD"/>
    <w:rsid w:val="0B210618"/>
    <w:rsid w:val="0C4DB5BB"/>
    <w:rsid w:val="0C7F72EA"/>
    <w:rsid w:val="0D6411FB"/>
    <w:rsid w:val="0D727C93"/>
    <w:rsid w:val="0E7A312D"/>
    <w:rsid w:val="0EC0862D"/>
    <w:rsid w:val="0F8F8F3F"/>
    <w:rsid w:val="10027875"/>
    <w:rsid w:val="1081208C"/>
    <w:rsid w:val="12A81247"/>
    <w:rsid w:val="14030FAB"/>
    <w:rsid w:val="14C1E23D"/>
    <w:rsid w:val="153DD92D"/>
    <w:rsid w:val="157E10B4"/>
    <w:rsid w:val="1810626C"/>
    <w:rsid w:val="1A3FEC61"/>
    <w:rsid w:val="1AFF4CE8"/>
    <w:rsid w:val="1B747BDC"/>
    <w:rsid w:val="1C60CA4F"/>
    <w:rsid w:val="1E859151"/>
    <w:rsid w:val="216B8E64"/>
    <w:rsid w:val="22D3B532"/>
    <w:rsid w:val="23749755"/>
    <w:rsid w:val="23AC528D"/>
    <w:rsid w:val="257956EA"/>
    <w:rsid w:val="280415A1"/>
    <w:rsid w:val="289C1E4C"/>
    <w:rsid w:val="28BC31D2"/>
    <w:rsid w:val="2B0B7C90"/>
    <w:rsid w:val="2C59460F"/>
    <w:rsid w:val="2D8D7B03"/>
    <w:rsid w:val="2F26CF99"/>
    <w:rsid w:val="2FC10F83"/>
    <w:rsid w:val="3084DA04"/>
    <w:rsid w:val="31D5FEFB"/>
    <w:rsid w:val="33979443"/>
    <w:rsid w:val="33DC073F"/>
    <w:rsid w:val="34D761B5"/>
    <w:rsid w:val="34E43AB4"/>
    <w:rsid w:val="368F4337"/>
    <w:rsid w:val="36AFBE07"/>
    <w:rsid w:val="36F73F76"/>
    <w:rsid w:val="3A20E3D6"/>
    <w:rsid w:val="3A6044D3"/>
    <w:rsid w:val="3C1CCE0F"/>
    <w:rsid w:val="3CD84240"/>
    <w:rsid w:val="3CF8FCAA"/>
    <w:rsid w:val="3DCC96E4"/>
    <w:rsid w:val="4083B3A1"/>
    <w:rsid w:val="4239ED3A"/>
    <w:rsid w:val="42D5E7A4"/>
    <w:rsid w:val="43BA9F10"/>
    <w:rsid w:val="443CB6D8"/>
    <w:rsid w:val="45609617"/>
    <w:rsid w:val="46A83E0E"/>
    <w:rsid w:val="4853A015"/>
    <w:rsid w:val="48B5D8F0"/>
    <w:rsid w:val="48B98622"/>
    <w:rsid w:val="48C69E51"/>
    <w:rsid w:val="49221576"/>
    <w:rsid w:val="49231903"/>
    <w:rsid w:val="494E679B"/>
    <w:rsid w:val="4A32A352"/>
    <w:rsid w:val="4CD276E6"/>
    <w:rsid w:val="4CFFA9A6"/>
    <w:rsid w:val="4DA8E868"/>
    <w:rsid w:val="4E2BE31A"/>
    <w:rsid w:val="4E5A70D0"/>
    <w:rsid w:val="4EF9C0FB"/>
    <w:rsid w:val="4F4AC9B1"/>
    <w:rsid w:val="4F804259"/>
    <w:rsid w:val="5173CD92"/>
    <w:rsid w:val="517BBA3F"/>
    <w:rsid w:val="52F66719"/>
    <w:rsid w:val="54BCD35C"/>
    <w:rsid w:val="55301657"/>
    <w:rsid w:val="57FBE662"/>
    <w:rsid w:val="5854EF1D"/>
    <w:rsid w:val="58D3917F"/>
    <w:rsid w:val="590AAF24"/>
    <w:rsid w:val="59223EFC"/>
    <w:rsid w:val="59C21F31"/>
    <w:rsid w:val="5A45D059"/>
    <w:rsid w:val="5ABD7632"/>
    <w:rsid w:val="5B1D3A52"/>
    <w:rsid w:val="5B9D0B62"/>
    <w:rsid w:val="5E38D9DC"/>
    <w:rsid w:val="5EF8C538"/>
    <w:rsid w:val="5F11A270"/>
    <w:rsid w:val="5FA93E3B"/>
    <w:rsid w:val="6001B111"/>
    <w:rsid w:val="61A29ECA"/>
    <w:rsid w:val="621957BD"/>
    <w:rsid w:val="62D9CE8E"/>
    <w:rsid w:val="63188D74"/>
    <w:rsid w:val="636EEB9A"/>
    <w:rsid w:val="64DD7EE5"/>
    <w:rsid w:val="660ADEDA"/>
    <w:rsid w:val="66468BE9"/>
    <w:rsid w:val="68A4355F"/>
    <w:rsid w:val="699E6AD7"/>
    <w:rsid w:val="69B6B6BF"/>
    <w:rsid w:val="69EF2A6F"/>
    <w:rsid w:val="6A59B6A6"/>
    <w:rsid w:val="6CE4028D"/>
    <w:rsid w:val="6D2B4AD7"/>
    <w:rsid w:val="6D6BEC46"/>
    <w:rsid w:val="6EBB1178"/>
    <w:rsid w:val="6F1FE2C5"/>
    <w:rsid w:val="6FD118CE"/>
    <w:rsid w:val="710664E7"/>
    <w:rsid w:val="7128A05B"/>
    <w:rsid w:val="7182BC94"/>
    <w:rsid w:val="71AB8B43"/>
    <w:rsid w:val="730E556A"/>
    <w:rsid w:val="7405FCA7"/>
    <w:rsid w:val="741B4F52"/>
    <w:rsid w:val="75695C90"/>
    <w:rsid w:val="75EB43F8"/>
    <w:rsid w:val="767E2506"/>
    <w:rsid w:val="780DB564"/>
    <w:rsid w:val="798B8642"/>
    <w:rsid w:val="79996511"/>
    <w:rsid w:val="7BCDC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95DCDA6"/>
  <w14:defaultImageDpi w14:val="32767"/>
  <w15:docId w15:val="{E27E7440-A81F-466E-80A2-EA4579F1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DB0"/>
    <w:pPr>
      <w:spacing w:before="120" w:after="120" w:line="240" w:lineRule="auto"/>
      <w:jc w:val="both"/>
    </w:pPr>
    <w:rPr>
      <w:rFonts w:ascii="Times New Roman" w:hAnsi="Times New Roman"/>
      <w:sz w:val="22"/>
    </w:rPr>
  </w:style>
  <w:style w:type="paragraph" w:styleId="Ttulo1">
    <w:name w:val="heading 1"/>
    <w:basedOn w:val="Titulo2"/>
    <w:next w:val="Normal"/>
    <w:link w:val="Ttulo1Car"/>
    <w:autoRedefine/>
    <w:uiPriority w:val="9"/>
    <w:qFormat/>
    <w:rsid w:val="00D40B07"/>
    <w:pPr>
      <w:numPr>
        <w:ilvl w:val="0"/>
        <w:numId w:val="1"/>
      </w:numPr>
      <w:outlineLvl w:val="0"/>
    </w:pPr>
    <w:rPr>
      <w:szCs w:val="24"/>
    </w:rPr>
  </w:style>
  <w:style w:type="paragraph" w:styleId="Ttulo2">
    <w:name w:val="heading 2"/>
    <w:basedOn w:val="Titulo2"/>
    <w:next w:val="Normal"/>
    <w:link w:val="Ttulo2Car"/>
    <w:uiPriority w:val="9"/>
    <w:unhideWhenUsed/>
    <w:qFormat/>
    <w:rsid w:val="007416AF"/>
    <w:pPr>
      <w:numPr>
        <w:numId w:val="1"/>
      </w:numPr>
    </w:p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3183D"/>
    <w:pPr>
      <w:keepNext/>
      <w:keepLines/>
      <w:numPr>
        <w:ilvl w:val="2"/>
        <w:numId w:val="1"/>
      </w:numPr>
      <w:spacing w:before="80" w:after="0"/>
      <w:outlineLvl w:val="2"/>
    </w:pPr>
    <w:rPr>
      <w:rFonts w:eastAsiaTheme="majorEastAsia" w:cstheme="majorBidi"/>
      <w:b/>
      <w:sz w:val="24"/>
      <w:szCs w:val="28"/>
      <w:lang w:eastAsia="es-ES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FF47FA"/>
    <w:pPr>
      <w:numPr>
        <w:ilvl w:val="3"/>
      </w:numPr>
      <w:outlineLvl w:val="3"/>
    </w:pPr>
    <w:rPr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07730"/>
    <w:pPr>
      <w:keepNext/>
      <w:keepLines/>
      <w:numPr>
        <w:ilvl w:val="4"/>
        <w:numId w:val="1"/>
      </w:numPr>
      <w:spacing w:before="80" w:after="0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C07730"/>
    <w:pPr>
      <w:keepNext/>
      <w:keepLines/>
      <w:numPr>
        <w:ilvl w:val="5"/>
        <w:numId w:val="1"/>
      </w:numPr>
      <w:spacing w:before="80" w:after="0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07730"/>
    <w:pPr>
      <w:keepNext/>
      <w:keepLines/>
      <w:numPr>
        <w:ilvl w:val="6"/>
        <w:numId w:val="1"/>
      </w:numPr>
      <w:spacing w:before="80" w:after="0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C07730"/>
    <w:pPr>
      <w:keepNext/>
      <w:keepLines/>
      <w:numPr>
        <w:ilvl w:val="7"/>
        <w:numId w:val="1"/>
      </w:numPr>
      <w:spacing w:before="80" w:after="0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C07730"/>
    <w:pPr>
      <w:keepNext/>
      <w:keepLines/>
      <w:numPr>
        <w:ilvl w:val="8"/>
        <w:numId w:val="1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7730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07730"/>
  </w:style>
  <w:style w:type="paragraph" w:styleId="Piedepgina">
    <w:name w:val="footer"/>
    <w:basedOn w:val="Normal"/>
    <w:link w:val="PiedepginaCar"/>
    <w:uiPriority w:val="99"/>
    <w:unhideWhenUsed/>
    <w:rsid w:val="00C07730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730"/>
  </w:style>
  <w:style w:type="paragraph" w:styleId="Ttulo">
    <w:name w:val="Title"/>
    <w:basedOn w:val="Normal"/>
    <w:next w:val="Normal"/>
    <w:link w:val="TtuloCar"/>
    <w:uiPriority w:val="10"/>
    <w:qFormat/>
    <w:rsid w:val="00C07730"/>
    <w:pPr>
      <w:spacing w:after="0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C0773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1Car">
    <w:name w:val="Título 1 Car"/>
    <w:basedOn w:val="Fuentedeprrafopredeter"/>
    <w:link w:val="Ttulo1"/>
    <w:uiPriority w:val="9"/>
    <w:rsid w:val="00D40B07"/>
    <w:rPr>
      <w:rFonts w:ascii="Times New Roman" w:eastAsiaTheme="majorEastAsia" w:hAnsi="Times New Roman" w:cstheme="majorBidi"/>
      <w:b/>
      <w:sz w:val="24"/>
      <w:szCs w:val="24"/>
      <w14:ligatures w14:val="standardContextual"/>
    </w:rPr>
  </w:style>
  <w:style w:type="paragraph" w:styleId="TtuloTDC">
    <w:name w:val="TOC Heading"/>
    <w:basedOn w:val="Ttulo1"/>
    <w:next w:val="Normal"/>
    <w:uiPriority w:val="39"/>
    <w:unhideWhenUsed/>
    <w:qFormat/>
    <w:rsid w:val="00C07730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7416AF"/>
    <w:rPr>
      <w:rFonts w:ascii="Times New Roman" w:eastAsiaTheme="majorEastAsia" w:hAnsi="Times New Roman" w:cstheme="majorBidi"/>
      <w:b/>
      <w:sz w:val="24"/>
      <w:szCs w:val="26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sid w:val="0013183D"/>
    <w:rPr>
      <w:rFonts w:ascii="Times New Roman" w:eastAsiaTheme="majorEastAsia" w:hAnsi="Times New Roman" w:cstheme="majorBidi"/>
      <w:b/>
      <w:sz w:val="24"/>
      <w:szCs w:val="28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F47FA"/>
    <w:rPr>
      <w:rFonts w:ascii="Times New Roman" w:eastAsiaTheme="majorEastAsia" w:hAnsi="Times New Roman" w:cstheme="majorBidi"/>
      <w:b/>
      <w:iCs/>
      <w:sz w:val="24"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C0773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C0773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C0773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C07730"/>
    <w:rPr>
      <w:rFonts w:asciiTheme="majorHAnsi" w:eastAsiaTheme="majorEastAsia" w:hAnsiTheme="majorHAnsi" w:cstheme="majorBidi"/>
      <w:caps/>
      <w:sz w:val="22"/>
    </w:rPr>
  </w:style>
  <w:style w:type="character" w:customStyle="1" w:styleId="Ttulo9Car">
    <w:name w:val="Título 9 Car"/>
    <w:basedOn w:val="Fuentedeprrafopredeter"/>
    <w:link w:val="Ttulo9"/>
    <w:uiPriority w:val="9"/>
    <w:rsid w:val="00C07730"/>
    <w:rPr>
      <w:rFonts w:asciiTheme="majorHAnsi" w:eastAsiaTheme="majorEastAsia" w:hAnsiTheme="majorHAnsi" w:cstheme="majorBidi"/>
      <w:i/>
      <w:iCs/>
      <w:caps/>
      <w:sz w:val="22"/>
    </w:rPr>
  </w:style>
  <w:style w:type="paragraph" w:styleId="Descripcin">
    <w:name w:val="caption"/>
    <w:aliases w:val="ImagenesDelDocumento"/>
    <w:basedOn w:val="Normal"/>
    <w:next w:val="Normal"/>
    <w:autoRedefine/>
    <w:uiPriority w:val="35"/>
    <w:unhideWhenUsed/>
    <w:qFormat/>
    <w:rsid w:val="00615DD6"/>
    <w:pPr>
      <w:ind w:left="336" w:right="284"/>
      <w:jc w:val="center"/>
    </w:pPr>
    <w:rPr>
      <w:iCs/>
      <w:spacing w:val="10"/>
      <w:sz w:val="18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773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07730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0773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C07730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4F207D"/>
    <w:pPr>
      <w:spacing w:after="0" w:line="240" w:lineRule="auto"/>
    </w:pPr>
    <w:rPr>
      <w:rFonts w:ascii="Times New Roman" w:hAnsi="Times New Roman"/>
      <w:sz w:val="18"/>
    </w:rPr>
  </w:style>
  <w:style w:type="paragraph" w:styleId="Cita">
    <w:name w:val="Quote"/>
    <w:basedOn w:val="Normal"/>
    <w:next w:val="Normal"/>
    <w:link w:val="CitaCar"/>
    <w:uiPriority w:val="29"/>
    <w:qFormat/>
    <w:rsid w:val="00C0773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07730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773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7730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07730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C07730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C0773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0773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C0773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746813"/>
    <w:rPr>
      <w:rFonts w:cstheme="minorHAns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07730"/>
    <w:rPr>
      <w:color w:val="0563C1" w:themeColor="hyperlink"/>
      <w:u w:val="single"/>
    </w:rPr>
  </w:style>
  <w:style w:type="paragraph" w:customStyle="1" w:styleId="EstiloSabato">
    <w:name w:val="EstiloSabato"/>
    <w:basedOn w:val="Ttulo1"/>
    <w:link w:val="EstiloSabatoCar"/>
    <w:qFormat/>
    <w:rsid w:val="007E4E87"/>
    <w:rPr>
      <w:sz w:val="28"/>
    </w:rPr>
  </w:style>
  <w:style w:type="character" w:customStyle="1" w:styleId="EstiloSabatoCar">
    <w:name w:val="EstiloSabato Car"/>
    <w:basedOn w:val="Ttulo1Car"/>
    <w:link w:val="EstiloSabato"/>
    <w:rsid w:val="007E4E87"/>
    <w:rPr>
      <w:rFonts w:ascii="Times New Roman" w:eastAsiaTheme="majorEastAsia" w:hAnsi="Times New Roman" w:cstheme="majorBidi"/>
      <w:b/>
      <w:sz w:val="28"/>
      <w:szCs w:val="24"/>
      <w14:ligatures w14:val="standardContextual"/>
    </w:rPr>
  </w:style>
  <w:style w:type="paragraph" w:customStyle="1" w:styleId="PruebaEstilo">
    <w:name w:val="PruebaEstilo"/>
    <w:basedOn w:val="EstiloSabato"/>
    <w:link w:val="PruebaEstiloCar"/>
    <w:qFormat/>
    <w:rsid w:val="00C07730"/>
    <w:rPr>
      <w:b w:val="0"/>
      <w:bCs/>
      <w:sz w:val="24"/>
    </w:rPr>
  </w:style>
  <w:style w:type="character" w:customStyle="1" w:styleId="PruebaEstiloCar">
    <w:name w:val="PruebaEstilo Car"/>
    <w:basedOn w:val="EstiloSabatoCar"/>
    <w:link w:val="PruebaEstilo"/>
    <w:rsid w:val="00C07730"/>
    <w:rPr>
      <w:rFonts w:ascii="Times New Roman" w:eastAsiaTheme="majorEastAsia" w:hAnsi="Times New Roman" w:cstheme="majorBidi"/>
      <w:b w:val="0"/>
      <w:bCs/>
      <w:sz w:val="24"/>
      <w:szCs w:val="24"/>
      <w14:ligatures w14:val="standardContextual"/>
    </w:rPr>
  </w:style>
  <w:style w:type="paragraph" w:styleId="TDC2">
    <w:name w:val="toc 2"/>
    <w:basedOn w:val="Normal"/>
    <w:next w:val="Normal"/>
    <w:autoRedefine/>
    <w:uiPriority w:val="39"/>
    <w:unhideWhenUsed/>
    <w:rsid w:val="00746813"/>
    <w:pPr>
      <w:spacing w:after="0"/>
      <w:ind w:left="210"/>
    </w:pPr>
    <w:rPr>
      <w:rFonts w:cstheme="minorHAnsi"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3F0190"/>
    <w:pPr>
      <w:spacing w:after="0"/>
      <w:ind w:left="420"/>
    </w:pPr>
    <w:rPr>
      <w:rFonts w:cstheme="minorHAnsi"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07730"/>
    <w:pPr>
      <w:spacing w:after="0"/>
      <w:ind w:left="63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07730"/>
    <w:pPr>
      <w:spacing w:after="0"/>
      <w:ind w:left="84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07730"/>
    <w:pPr>
      <w:spacing w:after="0"/>
      <w:ind w:left="105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07730"/>
    <w:pPr>
      <w:spacing w:after="0"/>
      <w:ind w:left="126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07730"/>
    <w:pPr>
      <w:spacing w:after="0"/>
      <w:ind w:left="147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07730"/>
    <w:pPr>
      <w:spacing w:after="0"/>
      <w:ind w:left="1680"/>
    </w:pPr>
    <w:rPr>
      <w:rFonts w:cstheme="minorHAnsi"/>
      <w:sz w:val="18"/>
      <w:szCs w:val="18"/>
    </w:rPr>
  </w:style>
  <w:style w:type="paragraph" w:styleId="Textoindependiente">
    <w:name w:val="Body Text"/>
    <w:basedOn w:val="Normal"/>
    <w:link w:val="TextoindependienteCar"/>
    <w:rsid w:val="00B27C42"/>
    <w:pPr>
      <w:spacing w:after="80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27C42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CA4C4B"/>
    <w:pPr>
      <w:spacing w:line="252" w:lineRule="auto"/>
      <w:ind w:left="720"/>
      <w:contextualSpacing/>
    </w:pPr>
    <w:rPr>
      <w:szCs w:val="22"/>
      <w14:ligatures w14:val="standardContextual"/>
    </w:rPr>
  </w:style>
  <w:style w:type="table" w:customStyle="1" w:styleId="Tablanormal21">
    <w:name w:val="Tabla normal 21"/>
    <w:basedOn w:val="Tablanormal"/>
    <w:uiPriority w:val="42"/>
    <w:rsid w:val="00CA4C4B"/>
    <w:pPr>
      <w:spacing w:after="0" w:line="240" w:lineRule="auto"/>
    </w:pPr>
    <w:rPr>
      <w:rFonts w:eastAsiaTheme="minorHAnsi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itulo1">
    <w:name w:val="Titulo 1"/>
    <w:basedOn w:val="Normal"/>
    <w:link w:val="Titulo1Car"/>
    <w:rsid w:val="00CA4C4B"/>
    <w:pPr>
      <w:keepNext/>
      <w:keepLines/>
      <w:spacing w:before="240" w:after="0" w:line="252" w:lineRule="auto"/>
      <w:ind w:left="432" w:hanging="432"/>
      <w:outlineLvl w:val="0"/>
    </w:pPr>
    <w:rPr>
      <w:rFonts w:ascii="Arial" w:eastAsia="Times New Roman" w:hAnsi="Arial" w:cstheme="majorBidi"/>
      <w:b/>
      <w:sz w:val="28"/>
      <w:szCs w:val="32"/>
      <w:lang w:val="es-ES" w:eastAsia="es-ES"/>
      <w14:ligatures w14:val="standardContextual"/>
    </w:rPr>
  </w:style>
  <w:style w:type="character" w:customStyle="1" w:styleId="Titulo1Car">
    <w:name w:val="Titulo 1 Car"/>
    <w:basedOn w:val="Fuentedeprrafopredeter"/>
    <w:link w:val="Titulo1"/>
    <w:rsid w:val="00CA4C4B"/>
    <w:rPr>
      <w:rFonts w:ascii="Arial" w:eastAsia="Times New Roman" w:hAnsi="Arial" w:cstheme="majorBidi"/>
      <w:b/>
      <w:sz w:val="28"/>
      <w:szCs w:val="32"/>
      <w:lang w:val="es-ES" w:eastAsia="es-ES"/>
      <w14:ligatures w14:val="standardContextual"/>
    </w:rPr>
  </w:style>
  <w:style w:type="paragraph" w:customStyle="1" w:styleId="Titulo2">
    <w:name w:val="Titulo 2"/>
    <w:basedOn w:val="Normal"/>
    <w:link w:val="Titulo2Car"/>
    <w:rsid w:val="00CA4C4B"/>
    <w:pPr>
      <w:keepNext/>
      <w:keepLines/>
      <w:numPr>
        <w:ilvl w:val="1"/>
      </w:numPr>
      <w:spacing w:before="40" w:after="0" w:line="252" w:lineRule="auto"/>
      <w:ind w:left="576" w:hanging="576"/>
      <w:outlineLvl w:val="1"/>
    </w:pPr>
    <w:rPr>
      <w:rFonts w:eastAsiaTheme="majorEastAsia" w:cstheme="majorBidi"/>
      <w:b/>
      <w:sz w:val="24"/>
      <w:szCs w:val="26"/>
      <w14:ligatures w14:val="standardContextual"/>
    </w:rPr>
  </w:style>
  <w:style w:type="character" w:customStyle="1" w:styleId="Titulo2Car">
    <w:name w:val="Titulo 2 Car"/>
    <w:basedOn w:val="Fuentedeprrafopredeter"/>
    <w:link w:val="Titulo2"/>
    <w:rsid w:val="00CA4C4B"/>
    <w:rPr>
      <w:rFonts w:eastAsiaTheme="majorEastAsia" w:cstheme="majorBidi"/>
      <w:b/>
      <w:sz w:val="24"/>
      <w:szCs w:val="26"/>
      <w14:ligatures w14:val="standardContextual"/>
    </w:rPr>
  </w:style>
  <w:style w:type="paragraph" w:customStyle="1" w:styleId="Titulo3">
    <w:name w:val="Titulo 3"/>
    <w:basedOn w:val="Normal"/>
    <w:link w:val="Titulo3Car"/>
    <w:rsid w:val="00310BF8"/>
    <w:pPr>
      <w:keepNext/>
      <w:keepLines/>
      <w:numPr>
        <w:ilvl w:val="2"/>
      </w:numPr>
      <w:spacing w:before="40" w:after="0" w:line="252" w:lineRule="auto"/>
      <w:ind w:left="1428" w:hanging="720"/>
      <w:outlineLvl w:val="2"/>
    </w:pPr>
    <w:rPr>
      <w:rFonts w:eastAsia="Times New Roman" w:cstheme="majorBidi"/>
      <w:b/>
      <w:sz w:val="24"/>
      <w:szCs w:val="24"/>
      <w:lang w:val="es-ES" w:eastAsia="es-ES"/>
      <w14:ligatures w14:val="standardContextual"/>
    </w:rPr>
  </w:style>
  <w:style w:type="character" w:customStyle="1" w:styleId="Titulo3Car">
    <w:name w:val="Titulo 3 Car"/>
    <w:basedOn w:val="Fuentedeprrafopredeter"/>
    <w:link w:val="Titulo3"/>
    <w:rsid w:val="00310BF8"/>
    <w:rPr>
      <w:rFonts w:eastAsia="Times New Roman" w:cstheme="majorBidi"/>
      <w:b/>
      <w:sz w:val="24"/>
      <w:szCs w:val="24"/>
      <w:lang w:val="es-ES" w:eastAsia="es-ES"/>
      <w14:ligatures w14:val="standardContextual"/>
    </w:rPr>
  </w:style>
  <w:style w:type="character" w:styleId="Textodelmarcadordeposicin">
    <w:name w:val="Placeholder Text"/>
    <w:basedOn w:val="Fuentedeprrafopredeter"/>
    <w:uiPriority w:val="99"/>
    <w:semiHidden/>
    <w:rsid w:val="00166020"/>
    <w:rPr>
      <w:color w:val="666666"/>
    </w:rPr>
  </w:style>
  <w:style w:type="paragraph" w:styleId="Tabladeilustraciones">
    <w:name w:val="table of figures"/>
    <w:basedOn w:val="Normal"/>
    <w:next w:val="Normal"/>
    <w:uiPriority w:val="99"/>
    <w:unhideWhenUsed/>
    <w:rsid w:val="005B3169"/>
    <w:pPr>
      <w:spacing w:after="0"/>
    </w:pPr>
  </w:style>
  <w:style w:type="table" w:styleId="Tablaconcuadrcula">
    <w:name w:val="Table Grid"/>
    <w:basedOn w:val="Tablanormal"/>
    <w:uiPriority w:val="59"/>
    <w:rsid w:val="00E57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68B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8B3"/>
    <w:rPr>
      <w:rFonts w:ascii="Tahoma" w:hAnsi="Tahoma" w:cs="Tahoma"/>
      <w:sz w:val="16"/>
      <w:szCs w:val="16"/>
    </w:rPr>
  </w:style>
  <w:style w:type="table" w:styleId="Tablanormal2">
    <w:name w:val="Plain Table 2"/>
    <w:basedOn w:val="Tablanormal"/>
    <w:uiPriority w:val="42"/>
    <w:rsid w:val="002C16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883B13"/>
    <w:pPr>
      <w:spacing w:before="0"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83B13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83B13"/>
    <w:rPr>
      <w:vertAlign w:val="superscript"/>
    </w:rPr>
  </w:style>
  <w:style w:type="table" w:styleId="Tablaconcuadrcula1clara">
    <w:name w:val="Grid Table 1 Light"/>
    <w:basedOn w:val="Tablanormal"/>
    <w:uiPriority w:val="46"/>
    <w:rsid w:val="00350F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fa">
    <w:name w:val="Bibliography"/>
    <w:basedOn w:val="Normal"/>
    <w:next w:val="Normal"/>
    <w:uiPriority w:val="37"/>
    <w:unhideWhenUsed/>
    <w:rsid w:val="003E2463"/>
    <w:pPr>
      <w:tabs>
        <w:tab w:val="left" w:pos="384"/>
      </w:tabs>
      <w:spacing w:after="0"/>
      <w:ind w:left="384" w:hanging="384"/>
    </w:pPr>
  </w:style>
  <w:style w:type="table" w:styleId="Tablaconcuadrcula1clara-nfasis3">
    <w:name w:val="Grid Table 1 Light Accent 3"/>
    <w:basedOn w:val="Tablanormal"/>
    <w:uiPriority w:val="46"/>
    <w:rsid w:val="00FF0C6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guntas-Observaciones">
    <w:name w:val="Preguntas - Observaciones"/>
    <w:basedOn w:val="Prrafodelista"/>
    <w:next w:val="Normal"/>
    <w:link w:val="Preguntas-ObservacionesCar"/>
    <w:qFormat/>
    <w:rsid w:val="007E37AD"/>
    <w:pPr>
      <w:numPr>
        <w:numId w:val="2"/>
      </w:numPr>
    </w:pPr>
    <w:rPr>
      <w:b/>
      <w:bCs/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E37AD"/>
    <w:rPr>
      <w:rFonts w:ascii="Times New Roman" w:hAnsi="Times New Roman"/>
      <w:sz w:val="22"/>
      <w:szCs w:val="22"/>
      <w14:ligatures w14:val="standardContextual"/>
    </w:rPr>
  </w:style>
  <w:style w:type="character" w:customStyle="1" w:styleId="Preguntas-ObservacionesCar">
    <w:name w:val="Preguntas - Observaciones Car"/>
    <w:basedOn w:val="PrrafodelistaCar"/>
    <w:link w:val="Preguntas-Observaciones"/>
    <w:rsid w:val="007E37AD"/>
    <w:rPr>
      <w:rFonts w:ascii="Times New Roman" w:hAnsi="Times New Roman"/>
      <w:b/>
      <w:bCs/>
      <w:i/>
      <w:iCs/>
      <w:sz w:val="22"/>
      <w:szCs w:val="22"/>
      <w14:ligatures w14:val="standardContextual"/>
    </w:rPr>
  </w:style>
  <w:style w:type="paragraph" w:styleId="NormalWeb">
    <w:name w:val="Normal (Web)"/>
    <w:basedOn w:val="Normal"/>
    <w:uiPriority w:val="99"/>
    <w:unhideWhenUsed/>
    <w:rsid w:val="009F3896"/>
    <w:rPr>
      <w:rFonts w:cs="Times New Roman"/>
      <w:sz w:val="24"/>
      <w:szCs w:val="24"/>
    </w:rPr>
  </w:style>
  <w:style w:type="character" w:customStyle="1" w:styleId="katex-mathml">
    <w:name w:val="katex-mathml"/>
    <w:basedOn w:val="Fuentedeprrafopredeter"/>
    <w:rsid w:val="00460191"/>
  </w:style>
  <w:style w:type="character" w:customStyle="1" w:styleId="mord">
    <w:name w:val="mord"/>
    <w:basedOn w:val="Fuentedeprrafopredeter"/>
    <w:rsid w:val="00460191"/>
  </w:style>
  <w:style w:type="character" w:customStyle="1" w:styleId="mrel">
    <w:name w:val="mrel"/>
    <w:basedOn w:val="Fuentedeprrafopredeter"/>
    <w:rsid w:val="00460191"/>
  </w:style>
  <w:style w:type="character" w:customStyle="1" w:styleId="mbin">
    <w:name w:val="mbin"/>
    <w:basedOn w:val="Fuentedeprrafopredeter"/>
    <w:rsid w:val="00460191"/>
  </w:style>
  <w:style w:type="character" w:styleId="Mencinsinresolver">
    <w:name w:val="Unresolved Mention"/>
    <w:basedOn w:val="Fuentedeprrafopredeter"/>
    <w:uiPriority w:val="99"/>
    <w:semiHidden/>
    <w:unhideWhenUsed/>
    <w:rsid w:val="001949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5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52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5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yer\Desktop\Documentos\Plantillas%20personalizadas%20de%20Office\PlantillaInformesInstitutoSabatoFin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005EB5F-FB2A-4B1B-9C10-D06905D16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PlantillaInformesInstitutoSabatoFinal</Template>
  <TotalTime>544</TotalTime>
  <Pages>1</Pages>
  <Words>1614</Words>
  <Characters>8881</Characters>
  <Application>Microsoft Office Word</Application>
  <DocSecurity>0</DocSecurity>
  <Lines>74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7" baseType="lpstr">
      <vt:lpstr/>
      <vt:lpstr>INTRODUCCIÓN</vt:lpstr>
      <vt:lpstr>OBJETIVOS DEL PRESENTE AVANCE</vt:lpstr>
      <vt:lpstr>DESCRIPCIÓN DEL PROBLEMA FÍSICO</vt:lpstr>
      <vt:lpstr>    Estructura de archivos del proyecto</vt:lpstr>
      <vt:lpstr>GENERACIÓN DE DATASET</vt:lpstr>
      <vt:lpstr>    Generación de condiciones de borde y punto caliente</vt:lpstr>
      <vt:lpstr>    Resolución del problema y construcción del dataset</vt:lpstr>
      <vt:lpstr>    Almacenamiento</vt:lpstr>
      <vt:lpstr>    Automatización</vt:lpstr>
      <vt:lpstr>ENFOQUE DE MACHINE LEARNING</vt:lpstr>
      <vt:lpstr>    Preparación del dataset</vt:lpstr>
      <vt:lpstr>    Definición del modelo</vt:lpstr>
      <vt:lpstr>    Configuración de entrenamiento</vt:lpstr>
      <vt:lpstr>RESULTADOS PRELIMINARES</vt:lpstr>
      <vt:lpstr>PRÓXIMOS PASOS</vt:lpstr>
      <vt:lpstr>CONSULTAS</vt:lpstr>
    </vt:vector>
  </TitlesOfParts>
  <Company>Luffi</Company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Royer Condori Mamani</dc:creator>
  <cp:lastModifiedBy>Royer Condori Mamani</cp:lastModifiedBy>
  <cp:revision>14</cp:revision>
  <cp:lastPrinted>2025-06-23T00:44:00Z</cp:lastPrinted>
  <dcterms:created xsi:type="dcterms:W3CDTF">2025-06-30T12:57:00Z</dcterms:created>
  <dcterms:modified xsi:type="dcterms:W3CDTF">2025-07-01T00:29:00Z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zotero-version="7.0.16"&gt;&lt;session id="vdmwWKAa"/&gt;&lt;style id="http://www.zotero.org/styles/ieee" locale="es-ES" hasBibliography="1" bibliographyStyleHasBeenSet="1"/&gt;&lt;prefs&gt;&lt;pref name="fieldType" value="Field"/&gt;&lt;/prefs&gt;&lt;/data&gt;</vt:lpwstr>
  </property>
</Properties>
</file>