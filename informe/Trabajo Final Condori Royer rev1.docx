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CC306" w14:textId="1D55BF30" w:rsidR="00CC74ED" w:rsidRDefault="0057251A" w:rsidP="00DC575B">
      <w:pPr>
        <w:pStyle w:val="EstiloSabato"/>
      </w:pPr>
      <w:r>
        <w:t xml:space="preserve">MODIFICACION </w:t>
      </w:r>
      <w:r w:rsidR="0020553B">
        <w:t xml:space="preserve">DE LA </w:t>
      </w:r>
      <w:r>
        <w:t>FUNCION DE PERDIDA</w:t>
      </w:r>
    </w:p>
    <w:p w14:paraId="654ACE92" w14:textId="73427C30" w:rsidR="00C63CB7" w:rsidRPr="00C63CB7" w:rsidRDefault="00D91AA4" w:rsidP="00C63CB7">
      <w:r>
        <w:t xml:space="preserve">Se incorporo una modificación en la función de </w:t>
      </w:r>
      <w:r w:rsidR="00831798">
        <w:t>pérdida</w:t>
      </w:r>
      <w:r>
        <w:t xml:space="preserve"> del modelo </w:t>
      </w:r>
      <w:r w:rsidR="00F04DB6">
        <w:t xml:space="preserve">para ponderar la presencia del punto caliente en la placa. Se definió de esta manera </w:t>
      </w:r>
      <w:r w:rsidR="00831798">
        <w:t>una nueva función llamada</w:t>
      </w:r>
      <w:r w:rsidR="00F04DB6">
        <w:t xml:space="preserve">: </w:t>
      </w:r>
      <w:r w:rsidR="00C63CB7">
        <w:t>“</w:t>
      </w:r>
      <w:proofErr w:type="spellStart"/>
      <w:r w:rsidR="00C63CB7" w:rsidRPr="00C63CB7">
        <w:t>MSEcustom_batch</w:t>
      </w:r>
      <w:proofErr w:type="spellEnd"/>
      <w:r w:rsidR="00C63CB7">
        <w:t xml:space="preserve">” </w:t>
      </w:r>
    </w:p>
    <w:p w14:paraId="2D76A252" w14:textId="68FF9FAC" w:rsidR="0057251A" w:rsidRPr="004D08E8" w:rsidRDefault="00516524" w:rsidP="005725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batch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 xml:space="preserve"> MS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resto</m:t>
              </m:r>
            </m:sub>
          </m:sSub>
          <m:r>
            <w:rPr>
              <w:rFonts w:ascii="Cambria Math" w:hAnsi="Cambria Math"/>
            </w:rPr>
            <m:t>+α MS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radio</m:t>
              </m:r>
            </m:sub>
          </m:sSub>
        </m:oMath>
      </m:oMathPara>
    </w:p>
    <w:p w14:paraId="75693EF7" w14:textId="2A1969DD" w:rsidR="004D08E8" w:rsidRDefault="00604683" w:rsidP="0057251A">
      <w:r>
        <w:t>Esta función lo que hace es tomar el punto caliente de cada muestra y crear un</w:t>
      </w:r>
      <w:r w:rsidR="0090132D">
        <w:t xml:space="preserve">a ventana </w:t>
      </w:r>
      <w:r w:rsidR="00101573"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01573">
        <w:t xml:space="preserve"> (</w:t>
      </w:r>
      <w:r w:rsidR="00326228">
        <w:t xml:space="preserve">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 w:rsidR="00326228">
        <w:t xml:space="preserve"> entonces se crea una ventana de </w:t>
      </w:r>
      <m:oMath>
        <m:r>
          <w:rPr>
            <w:rFonts w:ascii="Cambria Math" w:hAnsi="Cambria Math"/>
          </w:rPr>
          <m:t>9x9</m:t>
        </m:r>
      </m:oMath>
      <w:r w:rsidR="00101573">
        <w:t>)</w:t>
      </w:r>
      <w:r w:rsidR="00326228">
        <w:t xml:space="preserve"> </w:t>
      </w:r>
      <w:r w:rsidR="0037462A">
        <w:t>que tiene una</w:t>
      </w:r>
      <w:r w:rsidR="00326228">
        <w:t xml:space="preserve"> </w:t>
      </w:r>
      <w:r w:rsidR="0037462A">
        <w:t xml:space="preserve">dimensión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7462A">
        <w:t xml:space="preserve">. </w:t>
      </w:r>
    </w:p>
    <w:p w14:paraId="691C6EF0" w14:textId="3B92D254" w:rsidR="002B26FE" w:rsidRDefault="009619A0" w:rsidP="0057251A">
      <w:r>
        <w:t xml:space="preserve">Se toman los índices correspondientes a los puntos dentro de esa ventana y se calcula el </w:t>
      </w:r>
      <m:oMath>
        <m:r>
          <w:rPr>
            <w:rFonts w:ascii="Cambria Math" w:hAnsi="Cambria Math"/>
          </w:rPr>
          <m:t>MS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radio</m:t>
            </m:r>
          </m:sub>
        </m:sSub>
      </m:oMath>
      <w:r>
        <w:t xml:space="preserve"> y con los otros </w:t>
      </w:r>
      <w:r w:rsidR="008E7DF5">
        <w:t xml:space="preserve">índices se calcula </w:t>
      </w:r>
      <m:oMath>
        <m:r>
          <w:rPr>
            <w:rFonts w:ascii="Cambria Math" w:hAnsi="Cambria Math"/>
          </w:rPr>
          <m:t>MS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resto</m:t>
            </m:r>
          </m:sub>
        </m:sSub>
      </m:oMath>
      <w:r w:rsidR="008E7DF5">
        <w:t xml:space="preserve">. El coeficiente </w:t>
      </w:r>
      <m:oMath>
        <m:r>
          <w:rPr>
            <w:rFonts w:ascii="Cambria Math" w:hAnsi="Cambria Math"/>
          </w:rPr>
          <m:t>α</m:t>
        </m:r>
      </m:oMath>
      <w:r w:rsidR="008E7DF5">
        <w:t xml:space="preserve"> define el p</w:t>
      </w:r>
      <w:r w:rsidR="00B9047B">
        <w:t xml:space="preserve">eso de cada termino. </w:t>
      </w:r>
    </w:p>
    <w:p w14:paraId="637A9D1D" w14:textId="7417F955" w:rsidR="00B9047B" w:rsidRDefault="006801F8" w:rsidP="0057251A">
      <w:r>
        <w:t xml:space="preserve">Se implemento la función variando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1A5F">
        <w:t xml:space="preserve"> para</w:t>
      </w:r>
      <w:r w:rsidR="00E5550C">
        <w:t>:</w:t>
      </w:r>
    </w:p>
    <w:tbl>
      <w:tblPr>
        <w:tblStyle w:val="Tablaconcuadrcula1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</w:tblGrid>
      <w:tr w:rsidR="008672E1" w:rsidRPr="00ED11A6" w14:paraId="6C51445A" w14:textId="77777777" w:rsidTr="00867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Align w:val="center"/>
          </w:tcPr>
          <w:p w14:paraId="4553625F" w14:textId="4340F93D" w:rsidR="008672E1" w:rsidRPr="00ED11A6" w:rsidRDefault="008672E1" w:rsidP="008672E1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ED11A6">
              <w:rPr>
                <w:b w:val="0"/>
                <w:bCs w:val="0"/>
                <w:sz w:val="18"/>
                <w:szCs w:val="18"/>
              </w:rPr>
              <w:t>Epochs</w:t>
            </w:r>
            <w:proofErr w:type="spellEnd"/>
          </w:p>
        </w:tc>
        <w:tc>
          <w:tcPr>
            <w:tcW w:w="1191" w:type="dxa"/>
            <w:vAlign w:val="center"/>
          </w:tcPr>
          <w:p w14:paraId="2AF19E85" w14:textId="746981CE" w:rsidR="008672E1" w:rsidRPr="00ED11A6" w:rsidRDefault="008672E1" w:rsidP="0086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ED11A6">
              <w:rPr>
                <w:b w:val="0"/>
                <w:bCs w:val="0"/>
                <w:sz w:val="18"/>
                <w:szCs w:val="18"/>
              </w:rPr>
              <w:t>Bach_size</w:t>
            </w:r>
            <w:proofErr w:type="spellEnd"/>
          </w:p>
        </w:tc>
        <w:tc>
          <w:tcPr>
            <w:tcW w:w="1191" w:type="dxa"/>
            <w:vAlign w:val="center"/>
          </w:tcPr>
          <w:p w14:paraId="125B1D26" w14:textId="770ADC40" w:rsidR="008672E1" w:rsidRPr="00ED11A6" w:rsidRDefault="008672E1" w:rsidP="0086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ED11A6">
              <w:rPr>
                <w:b w:val="0"/>
                <w:bCs w:val="0"/>
                <w:sz w:val="18"/>
                <w:szCs w:val="18"/>
              </w:rPr>
              <w:t>Ir</w:t>
            </w:r>
          </w:p>
        </w:tc>
        <w:tc>
          <w:tcPr>
            <w:tcW w:w="1191" w:type="dxa"/>
            <w:vAlign w:val="center"/>
          </w:tcPr>
          <w:p w14:paraId="4C7A038F" w14:textId="349933EB" w:rsidR="008672E1" w:rsidRPr="00ED11A6" w:rsidRDefault="008672E1" w:rsidP="0086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oMath>
            </m:oMathPara>
          </w:p>
        </w:tc>
      </w:tr>
      <w:tr w:rsidR="008672E1" w:rsidRPr="00ED11A6" w14:paraId="4CE46890" w14:textId="77777777" w:rsidTr="008672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Align w:val="center"/>
          </w:tcPr>
          <w:p w14:paraId="04B81CAC" w14:textId="4529D61F" w:rsidR="008672E1" w:rsidRPr="00ED11A6" w:rsidRDefault="008672E1" w:rsidP="008672E1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ED11A6">
              <w:rPr>
                <w:b w:val="0"/>
                <w:bCs w:val="0"/>
                <w:sz w:val="18"/>
                <w:szCs w:val="18"/>
              </w:rPr>
              <w:t>1000</w:t>
            </w:r>
          </w:p>
        </w:tc>
        <w:tc>
          <w:tcPr>
            <w:tcW w:w="1191" w:type="dxa"/>
            <w:vAlign w:val="center"/>
          </w:tcPr>
          <w:p w14:paraId="26309C39" w14:textId="39353617" w:rsidR="008672E1" w:rsidRPr="00ED11A6" w:rsidRDefault="008672E1" w:rsidP="0086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11A6">
              <w:rPr>
                <w:sz w:val="18"/>
                <w:szCs w:val="18"/>
              </w:rPr>
              <w:t>32</w:t>
            </w:r>
          </w:p>
        </w:tc>
        <w:tc>
          <w:tcPr>
            <w:tcW w:w="1191" w:type="dxa"/>
            <w:vAlign w:val="center"/>
          </w:tcPr>
          <w:p w14:paraId="31E5F0DA" w14:textId="2AD0CA5C" w:rsidR="008672E1" w:rsidRPr="00ED11A6" w:rsidRDefault="008672E1" w:rsidP="0086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11A6">
              <w:rPr>
                <w:sz w:val="18"/>
                <w:szCs w:val="18"/>
              </w:rPr>
              <w:t>1e-4</w:t>
            </w:r>
          </w:p>
        </w:tc>
        <w:tc>
          <w:tcPr>
            <w:tcW w:w="1191" w:type="dxa"/>
            <w:vAlign w:val="center"/>
          </w:tcPr>
          <w:p w14:paraId="5D55B33C" w14:textId="35F1A25D" w:rsidR="008672E1" w:rsidRPr="00ED11A6" w:rsidRDefault="008672E1" w:rsidP="00867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11A6">
              <w:rPr>
                <w:sz w:val="18"/>
                <w:szCs w:val="18"/>
              </w:rPr>
              <w:t>0.95</w:t>
            </w: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84E54" w:rsidRPr="00EC5F22" w14:paraId="2EBEE8F5" w14:textId="77777777" w:rsidTr="00EC5F22">
        <w:tc>
          <w:tcPr>
            <w:tcW w:w="9356" w:type="dxa"/>
            <w:vAlign w:val="center"/>
          </w:tcPr>
          <w:p w14:paraId="26274AE5" w14:textId="77777777" w:rsidR="002E7969" w:rsidRDefault="008123D8" w:rsidP="002E7969">
            <w:pPr>
              <w:keepNext/>
              <w:jc w:val="center"/>
            </w:pPr>
            <w:r w:rsidRPr="008123D8">
              <w:rPr>
                <w:sz w:val="18"/>
                <w:szCs w:val="18"/>
                <w:lang w:val="en-US"/>
              </w:rPr>
              <w:drawing>
                <wp:inline distT="0" distB="0" distL="0" distR="0" wp14:anchorId="24DEEAAF" wp14:editId="60A6CEBB">
                  <wp:extent cx="5418533" cy="3600000"/>
                  <wp:effectExtent l="0" t="0" r="0" b="635"/>
                  <wp:docPr id="963722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722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533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D212F" w14:textId="5F6CF385" w:rsidR="00184E54" w:rsidRPr="002E7969" w:rsidRDefault="002E7969" w:rsidP="002E7969">
            <w:pPr>
              <w:pStyle w:val="Descripcin"/>
              <w:rPr>
                <w:szCs w:val="18"/>
              </w:rPr>
            </w:pPr>
            <w:r w:rsidRPr="002E7969">
              <w:rPr>
                <w:b/>
                <w:bCs/>
                <w:i/>
                <w:iCs w:val="0"/>
              </w:rPr>
              <w:t xml:space="preserve">Figura </w:t>
            </w:r>
            <w:r w:rsidRPr="002E7969">
              <w:rPr>
                <w:b/>
                <w:bCs/>
                <w:i/>
                <w:iCs w:val="0"/>
              </w:rPr>
              <w:fldChar w:fldCharType="begin"/>
            </w:r>
            <w:r w:rsidRPr="002E7969">
              <w:rPr>
                <w:b/>
                <w:bCs/>
                <w:i/>
                <w:iCs w:val="0"/>
              </w:rPr>
              <w:instrText xml:space="preserve"> SEQ Figura \* ARABIC </w:instrText>
            </w:r>
            <w:r w:rsidRPr="002E7969">
              <w:rPr>
                <w:b/>
                <w:bCs/>
                <w:i/>
                <w:iCs w:val="0"/>
              </w:rPr>
              <w:fldChar w:fldCharType="separate"/>
            </w:r>
            <w:r w:rsidR="008339A7">
              <w:rPr>
                <w:b/>
                <w:bCs/>
                <w:i/>
                <w:iCs w:val="0"/>
                <w:noProof/>
              </w:rPr>
              <w:t>1</w:t>
            </w:r>
            <w:r w:rsidRPr="002E7969">
              <w:rPr>
                <w:b/>
                <w:bCs/>
                <w:i/>
                <w:iCs w:val="0"/>
              </w:rPr>
              <w:fldChar w:fldCharType="end"/>
            </w:r>
            <w:r w:rsidRPr="002E7969">
              <w:rPr>
                <w:b/>
                <w:bCs/>
                <w:i/>
                <w:iCs w:val="0"/>
              </w:rPr>
              <w:t>:</w:t>
            </w:r>
            <w:r>
              <w:t xml:space="preserve"> Curvas de validación obtenidas con la implementación de la función </w:t>
            </w:r>
            <w:proofErr w:type="spellStart"/>
            <w:r w:rsidRPr="002E7969">
              <w:rPr>
                <w:i/>
                <w:iCs w:val="0"/>
              </w:rPr>
              <w:t>MSEcustom_batch</w:t>
            </w:r>
            <w:proofErr w:type="spellEnd"/>
          </w:p>
        </w:tc>
      </w:tr>
      <w:tr w:rsidR="00184E54" w:rsidRPr="00EC5F22" w14:paraId="13EE9153" w14:textId="77777777" w:rsidTr="00EC5F22">
        <w:tc>
          <w:tcPr>
            <w:tcW w:w="9356" w:type="dxa"/>
            <w:vAlign w:val="center"/>
          </w:tcPr>
          <w:p w14:paraId="32FFCFDB" w14:textId="77777777" w:rsidR="00A51C1E" w:rsidRDefault="00184E54" w:rsidP="00A51C1E">
            <w:pPr>
              <w:keepNext/>
              <w:jc w:val="center"/>
            </w:pPr>
            <w:r w:rsidRPr="00EC5F22">
              <w:rPr>
                <w:noProof/>
                <w:sz w:val="18"/>
                <w:szCs w:val="18"/>
                <w:lang w:val="en-US"/>
              </w:rPr>
              <w:drawing>
                <wp:inline distT="0" distB="0" distL="0" distR="0" wp14:anchorId="4CD9EDBC" wp14:editId="453B4ED3">
                  <wp:extent cx="5850890" cy="1579381"/>
                  <wp:effectExtent l="0" t="0" r="0" b="1905"/>
                  <wp:docPr id="16179797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979774" name="Imagen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890" cy="1579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BD385" w14:textId="57674440" w:rsidR="00184E54" w:rsidRPr="00A51C1E" w:rsidRDefault="00A51C1E" w:rsidP="00A51C1E">
            <w:pPr>
              <w:pStyle w:val="Descripcin"/>
              <w:rPr>
                <w:szCs w:val="18"/>
              </w:rPr>
            </w:pPr>
            <w:r w:rsidRPr="00A51C1E">
              <w:rPr>
                <w:b/>
                <w:bCs/>
                <w:i/>
                <w:iCs w:val="0"/>
              </w:rPr>
              <w:t xml:space="preserve">Figura </w:t>
            </w:r>
            <w:r w:rsidRPr="00A51C1E">
              <w:rPr>
                <w:b/>
                <w:bCs/>
                <w:i/>
                <w:iCs w:val="0"/>
              </w:rPr>
              <w:fldChar w:fldCharType="begin"/>
            </w:r>
            <w:r w:rsidRPr="00A51C1E">
              <w:rPr>
                <w:b/>
                <w:bCs/>
                <w:i/>
                <w:iCs w:val="0"/>
              </w:rPr>
              <w:instrText xml:space="preserve"> SEQ Figura \* ARABIC </w:instrText>
            </w:r>
            <w:r w:rsidRPr="00A51C1E">
              <w:rPr>
                <w:b/>
                <w:bCs/>
                <w:i/>
                <w:iCs w:val="0"/>
              </w:rPr>
              <w:fldChar w:fldCharType="separate"/>
            </w:r>
            <w:r w:rsidR="008339A7">
              <w:rPr>
                <w:b/>
                <w:bCs/>
                <w:i/>
                <w:iCs w:val="0"/>
                <w:noProof/>
              </w:rPr>
              <w:t>2</w:t>
            </w:r>
            <w:r w:rsidRPr="00A51C1E">
              <w:rPr>
                <w:b/>
                <w:bCs/>
                <w:i/>
                <w:iCs w:val="0"/>
              </w:rPr>
              <w:fldChar w:fldCharType="end"/>
            </w:r>
            <w:r>
              <w:t>: Ejemplo de uso de la función, el punto caliente se empieza a definir</w:t>
            </w:r>
          </w:p>
        </w:tc>
      </w:tr>
    </w:tbl>
    <w:p w14:paraId="14A32DA7" w14:textId="10057AEF" w:rsidR="00EC5F22" w:rsidRPr="00E449A1" w:rsidRDefault="00EC5F22" w:rsidP="00EC5F22">
      <w:pPr>
        <w:rPr>
          <w:b/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C5F22" w14:paraId="5307899A" w14:textId="77777777" w:rsidTr="00FB6A68">
        <w:tc>
          <w:tcPr>
            <w:tcW w:w="9356" w:type="dxa"/>
            <w:vAlign w:val="center"/>
          </w:tcPr>
          <w:p w14:paraId="70968E5D" w14:textId="77777777" w:rsidR="005428B6" w:rsidRDefault="00AA0477" w:rsidP="005428B6">
            <w:pPr>
              <w:keepNext/>
              <w:jc w:val="center"/>
            </w:pPr>
            <w:r w:rsidRPr="00AA0477">
              <w:rPr>
                <w:lang w:val="en-US"/>
              </w:rPr>
              <w:lastRenderedPageBreak/>
              <w:drawing>
                <wp:inline distT="0" distB="0" distL="0" distR="0" wp14:anchorId="07473E9E" wp14:editId="6CBEDEB5">
                  <wp:extent cx="3621029" cy="2160000"/>
                  <wp:effectExtent l="0" t="0" r="0" b="0"/>
                  <wp:docPr id="3390849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0849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02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B2281" w14:textId="5A9F57D9" w:rsidR="00EC5F22" w:rsidRPr="005428B6" w:rsidRDefault="005428B6" w:rsidP="00B72ADA">
            <w:pPr>
              <w:pStyle w:val="Descripcin"/>
            </w:pPr>
            <w:r w:rsidRPr="005428B6">
              <w:rPr>
                <w:b/>
                <w:bCs/>
                <w:i/>
                <w:iCs w:val="0"/>
              </w:rPr>
              <w:t xml:space="preserve">Figura </w:t>
            </w:r>
            <w:r w:rsidRPr="005428B6">
              <w:rPr>
                <w:b/>
                <w:bCs/>
                <w:i/>
                <w:iCs w:val="0"/>
              </w:rPr>
              <w:fldChar w:fldCharType="begin"/>
            </w:r>
            <w:r w:rsidRPr="005428B6">
              <w:rPr>
                <w:b/>
                <w:bCs/>
                <w:i/>
                <w:iCs w:val="0"/>
              </w:rPr>
              <w:instrText xml:space="preserve"> SEQ Figura \* ARABIC </w:instrText>
            </w:r>
            <w:r w:rsidRPr="005428B6">
              <w:rPr>
                <w:b/>
                <w:bCs/>
                <w:i/>
                <w:iCs w:val="0"/>
              </w:rPr>
              <w:fldChar w:fldCharType="separate"/>
            </w:r>
            <w:r w:rsidR="008339A7">
              <w:rPr>
                <w:b/>
                <w:bCs/>
                <w:i/>
                <w:iCs w:val="0"/>
                <w:noProof/>
              </w:rPr>
              <w:t>3</w:t>
            </w:r>
            <w:r w:rsidRPr="005428B6">
              <w:rPr>
                <w:b/>
                <w:bCs/>
                <w:i/>
                <w:iCs w:val="0"/>
              </w:rPr>
              <w:fldChar w:fldCharType="end"/>
            </w:r>
            <w:r w:rsidRPr="005428B6">
              <w:rPr>
                <w:b/>
                <w:bCs/>
                <w:i/>
                <w:iCs w:val="0"/>
              </w:rPr>
              <w:t>:</w:t>
            </w:r>
            <w:r>
              <w:t xml:space="preserve"> Comparación entre las curvas de validación y entrenamiento para dos modelos </w:t>
            </w:r>
            <w:r w:rsidR="00B3376E">
              <w:t>de 100000 muestras</w:t>
            </w:r>
            <w:r>
              <w:t xml:space="preserve">: </w:t>
            </w:r>
            <w:r w:rsidRPr="005428B6">
              <w:rPr>
                <w:b/>
                <w:bCs/>
              </w:rPr>
              <w:t>run03</w:t>
            </w:r>
            <w:r>
              <w:t xml:space="preserve"> - Sin ponderación; </w:t>
            </w:r>
            <w:r w:rsidRPr="005428B6">
              <w:rPr>
                <w:b/>
                <w:bCs/>
              </w:rPr>
              <w:t>run09</w:t>
            </w:r>
            <w:r>
              <w:t xml:space="preserve"> - Con ponderación</w:t>
            </w:r>
          </w:p>
        </w:tc>
      </w:tr>
      <w:tr w:rsidR="00EC5F22" w14:paraId="4444BCE4" w14:textId="77777777" w:rsidTr="00FB6A68">
        <w:tc>
          <w:tcPr>
            <w:tcW w:w="9356" w:type="dxa"/>
            <w:vAlign w:val="center"/>
          </w:tcPr>
          <w:p w14:paraId="4E166C23" w14:textId="77777777" w:rsidR="00E95CA8" w:rsidRDefault="00EC5F22" w:rsidP="00E95CA8">
            <w:pPr>
              <w:keepNext/>
              <w:jc w:val="center"/>
            </w:pPr>
            <w:r w:rsidRPr="00184E54">
              <w:rPr>
                <w:noProof/>
                <w:lang w:val="en-US"/>
              </w:rPr>
              <w:drawing>
                <wp:inline distT="0" distB="0" distL="0" distR="0" wp14:anchorId="50867D0C" wp14:editId="14200FE8">
                  <wp:extent cx="5334545" cy="1440000"/>
                  <wp:effectExtent l="0" t="0" r="0" b="8255"/>
                  <wp:docPr id="21436462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646221" name="Imagen 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54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6B182" w14:textId="34AAF7FF" w:rsidR="00EC5F22" w:rsidRPr="00E95CA8" w:rsidRDefault="00E95CA8" w:rsidP="00E95CA8">
            <w:pPr>
              <w:pStyle w:val="Descripcin"/>
            </w:pPr>
            <w:r w:rsidRPr="00E95CA8">
              <w:rPr>
                <w:b/>
                <w:bCs/>
                <w:i/>
                <w:iCs w:val="0"/>
              </w:rPr>
              <w:t xml:space="preserve">Figura </w:t>
            </w:r>
            <w:r w:rsidRPr="00E95CA8">
              <w:rPr>
                <w:b/>
                <w:bCs/>
                <w:i/>
                <w:iCs w:val="0"/>
              </w:rPr>
              <w:fldChar w:fldCharType="begin"/>
            </w:r>
            <w:r w:rsidRPr="00E95CA8">
              <w:rPr>
                <w:b/>
                <w:bCs/>
                <w:i/>
                <w:iCs w:val="0"/>
              </w:rPr>
              <w:instrText xml:space="preserve"> SEQ Figura \* ARABIC </w:instrText>
            </w:r>
            <w:r w:rsidRPr="00E95CA8">
              <w:rPr>
                <w:b/>
                <w:bCs/>
                <w:i/>
                <w:iCs w:val="0"/>
              </w:rPr>
              <w:fldChar w:fldCharType="separate"/>
            </w:r>
            <w:r w:rsidR="008339A7">
              <w:rPr>
                <w:b/>
                <w:bCs/>
                <w:i/>
                <w:iCs w:val="0"/>
                <w:noProof/>
              </w:rPr>
              <w:t>4</w:t>
            </w:r>
            <w:r w:rsidRPr="00E95CA8">
              <w:rPr>
                <w:b/>
                <w:bCs/>
                <w:i/>
                <w:iCs w:val="0"/>
              </w:rPr>
              <w:fldChar w:fldCharType="end"/>
            </w:r>
            <w:r w:rsidRPr="00E95CA8">
              <w:rPr>
                <w:b/>
                <w:bCs/>
                <w:i/>
                <w:iCs w:val="0"/>
              </w:rPr>
              <w:t>:</w:t>
            </w:r>
            <w:r>
              <w:t xml:space="preserve"> Modelo de 100 000 muestras con 1000 </w:t>
            </w:r>
            <w:r w:rsidR="008C4243">
              <w:t>épocas</w:t>
            </w:r>
            <w:r>
              <w:t xml:space="preserve"> sin compensación</w:t>
            </w:r>
          </w:p>
        </w:tc>
      </w:tr>
      <w:tr w:rsidR="00FB6A68" w14:paraId="0385FEA9" w14:textId="77777777" w:rsidTr="00FB6A68">
        <w:tc>
          <w:tcPr>
            <w:tcW w:w="9356" w:type="dxa"/>
            <w:vAlign w:val="center"/>
          </w:tcPr>
          <w:p w14:paraId="614BFECB" w14:textId="77777777" w:rsidR="00036A21" w:rsidRDefault="00B922C4" w:rsidP="00036A21">
            <w:pPr>
              <w:keepNext/>
              <w:jc w:val="center"/>
            </w:pPr>
            <w:r w:rsidRPr="00184E54">
              <w:rPr>
                <w:noProof/>
                <w:lang w:val="en-US"/>
              </w:rPr>
              <w:drawing>
                <wp:inline distT="0" distB="0" distL="0" distR="0" wp14:anchorId="663B1735" wp14:editId="7AC4ABBC">
                  <wp:extent cx="5334548" cy="1440000"/>
                  <wp:effectExtent l="0" t="0" r="0" b="8255"/>
                  <wp:docPr id="13137864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786486" name="Imagen 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54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34EE1" w14:textId="19740AAE" w:rsidR="00FB6A68" w:rsidRPr="00036A21" w:rsidRDefault="00036A21" w:rsidP="00036A21">
            <w:pPr>
              <w:pStyle w:val="Descripcin"/>
            </w:pPr>
            <w:r w:rsidRPr="008C4243">
              <w:rPr>
                <w:b/>
                <w:bCs/>
                <w:i/>
                <w:iCs w:val="0"/>
              </w:rPr>
              <w:t xml:space="preserve">Figura </w:t>
            </w:r>
            <w:r w:rsidRPr="008C4243">
              <w:rPr>
                <w:b/>
                <w:bCs/>
                <w:i/>
                <w:iCs w:val="0"/>
              </w:rPr>
              <w:fldChar w:fldCharType="begin"/>
            </w:r>
            <w:r w:rsidRPr="008C4243">
              <w:rPr>
                <w:b/>
                <w:bCs/>
                <w:i/>
                <w:iCs w:val="0"/>
              </w:rPr>
              <w:instrText xml:space="preserve"> SEQ Figura \* ARABIC </w:instrText>
            </w:r>
            <w:r w:rsidRPr="008C4243">
              <w:rPr>
                <w:b/>
                <w:bCs/>
                <w:i/>
                <w:iCs w:val="0"/>
              </w:rPr>
              <w:fldChar w:fldCharType="separate"/>
            </w:r>
            <w:r w:rsidR="008339A7">
              <w:rPr>
                <w:b/>
                <w:bCs/>
                <w:i/>
                <w:iCs w:val="0"/>
                <w:noProof/>
              </w:rPr>
              <w:t>5</w:t>
            </w:r>
            <w:r w:rsidRPr="008C4243">
              <w:rPr>
                <w:b/>
                <w:bCs/>
                <w:i/>
                <w:iCs w:val="0"/>
              </w:rPr>
              <w:fldChar w:fldCharType="end"/>
            </w:r>
            <w:r w:rsidRPr="008C4243">
              <w:rPr>
                <w:b/>
                <w:bCs/>
                <w:i/>
                <w:iCs w:val="0"/>
              </w:rPr>
              <w:t>:</w:t>
            </w:r>
            <w:r>
              <w:t xml:space="preserve"> Modelo de 100 000 muestras con 1000 </w:t>
            </w:r>
            <w:r w:rsidR="008C4243">
              <w:t>épocas</w:t>
            </w:r>
            <w:r>
              <w:t xml:space="preserve"> con </w:t>
            </w:r>
            <w:r w:rsidR="008C4243">
              <w:t>compensación (</w:t>
            </w:r>
            <m:oMath>
              <m:r>
                <w:rPr>
                  <w:rFonts w:ascii="Cambria Math" w:hAnsi="Cambria Math"/>
                </w:rPr>
                <m:t>r = 4</m:t>
              </m:r>
            </m:oMath>
            <w:r w:rsidR="008C4243">
              <w:t xml:space="preserve">; </w:t>
            </w:r>
            <m:oMath>
              <m:r>
                <w:rPr>
                  <w:rFonts w:ascii="Cambria Math" w:hAnsi="Cambria Math"/>
                </w:rPr>
                <m:t>α=0.95</m:t>
              </m:r>
            </m:oMath>
            <w:r w:rsidR="008C4243">
              <w:t>)</w:t>
            </w:r>
          </w:p>
        </w:tc>
      </w:tr>
      <w:tr w:rsidR="002564A9" w14:paraId="35CFF6E6" w14:textId="77777777" w:rsidTr="00FB6A68">
        <w:tc>
          <w:tcPr>
            <w:tcW w:w="9356" w:type="dxa"/>
            <w:vAlign w:val="center"/>
          </w:tcPr>
          <w:p w14:paraId="6BE257DB" w14:textId="77777777" w:rsidR="008C4243" w:rsidRDefault="002564A9" w:rsidP="008C4243">
            <w:pPr>
              <w:keepNext/>
              <w:jc w:val="center"/>
            </w:pPr>
            <w:r w:rsidRPr="00184E54">
              <w:rPr>
                <w:noProof/>
                <w:lang w:val="en-US"/>
              </w:rPr>
              <w:drawing>
                <wp:inline distT="0" distB="0" distL="0" distR="0" wp14:anchorId="611C6DF9" wp14:editId="64AF7BB7">
                  <wp:extent cx="5334545" cy="1440000"/>
                  <wp:effectExtent l="0" t="0" r="0" b="8255"/>
                  <wp:docPr id="18845297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529780" name="Imagen 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54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23CB7" w14:textId="3CB0CB30" w:rsidR="002564A9" w:rsidRPr="008C4243" w:rsidRDefault="008C4243" w:rsidP="008C4243">
            <w:pPr>
              <w:pStyle w:val="Descripcin"/>
              <w:rPr>
                <w:noProof/>
              </w:rPr>
            </w:pPr>
            <w:r w:rsidRPr="008C4243">
              <w:rPr>
                <w:b/>
                <w:bCs/>
                <w:i/>
                <w:iCs w:val="0"/>
              </w:rPr>
              <w:t xml:space="preserve">Figura </w:t>
            </w:r>
            <w:r w:rsidRPr="008C4243">
              <w:rPr>
                <w:b/>
                <w:bCs/>
                <w:i/>
                <w:iCs w:val="0"/>
              </w:rPr>
              <w:fldChar w:fldCharType="begin"/>
            </w:r>
            <w:r w:rsidRPr="008C4243">
              <w:rPr>
                <w:b/>
                <w:bCs/>
                <w:i/>
                <w:iCs w:val="0"/>
              </w:rPr>
              <w:instrText xml:space="preserve"> SEQ Figura \* ARABIC </w:instrText>
            </w:r>
            <w:r w:rsidRPr="008C4243">
              <w:rPr>
                <w:b/>
                <w:bCs/>
                <w:i/>
                <w:iCs w:val="0"/>
              </w:rPr>
              <w:fldChar w:fldCharType="separate"/>
            </w:r>
            <w:r w:rsidR="008339A7">
              <w:rPr>
                <w:b/>
                <w:bCs/>
                <w:i/>
                <w:iCs w:val="0"/>
                <w:noProof/>
              </w:rPr>
              <w:t>6</w:t>
            </w:r>
            <w:r w:rsidRPr="008C4243">
              <w:rPr>
                <w:b/>
                <w:bCs/>
                <w:i/>
                <w:iCs w:val="0"/>
              </w:rPr>
              <w:fldChar w:fldCharType="end"/>
            </w:r>
            <w:r>
              <w:t xml:space="preserve">: Modelo de 5000 muestras con 2000 épocas con compensación </w:t>
            </w:r>
            <w:r>
              <w:t>(</w:t>
            </w:r>
            <m:oMath>
              <m:r>
                <w:rPr>
                  <w:rFonts w:ascii="Cambria Math" w:hAnsi="Cambria Math"/>
                </w:rPr>
                <m:t xml:space="preserve">r = </m:t>
              </m:r>
              <m:r>
                <w:rPr>
                  <w:rFonts w:ascii="Cambria Math" w:hAnsi="Cambria Math"/>
                </w:rPr>
                <m:t>2</m:t>
              </m:r>
            </m:oMath>
            <w:r>
              <w:t xml:space="preserve">; </w:t>
            </w:r>
            <m:oMath>
              <m:r>
                <w:rPr>
                  <w:rFonts w:ascii="Cambria Math" w:hAnsi="Cambria Math"/>
                </w:rPr>
                <m:t>α=0.</m:t>
              </m:r>
              <m:r>
                <w:rPr>
                  <w:rFonts w:ascii="Cambria Math" w:hAnsi="Cambria Math"/>
                </w:rPr>
                <m:t>5</m:t>
              </m:r>
            </m:oMath>
            <w:r>
              <w:t>)</w:t>
            </w:r>
          </w:p>
        </w:tc>
      </w:tr>
    </w:tbl>
    <w:p w14:paraId="2BAA8077" w14:textId="6B153929" w:rsidR="00364884" w:rsidRPr="00E95CA8" w:rsidRDefault="00C71125" w:rsidP="00EC5F22">
      <w:r>
        <w:t xml:space="preserve">La </w:t>
      </w:r>
      <w:r w:rsidR="00E95CA8">
        <w:t>implementación</w:t>
      </w:r>
      <w:r>
        <w:t xml:space="preserve"> de la </w:t>
      </w:r>
      <w:r w:rsidR="00E95CA8">
        <w:t>función</w:t>
      </w:r>
      <w:r>
        <w:t xml:space="preserve"> ayuda siempre y cuando se mantenga el </w:t>
      </w:r>
      <w:r w:rsidR="00694210" w:rsidRPr="00E95CA8">
        <w:rPr>
          <w:b/>
          <w:bCs/>
        </w:rPr>
        <w:t>radio</w:t>
      </w:r>
      <w:r w:rsidR="00694210">
        <w:t xml:space="preserve"> y el coeficiente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E95CA8">
        <w:t xml:space="preserve"> bajo</w:t>
      </w:r>
    </w:p>
    <w:p w14:paraId="4FEC9DE0" w14:textId="0AA107F6" w:rsidR="00EC5F22" w:rsidRPr="00EC5F22" w:rsidRDefault="00EC5F22" w:rsidP="00EC5F22">
      <w:pPr>
        <w:sectPr w:rsidR="00EC5F22" w:rsidRPr="00EC5F22" w:rsidSect="0091328F">
          <w:headerReference w:type="default" r:id="rId14"/>
          <w:footerReference w:type="default" r:id="rId15"/>
          <w:pgSz w:w="11906" w:h="16838" w:code="9"/>
          <w:pgMar w:top="1418" w:right="1276" w:bottom="1418" w:left="1276" w:header="709" w:footer="96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3C382E4E" w14:textId="77777777" w:rsidR="00E449A1" w:rsidRPr="00EF2EDF" w:rsidRDefault="00E449A1" w:rsidP="00EF2EDF"/>
    <w:sectPr w:rsidR="00E449A1" w:rsidRPr="00EF2EDF" w:rsidSect="0091328F">
      <w:footerReference w:type="default" r:id="rId16"/>
      <w:type w:val="continuous"/>
      <w:pgSz w:w="11906" w:h="16838"/>
      <w:pgMar w:top="1417" w:right="1274" w:bottom="709" w:left="1418" w:header="708" w:footer="97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34CD8" w14:textId="77777777" w:rsidR="00D5512F" w:rsidRPr="00193D24" w:rsidRDefault="00D5512F" w:rsidP="00C07730">
      <w:pPr>
        <w:spacing w:after="0"/>
      </w:pPr>
      <w:r w:rsidRPr="00193D24">
        <w:separator/>
      </w:r>
    </w:p>
  </w:endnote>
  <w:endnote w:type="continuationSeparator" w:id="0">
    <w:p w14:paraId="0B08EE97" w14:textId="77777777" w:rsidR="00D5512F" w:rsidRPr="00193D24" w:rsidRDefault="00D5512F" w:rsidP="00C07730">
      <w:pPr>
        <w:spacing w:after="0"/>
      </w:pPr>
      <w:r w:rsidRPr="00193D24">
        <w:continuationSeparator/>
      </w:r>
    </w:p>
  </w:endnote>
  <w:endnote w:type="continuationNotice" w:id="1">
    <w:p w14:paraId="090EB155" w14:textId="77777777" w:rsidR="00D5512F" w:rsidRDefault="00D5512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9155865"/>
      <w:docPartObj>
        <w:docPartGallery w:val="Page Numbers (Bottom of Page)"/>
        <w:docPartUnique/>
      </w:docPartObj>
    </w:sdtPr>
    <w:sdtContent>
      <w:p w14:paraId="32894C34" w14:textId="77777777" w:rsidR="00B27C42" w:rsidRPr="00193D24" w:rsidRDefault="00B27C42">
        <w:pPr>
          <w:pStyle w:val="Piedepgina"/>
          <w:jc w:val="right"/>
        </w:pPr>
        <w:r w:rsidRPr="00193D24">
          <w:fldChar w:fldCharType="begin"/>
        </w:r>
        <w:r w:rsidRPr="00193D24">
          <w:instrText>PAGE   \* MERGEFORMAT</w:instrText>
        </w:r>
        <w:r w:rsidRPr="00193D24">
          <w:fldChar w:fldCharType="separate"/>
        </w:r>
        <w:r w:rsidR="00E37B2E">
          <w:rPr>
            <w:noProof/>
          </w:rPr>
          <w:t>10</w:t>
        </w:r>
        <w:r w:rsidRPr="00193D24">
          <w:fldChar w:fldCharType="end"/>
        </w:r>
      </w:p>
    </w:sdtContent>
  </w:sdt>
  <w:p w14:paraId="583D23A8" w14:textId="77777777" w:rsidR="00B27C42" w:rsidRPr="00193D24" w:rsidRDefault="00B27C42">
    <w:pPr>
      <w:pStyle w:val="Piedepgina"/>
    </w:pPr>
  </w:p>
  <w:p w14:paraId="3C8DC9C9" w14:textId="77777777" w:rsidR="00B10559" w:rsidRPr="00193D24" w:rsidRDefault="00B105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5541753"/>
      <w:docPartObj>
        <w:docPartGallery w:val="Page Numbers (Bottom of Page)"/>
        <w:docPartUnique/>
      </w:docPartObj>
    </w:sdtPr>
    <w:sdtContent>
      <w:p w14:paraId="771DB9EF" w14:textId="77777777" w:rsidR="00D74D34" w:rsidRPr="00193D24" w:rsidRDefault="00D74D34">
        <w:pPr>
          <w:pStyle w:val="Piedepgina"/>
          <w:jc w:val="right"/>
        </w:pPr>
        <w:r w:rsidRPr="00193D24">
          <w:fldChar w:fldCharType="begin"/>
        </w:r>
        <w:r w:rsidRPr="00193D24">
          <w:instrText>PAGE   \* MERGEFORMAT</w:instrText>
        </w:r>
        <w:r w:rsidRPr="00193D24">
          <w:fldChar w:fldCharType="separate"/>
        </w:r>
        <w:r>
          <w:rPr>
            <w:noProof/>
          </w:rPr>
          <w:t>10</w:t>
        </w:r>
        <w:r w:rsidRPr="00193D24">
          <w:fldChar w:fldCharType="end"/>
        </w:r>
      </w:p>
    </w:sdtContent>
  </w:sdt>
  <w:p w14:paraId="4A730D98" w14:textId="77777777" w:rsidR="00D74D34" w:rsidRPr="00193D24" w:rsidRDefault="00D74D34">
    <w:pPr>
      <w:pStyle w:val="Piedepgina"/>
    </w:pPr>
  </w:p>
  <w:p w14:paraId="3ADD5F27" w14:textId="77777777" w:rsidR="00D74D34" w:rsidRPr="00193D24" w:rsidRDefault="00D74D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ABA9F" w14:textId="77777777" w:rsidR="00D5512F" w:rsidRPr="00193D24" w:rsidRDefault="00D5512F" w:rsidP="00C07730">
      <w:pPr>
        <w:spacing w:after="0"/>
      </w:pPr>
      <w:r w:rsidRPr="00193D24">
        <w:separator/>
      </w:r>
    </w:p>
  </w:footnote>
  <w:footnote w:type="continuationSeparator" w:id="0">
    <w:p w14:paraId="7AC74922" w14:textId="77777777" w:rsidR="00D5512F" w:rsidRPr="00193D24" w:rsidRDefault="00D5512F" w:rsidP="00C07730">
      <w:pPr>
        <w:spacing w:after="0"/>
      </w:pPr>
      <w:r w:rsidRPr="00193D24">
        <w:continuationSeparator/>
      </w:r>
    </w:p>
  </w:footnote>
  <w:footnote w:type="continuationNotice" w:id="1">
    <w:p w14:paraId="1B4988E0" w14:textId="77777777" w:rsidR="00D5512F" w:rsidRDefault="00D5512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5032A" w14:textId="4EC2AB9E" w:rsidR="00B10559" w:rsidRPr="00193D24" w:rsidRDefault="00E2099B" w:rsidP="00CA4C4B">
    <w:pPr>
      <w:pStyle w:val="Encabezado"/>
      <w:rPr>
        <w:noProof/>
      </w:rPr>
    </w:pPr>
    <w:r w:rsidRPr="00193D24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407AF932" wp14:editId="6A664EDB">
              <wp:simplePos x="0" y="0"/>
              <wp:positionH relativeFrom="margin">
                <wp:posOffset>-176225</wp:posOffset>
              </wp:positionH>
              <wp:positionV relativeFrom="paragraph">
                <wp:posOffset>413615</wp:posOffset>
              </wp:positionV>
              <wp:extent cx="6115507" cy="0"/>
              <wp:effectExtent l="0" t="0" r="0" b="0"/>
              <wp:wrapNone/>
              <wp:docPr id="804703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550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61B017" id="Conector recto 1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9pt,32.55pt" to="467.6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" strokecolor="#a5a5a5 [3206]" strokeweight=".5pt">
              <v:stroke joinstyle="miter"/>
              <w10:wrap anchorx="margin"/>
            </v:line>
          </w:pict>
        </mc:Fallback>
      </mc:AlternateContent>
    </w:r>
    <w:r w:rsidR="00083631" w:rsidRPr="00EF66FF">
      <w:rPr>
        <w:noProof/>
      </w:rPr>
      <w:drawing>
        <wp:anchor distT="0" distB="0" distL="114300" distR="114300" simplePos="0" relativeHeight="251659264" behindDoc="0" locked="0" layoutInCell="1" allowOverlap="1" wp14:anchorId="6DD07AA5" wp14:editId="6BE9AEE1">
          <wp:simplePos x="0" y="0"/>
          <wp:positionH relativeFrom="margin">
            <wp:align>center</wp:align>
          </wp:positionH>
          <wp:positionV relativeFrom="paragraph">
            <wp:posOffset>-18415</wp:posOffset>
          </wp:positionV>
          <wp:extent cx="1259205" cy="294640"/>
          <wp:effectExtent l="0" t="0" r="0" b="0"/>
          <wp:wrapTopAndBottom/>
          <wp:docPr id="206333278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631" w:rsidRPr="005C0C51">
      <w:rPr>
        <w:noProof/>
      </w:rPr>
      <w:drawing>
        <wp:anchor distT="0" distB="0" distL="114300" distR="114300" simplePos="0" relativeHeight="251640832" behindDoc="0" locked="0" layoutInCell="1" allowOverlap="1" wp14:anchorId="22C656CC" wp14:editId="3222202B">
          <wp:simplePos x="0" y="0"/>
          <wp:positionH relativeFrom="margin">
            <wp:align>right</wp:align>
          </wp:positionH>
          <wp:positionV relativeFrom="paragraph">
            <wp:posOffset>-31115</wp:posOffset>
          </wp:positionV>
          <wp:extent cx="1161415" cy="358775"/>
          <wp:effectExtent l="0" t="0" r="0" b="3175"/>
          <wp:wrapTopAndBottom/>
          <wp:docPr id="165884073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97891" name="Imagen 195179789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121" t="20550" r="31236" b="21896"/>
                  <a:stretch/>
                </pic:blipFill>
                <pic:spPr bwMode="auto">
                  <a:xfrm>
                    <a:off x="0" y="0"/>
                    <a:ext cx="1161415" cy="358775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66FF" w:rsidRPr="005C0C51">
      <w:rPr>
        <w:noProof/>
      </w:rPr>
      <w:drawing>
        <wp:anchor distT="0" distB="0" distL="114300" distR="114300" simplePos="0" relativeHeight="251622400" behindDoc="1" locked="0" layoutInCell="1" allowOverlap="1" wp14:anchorId="7E6E7D40" wp14:editId="02AF99A3">
          <wp:simplePos x="0" y="0"/>
          <wp:positionH relativeFrom="margin">
            <wp:posOffset>-91760</wp:posOffset>
          </wp:positionH>
          <wp:positionV relativeFrom="paragraph">
            <wp:posOffset>-78105</wp:posOffset>
          </wp:positionV>
          <wp:extent cx="1078865" cy="444500"/>
          <wp:effectExtent l="0" t="0" r="0" b="0"/>
          <wp:wrapNone/>
          <wp:docPr id="19965768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703329" name="Imagen 104703329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775" t="10788" b="13700"/>
                  <a:stretch/>
                </pic:blipFill>
                <pic:spPr bwMode="auto">
                  <a:xfrm>
                    <a:off x="0" y="0"/>
                    <a:ext cx="1078865" cy="444500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D350E"/>
    <w:multiLevelType w:val="multilevel"/>
    <w:tmpl w:val="9402B9D4"/>
    <w:lvl w:ilvl="0">
      <w:start w:val="2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89D3A8E"/>
    <w:multiLevelType w:val="multilevel"/>
    <w:tmpl w:val="4D26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33ADE"/>
    <w:multiLevelType w:val="multilevel"/>
    <w:tmpl w:val="07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46B50"/>
    <w:multiLevelType w:val="multilevel"/>
    <w:tmpl w:val="36A4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C6CB8"/>
    <w:multiLevelType w:val="multilevel"/>
    <w:tmpl w:val="1598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049"/>
    <w:multiLevelType w:val="multilevel"/>
    <w:tmpl w:val="FADC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648A0"/>
    <w:multiLevelType w:val="hybridMultilevel"/>
    <w:tmpl w:val="3E5E03C0"/>
    <w:lvl w:ilvl="0" w:tplc="511C2770">
      <w:start w:val="1"/>
      <w:numFmt w:val="decimal"/>
      <w:pStyle w:val="Preguntas-Observaciones"/>
      <w:lvlText w:val="%1."/>
      <w:lvlJc w:val="left"/>
      <w:pPr>
        <w:ind w:left="720" w:hanging="360"/>
      </w:pPr>
      <w:rPr>
        <w:rFonts w:hint="default"/>
      </w:rPr>
    </w:lvl>
    <w:lvl w:ilvl="1" w:tplc="55ECAA5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70DD"/>
    <w:multiLevelType w:val="multilevel"/>
    <w:tmpl w:val="6108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A77FF"/>
    <w:multiLevelType w:val="multilevel"/>
    <w:tmpl w:val="AAE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D290D"/>
    <w:multiLevelType w:val="multilevel"/>
    <w:tmpl w:val="1B74A60A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0" w15:restartNumberingAfterBreak="0">
    <w:nsid w:val="7AA01278"/>
    <w:multiLevelType w:val="multilevel"/>
    <w:tmpl w:val="912A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03F29"/>
    <w:multiLevelType w:val="multilevel"/>
    <w:tmpl w:val="7C0C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265835">
    <w:abstractNumId w:val="0"/>
  </w:num>
  <w:num w:numId="2" w16cid:durableId="2090689164">
    <w:abstractNumId w:val="6"/>
  </w:num>
  <w:num w:numId="3" w16cid:durableId="509683793">
    <w:abstractNumId w:val="9"/>
  </w:num>
  <w:num w:numId="4" w16cid:durableId="585311750">
    <w:abstractNumId w:val="2"/>
  </w:num>
  <w:num w:numId="5" w16cid:durableId="226649127">
    <w:abstractNumId w:val="11"/>
  </w:num>
  <w:num w:numId="6" w16cid:durableId="1154948368">
    <w:abstractNumId w:val="4"/>
  </w:num>
  <w:num w:numId="7" w16cid:durableId="5597868">
    <w:abstractNumId w:val="3"/>
  </w:num>
  <w:num w:numId="8" w16cid:durableId="1260068399">
    <w:abstractNumId w:val="1"/>
  </w:num>
  <w:num w:numId="9" w16cid:durableId="1578661407">
    <w:abstractNumId w:val="10"/>
  </w:num>
  <w:num w:numId="10" w16cid:durableId="652828755">
    <w:abstractNumId w:val="5"/>
  </w:num>
  <w:num w:numId="11" w16cid:durableId="635718121">
    <w:abstractNumId w:val="8"/>
  </w:num>
  <w:num w:numId="12" w16cid:durableId="206270766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A0"/>
    <w:rsid w:val="000000F2"/>
    <w:rsid w:val="000005CA"/>
    <w:rsid w:val="000011B9"/>
    <w:rsid w:val="000015E7"/>
    <w:rsid w:val="00001A5C"/>
    <w:rsid w:val="00002182"/>
    <w:rsid w:val="000026EF"/>
    <w:rsid w:val="000030E9"/>
    <w:rsid w:val="00003408"/>
    <w:rsid w:val="00003972"/>
    <w:rsid w:val="00003C8D"/>
    <w:rsid w:val="00004B7E"/>
    <w:rsid w:val="00004CC1"/>
    <w:rsid w:val="00005298"/>
    <w:rsid w:val="000055E4"/>
    <w:rsid w:val="000057CE"/>
    <w:rsid w:val="000064D3"/>
    <w:rsid w:val="00006A36"/>
    <w:rsid w:val="00006CAB"/>
    <w:rsid w:val="00006EAB"/>
    <w:rsid w:val="000071C7"/>
    <w:rsid w:val="0000763F"/>
    <w:rsid w:val="0001012B"/>
    <w:rsid w:val="0001026E"/>
    <w:rsid w:val="000116A9"/>
    <w:rsid w:val="00011EFB"/>
    <w:rsid w:val="0001203C"/>
    <w:rsid w:val="00012497"/>
    <w:rsid w:val="00012B66"/>
    <w:rsid w:val="00012D11"/>
    <w:rsid w:val="0001339F"/>
    <w:rsid w:val="00013421"/>
    <w:rsid w:val="0001370A"/>
    <w:rsid w:val="00013D08"/>
    <w:rsid w:val="00014021"/>
    <w:rsid w:val="000144D3"/>
    <w:rsid w:val="00014533"/>
    <w:rsid w:val="00014DF7"/>
    <w:rsid w:val="0001532D"/>
    <w:rsid w:val="00015929"/>
    <w:rsid w:val="00015E37"/>
    <w:rsid w:val="00016335"/>
    <w:rsid w:val="00016D5A"/>
    <w:rsid w:val="00016DC8"/>
    <w:rsid w:val="00017223"/>
    <w:rsid w:val="000172EB"/>
    <w:rsid w:val="00017D04"/>
    <w:rsid w:val="00020078"/>
    <w:rsid w:val="00020079"/>
    <w:rsid w:val="0002024C"/>
    <w:rsid w:val="0002084E"/>
    <w:rsid w:val="0002130D"/>
    <w:rsid w:val="00021573"/>
    <w:rsid w:val="0002162D"/>
    <w:rsid w:val="00021A35"/>
    <w:rsid w:val="00021E20"/>
    <w:rsid w:val="00022D8C"/>
    <w:rsid w:val="00023157"/>
    <w:rsid w:val="000235B1"/>
    <w:rsid w:val="00023B33"/>
    <w:rsid w:val="00023E7C"/>
    <w:rsid w:val="0002433D"/>
    <w:rsid w:val="000244AD"/>
    <w:rsid w:val="00024B15"/>
    <w:rsid w:val="0002530B"/>
    <w:rsid w:val="00025344"/>
    <w:rsid w:val="00025D1C"/>
    <w:rsid w:val="00026319"/>
    <w:rsid w:val="00026752"/>
    <w:rsid w:val="0002682F"/>
    <w:rsid w:val="00026C72"/>
    <w:rsid w:val="000278DC"/>
    <w:rsid w:val="00027D02"/>
    <w:rsid w:val="000300E4"/>
    <w:rsid w:val="000302DD"/>
    <w:rsid w:val="00030491"/>
    <w:rsid w:val="0003099D"/>
    <w:rsid w:val="000320B4"/>
    <w:rsid w:val="0003231A"/>
    <w:rsid w:val="00032C70"/>
    <w:rsid w:val="00033027"/>
    <w:rsid w:val="000331B9"/>
    <w:rsid w:val="00033667"/>
    <w:rsid w:val="00033D17"/>
    <w:rsid w:val="0003539A"/>
    <w:rsid w:val="0003568E"/>
    <w:rsid w:val="00035FD0"/>
    <w:rsid w:val="000369ED"/>
    <w:rsid w:val="00036A21"/>
    <w:rsid w:val="00036F88"/>
    <w:rsid w:val="000374C1"/>
    <w:rsid w:val="000378F8"/>
    <w:rsid w:val="00037D32"/>
    <w:rsid w:val="00037FD9"/>
    <w:rsid w:val="00040EE4"/>
    <w:rsid w:val="00041348"/>
    <w:rsid w:val="00042478"/>
    <w:rsid w:val="0004262D"/>
    <w:rsid w:val="000426DD"/>
    <w:rsid w:val="00042785"/>
    <w:rsid w:val="00042BD2"/>
    <w:rsid w:val="00043309"/>
    <w:rsid w:val="000438B0"/>
    <w:rsid w:val="00043BAF"/>
    <w:rsid w:val="0004432C"/>
    <w:rsid w:val="000443D0"/>
    <w:rsid w:val="000461B1"/>
    <w:rsid w:val="000463E1"/>
    <w:rsid w:val="00046654"/>
    <w:rsid w:val="00046EA8"/>
    <w:rsid w:val="00046FCF"/>
    <w:rsid w:val="0004752D"/>
    <w:rsid w:val="00047BED"/>
    <w:rsid w:val="00047E09"/>
    <w:rsid w:val="0005129C"/>
    <w:rsid w:val="00051758"/>
    <w:rsid w:val="000519F8"/>
    <w:rsid w:val="00051C18"/>
    <w:rsid w:val="000522C0"/>
    <w:rsid w:val="00052457"/>
    <w:rsid w:val="00052B5D"/>
    <w:rsid w:val="00052FFA"/>
    <w:rsid w:val="00053140"/>
    <w:rsid w:val="00053D20"/>
    <w:rsid w:val="000549E8"/>
    <w:rsid w:val="00054AB4"/>
    <w:rsid w:val="00055B7A"/>
    <w:rsid w:val="00055D0F"/>
    <w:rsid w:val="00055DC4"/>
    <w:rsid w:val="00055E41"/>
    <w:rsid w:val="00056F28"/>
    <w:rsid w:val="00057BE5"/>
    <w:rsid w:val="0006035B"/>
    <w:rsid w:val="000604A2"/>
    <w:rsid w:val="00060A0E"/>
    <w:rsid w:val="00060C94"/>
    <w:rsid w:val="00060C9D"/>
    <w:rsid w:val="00060E72"/>
    <w:rsid w:val="00061B48"/>
    <w:rsid w:val="00061CBE"/>
    <w:rsid w:val="00062098"/>
    <w:rsid w:val="000622B8"/>
    <w:rsid w:val="000625CC"/>
    <w:rsid w:val="00062982"/>
    <w:rsid w:val="00063D9A"/>
    <w:rsid w:val="00063EC3"/>
    <w:rsid w:val="00064093"/>
    <w:rsid w:val="00064643"/>
    <w:rsid w:val="0006493F"/>
    <w:rsid w:val="00064AC6"/>
    <w:rsid w:val="0006581F"/>
    <w:rsid w:val="00065DF6"/>
    <w:rsid w:val="00066366"/>
    <w:rsid w:val="00066810"/>
    <w:rsid w:val="0006720B"/>
    <w:rsid w:val="0006726C"/>
    <w:rsid w:val="00067648"/>
    <w:rsid w:val="00067871"/>
    <w:rsid w:val="00067B93"/>
    <w:rsid w:val="0007085B"/>
    <w:rsid w:val="0007096C"/>
    <w:rsid w:val="00070A1F"/>
    <w:rsid w:val="00070A97"/>
    <w:rsid w:val="00071477"/>
    <w:rsid w:val="00072F24"/>
    <w:rsid w:val="0007322F"/>
    <w:rsid w:val="00073A87"/>
    <w:rsid w:val="000740BE"/>
    <w:rsid w:val="000746BD"/>
    <w:rsid w:val="00074C0D"/>
    <w:rsid w:val="0007533B"/>
    <w:rsid w:val="00075B95"/>
    <w:rsid w:val="00075FC1"/>
    <w:rsid w:val="0007628A"/>
    <w:rsid w:val="00076D60"/>
    <w:rsid w:val="00077194"/>
    <w:rsid w:val="000774B8"/>
    <w:rsid w:val="000777B6"/>
    <w:rsid w:val="00077ADD"/>
    <w:rsid w:val="00077CB8"/>
    <w:rsid w:val="00080E74"/>
    <w:rsid w:val="00081C3F"/>
    <w:rsid w:val="00081EDD"/>
    <w:rsid w:val="00082229"/>
    <w:rsid w:val="00083168"/>
    <w:rsid w:val="000831FC"/>
    <w:rsid w:val="00083631"/>
    <w:rsid w:val="000838E1"/>
    <w:rsid w:val="0008397D"/>
    <w:rsid w:val="000844B2"/>
    <w:rsid w:val="000848A2"/>
    <w:rsid w:val="000850A6"/>
    <w:rsid w:val="0008597F"/>
    <w:rsid w:val="000859B4"/>
    <w:rsid w:val="00085C1E"/>
    <w:rsid w:val="00085C22"/>
    <w:rsid w:val="00085E25"/>
    <w:rsid w:val="000860B7"/>
    <w:rsid w:val="0008617B"/>
    <w:rsid w:val="00086C8C"/>
    <w:rsid w:val="00086D40"/>
    <w:rsid w:val="00086EFD"/>
    <w:rsid w:val="00087833"/>
    <w:rsid w:val="00087F7F"/>
    <w:rsid w:val="0009077A"/>
    <w:rsid w:val="000914BC"/>
    <w:rsid w:val="00092444"/>
    <w:rsid w:val="0009254B"/>
    <w:rsid w:val="000934FC"/>
    <w:rsid w:val="00094696"/>
    <w:rsid w:val="00094A8D"/>
    <w:rsid w:val="00094F56"/>
    <w:rsid w:val="00094FBD"/>
    <w:rsid w:val="00095254"/>
    <w:rsid w:val="00095BAE"/>
    <w:rsid w:val="00095D51"/>
    <w:rsid w:val="0009622B"/>
    <w:rsid w:val="0009669A"/>
    <w:rsid w:val="00096AA1"/>
    <w:rsid w:val="00096E1E"/>
    <w:rsid w:val="000973C4"/>
    <w:rsid w:val="00097425"/>
    <w:rsid w:val="000A003D"/>
    <w:rsid w:val="000A019E"/>
    <w:rsid w:val="000A06CA"/>
    <w:rsid w:val="000A08E9"/>
    <w:rsid w:val="000A116E"/>
    <w:rsid w:val="000A1478"/>
    <w:rsid w:val="000A151A"/>
    <w:rsid w:val="000A171C"/>
    <w:rsid w:val="000A1B68"/>
    <w:rsid w:val="000A1DA8"/>
    <w:rsid w:val="000A2A29"/>
    <w:rsid w:val="000A2B9E"/>
    <w:rsid w:val="000A3029"/>
    <w:rsid w:val="000A4492"/>
    <w:rsid w:val="000A45F8"/>
    <w:rsid w:val="000A4D81"/>
    <w:rsid w:val="000A50FC"/>
    <w:rsid w:val="000A6B42"/>
    <w:rsid w:val="000A72BF"/>
    <w:rsid w:val="000A7A1E"/>
    <w:rsid w:val="000B0E5A"/>
    <w:rsid w:val="000B10EF"/>
    <w:rsid w:val="000B1923"/>
    <w:rsid w:val="000B1F12"/>
    <w:rsid w:val="000B21DF"/>
    <w:rsid w:val="000B2CB5"/>
    <w:rsid w:val="000B36F1"/>
    <w:rsid w:val="000B3C6F"/>
    <w:rsid w:val="000B3E8A"/>
    <w:rsid w:val="000B41D7"/>
    <w:rsid w:val="000B4B23"/>
    <w:rsid w:val="000B4E46"/>
    <w:rsid w:val="000B4E5B"/>
    <w:rsid w:val="000B500E"/>
    <w:rsid w:val="000B506B"/>
    <w:rsid w:val="000B53E7"/>
    <w:rsid w:val="000B5418"/>
    <w:rsid w:val="000B59D8"/>
    <w:rsid w:val="000B6EE3"/>
    <w:rsid w:val="000B6FAD"/>
    <w:rsid w:val="000B7A14"/>
    <w:rsid w:val="000B7CB9"/>
    <w:rsid w:val="000C05D4"/>
    <w:rsid w:val="000C0913"/>
    <w:rsid w:val="000C09A6"/>
    <w:rsid w:val="000C18C7"/>
    <w:rsid w:val="000C1D2B"/>
    <w:rsid w:val="000C251A"/>
    <w:rsid w:val="000C266E"/>
    <w:rsid w:val="000C2BD2"/>
    <w:rsid w:val="000C2C5A"/>
    <w:rsid w:val="000C2F76"/>
    <w:rsid w:val="000C2F87"/>
    <w:rsid w:val="000C3170"/>
    <w:rsid w:val="000C3C4B"/>
    <w:rsid w:val="000C3C51"/>
    <w:rsid w:val="000C4A3F"/>
    <w:rsid w:val="000C553C"/>
    <w:rsid w:val="000C55D1"/>
    <w:rsid w:val="000C586F"/>
    <w:rsid w:val="000C62EE"/>
    <w:rsid w:val="000C69A9"/>
    <w:rsid w:val="000C6C36"/>
    <w:rsid w:val="000C6E56"/>
    <w:rsid w:val="000C76E5"/>
    <w:rsid w:val="000D0AB4"/>
    <w:rsid w:val="000D0BE7"/>
    <w:rsid w:val="000D1524"/>
    <w:rsid w:val="000D1B3D"/>
    <w:rsid w:val="000D1F74"/>
    <w:rsid w:val="000D226D"/>
    <w:rsid w:val="000D271C"/>
    <w:rsid w:val="000D28B6"/>
    <w:rsid w:val="000D2A1B"/>
    <w:rsid w:val="000D2FCC"/>
    <w:rsid w:val="000D34BF"/>
    <w:rsid w:val="000D36C5"/>
    <w:rsid w:val="000D3A52"/>
    <w:rsid w:val="000D4418"/>
    <w:rsid w:val="000D4930"/>
    <w:rsid w:val="000D5227"/>
    <w:rsid w:val="000D5517"/>
    <w:rsid w:val="000D57EF"/>
    <w:rsid w:val="000D5993"/>
    <w:rsid w:val="000D5AB0"/>
    <w:rsid w:val="000D6B77"/>
    <w:rsid w:val="000D7158"/>
    <w:rsid w:val="000E0770"/>
    <w:rsid w:val="000E0786"/>
    <w:rsid w:val="000E0805"/>
    <w:rsid w:val="000E0A6C"/>
    <w:rsid w:val="000E1021"/>
    <w:rsid w:val="000E1C30"/>
    <w:rsid w:val="000E1C38"/>
    <w:rsid w:val="000E2454"/>
    <w:rsid w:val="000E2A35"/>
    <w:rsid w:val="000E2F5D"/>
    <w:rsid w:val="000E36A5"/>
    <w:rsid w:val="000E37E9"/>
    <w:rsid w:val="000E3B78"/>
    <w:rsid w:val="000E4683"/>
    <w:rsid w:val="000E49BE"/>
    <w:rsid w:val="000E4E1D"/>
    <w:rsid w:val="000E547E"/>
    <w:rsid w:val="000E5921"/>
    <w:rsid w:val="000E6144"/>
    <w:rsid w:val="000E653C"/>
    <w:rsid w:val="000E7A61"/>
    <w:rsid w:val="000F0C7B"/>
    <w:rsid w:val="000F0DB1"/>
    <w:rsid w:val="000F1686"/>
    <w:rsid w:val="000F181E"/>
    <w:rsid w:val="000F1F8E"/>
    <w:rsid w:val="000F259C"/>
    <w:rsid w:val="000F3464"/>
    <w:rsid w:val="000F3CC6"/>
    <w:rsid w:val="000F4859"/>
    <w:rsid w:val="000F48FE"/>
    <w:rsid w:val="000F51D8"/>
    <w:rsid w:val="000F53F6"/>
    <w:rsid w:val="000F5480"/>
    <w:rsid w:val="000F58A2"/>
    <w:rsid w:val="000F5B40"/>
    <w:rsid w:val="000F626D"/>
    <w:rsid w:val="000F69E0"/>
    <w:rsid w:val="000F6D6C"/>
    <w:rsid w:val="000F6F77"/>
    <w:rsid w:val="000F739A"/>
    <w:rsid w:val="000F7640"/>
    <w:rsid w:val="001004A1"/>
    <w:rsid w:val="00101573"/>
    <w:rsid w:val="00102604"/>
    <w:rsid w:val="0010288A"/>
    <w:rsid w:val="00102AA6"/>
    <w:rsid w:val="00103097"/>
    <w:rsid w:val="00103176"/>
    <w:rsid w:val="0010345D"/>
    <w:rsid w:val="00103B98"/>
    <w:rsid w:val="00103C3C"/>
    <w:rsid w:val="00103FCE"/>
    <w:rsid w:val="001048EF"/>
    <w:rsid w:val="00104E5E"/>
    <w:rsid w:val="00104E7D"/>
    <w:rsid w:val="00105AB3"/>
    <w:rsid w:val="00105FE9"/>
    <w:rsid w:val="0010666D"/>
    <w:rsid w:val="00106EC5"/>
    <w:rsid w:val="00107086"/>
    <w:rsid w:val="001072B0"/>
    <w:rsid w:val="001100F9"/>
    <w:rsid w:val="00110689"/>
    <w:rsid w:val="00111308"/>
    <w:rsid w:val="0011151F"/>
    <w:rsid w:val="001116D1"/>
    <w:rsid w:val="00111857"/>
    <w:rsid w:val="00111A2D"/>
    <w:rsid w:val="00112112"/>
    <w:rsid w:val="001122F8"/>
    <w:rsid w:val="00113792"/>
    <w:rsid w:val="001138F3"/>
    <w:rsid w:val="00113C58"/>
    <w:rsid w:val="00113DE0"/>
    <w:rsid w:val="00113E06"/>
    <w:rsid w:val="001144D6"/>
    <w:rsid w:val="0011460C"/>
    <w:rsid w:val="0011486B"/>
    <w:rsid w:val="00114B45"/>
    <w:rsid w:val="00114CB2"/>
    <w:rsid w:val="00114D7A"/>
    <w:rsid w:val="00116230"/>
    <w:rsid w:val="00116771"/>
    <w:rsid w:val="00116867"/>
    <w:rsid w:val="001168CB"/>
    <w:rsid w:val="00117B19"/>
    <w:rsid w:val="00117D99"/>
    <w:rsid w:val="00120164"/>
    <w:rsid w:val="001205AF"/>
    <w:rsid w:val="001208C0"/>
    <w:rsid w:val="001210D9"/>
    <w:rsid w:val="00121BAD"/>
    <w:rsid w:val="0012274E"/>
    <w:rsid w:val="00122A8C"/>
    <w:rsid w:val="001235A8"/>
    <w:rsid w:val="00123784"/>
    <w:rsid w:val="00123F81"/>
    <w:rsid w:val="00124130"/>
    <w:rsid w:val="0012418C"/>
    <w:rsid w:val="00124FF1"/>
    <w:rsid w:val="00125760"/>
    <w:rsid w:val="00126995"/>
    <w:rsid w:val="00126BB8"/>
    <w:rsid w:val="00126D84"/>
    <w:rsid w:val="00127168"/>
    <w:rsid w:val="00127308"/>
    <w:rsid w:val="0012741E"/>
    <w:rsid w:val="00127455"/>
    <w:rsid w:val="00127700"/>
    <w:rsid w:val="00130533"/>
    <w:rsid w:val="00130D8F"/>
    <w:rsid w:val="00130DE9"/>
    <w:rsid w:val="001310DA"/>
    <w:rsid w:val="00131447"/>
    <w:rsid w:val="0013183D"/>
    <w:rsid w:val="001324E0"/>
    <w:rsid w:val="00133345"/>
    <w:rsid w:val="0013423E"/>
    <w:rsid w:val="001342D5"/>
    <w:rsid w:val="00134874"/>
    <w:rsid w:val="0013604C"/>
    <w:rsid w:val="001360EA"/>
    <w:rsid w:val="001361ED"/>
    <w:rsid w:val="00136446"/>
    <w:rsid w:val="00136BB2"/>
    <w:rsid w:val="00136E6D"/>
    <w:rsid w:val="00136EC7"/>
    <w:rsid w:val="00137324"/>
    <w:rsid w:val="0013761C"/>
    <w:rsid w:val="0014017B"/>
    <w:rsid w:val="001401C3"/>
    <w:rsid w:val="001407C1"/>
    <w:rsid w:val="00140800"/>
    <w:rsid w:val="00140CDC"/>
    <w:rsid w:val="00140F14"/>
    <w:rsid w:val="00141050"/>
    <w:rsid w:val="0014115D"/>
    <w:rsid w:val="001429F0"/>
    <w:rsid w:val="001432D7"/>
    <w:rsid w:val="00143335"/>
    <w:rsid w:val="001434F7"/>
    <w:rsid w:val="0014394E"/>
    <w:rsid w:val="00143B08"/>
    <w:rsid w:val="00143BDE"/>
    <w:rsid w:val="00143D30"/>
    <w:rsid w:val="00144AA8"/>
    <w:rsid w:val="00144ADB"/>
    <w:rsid w:val="00144C7A"/>
    <w:rsid w:val="00144F74"/>
    <w:rsid w:val="00144F75"/>
    <w:rsid w:val="00145442"/>
    <w:rsid w:val="00145804"/>
    <w:rsid w:val="00145C37"/>
    <w:rsid w:val="00146BDF"/>
    <w:rsid w:val="00146E45"/>
    <w:rsid w:val="00147C73"/>
    <w:rsid w:val="00147C88"/>
    <w:rsid w:val="00147F1A"/>
    <w:rsid w:val="00147FEF"/>
    <w:rsid w:val="001502E4"/>
    <w:rsid w:val="00150770"/>
    <w:rsid w:val="00150948"/>
    <w:rsid w:val="00150B18"/>
    <w:rsid w:val="0015141D"/>
    <w:rsid w:val="00151583"/>
    <w:rsid w:val="00151C48"/>
    <w:rsid w:val="001526D4"/>
    <w:rsid w:val="001528D5"/>
    <w:rsid w:val="00152C50"/>
    <w:rsid w:val="00152DC2"/>
    <w:rsid w:val="00152FA6"/>
    <w:rsid w:val="001535C9"/>
    <w:rsid w:val="00154538"/>
    <w:rsid w:val="0015532D"/>
    <w:rsid w:val="0015590E"/>
    <w:rsid w:val="00155A1C"/>
    <w:rsid w:val="00155B53"/>
    <w:rsid w:val="0015646D"/>
    <w:rsid w:val="00156D68"/>
    <w:rsid w:val="00156FF8"/>
    <w:rsid w:val="001573AB"/>
    <w:rsid w:val="0015752E"/>
    <w:rsid w:val="001575DF"/>
    <w:rsid w:val="00157A75"/>
    <w:rsid w:val="00157CC1"/>
    <w:rsid w:val="0016029F"/>
    <w:rsid w:val="00160DB4"/>
    <w:rsid w:val="001611ED"/>
    <w:rsid w:val="00161428"/>
    <w:rsid w:val="00161CFA"/>
    <w:rsid w:val="00162107"/>
    <w:rsid w:val="001622CF"/>
    <w:rsid w:val="00162303"/>
    <w:rsid w:val="0016230B"/>
    <w:rsid w:val="00163D58"/>
    <w:rsid w:val="00163F68"/>
    <w:rsid w:val="001640F9"/>
    <w:rsid w:val="00164544"/>
    <w:rsid w:val="00164583"/>
    <w:rsid w:val="00164DD5"/>
    <w:rsid w:val="00165CF4"/>
    <w:rsid w:val="00165F35"/>
    <w:rsid w:val="00166020"/>
    <w:rsid w:val="00166323"/>
    <w:rsid w:val="00166C15"/>
    <w:rsid w:val="001674CD"/>
    <w:rsid w:val="00170353"/>
    <w:rsid w:val="00170CFC"/>
    <w:rsid w:val="00171800"/>
    <w:rsid w:val="00171B20"/>
    <w:rsid w:val="00171C1B"/>
    <w:rsid w:val="0017285E"/>
    <w:rsid w:val="00172B86"/>
    <w:rsid w:val="00172B88"/>
    <w:rsid w:val="00172D67"/>
    <w:rsid w:val="00172FF6"/>
    <w:rsid w:val="00173179"/>
    <w:rsid w:val="00174345"/>
    <w:rsid w:val="001743E5"/>
    <w:rsid w:val="001744AA"/>
    <w:rsid w:val="001744E1"/>
    <w:rsid w:val="001747B5"/>
    <w:rsid w:val="00174BB2"/>
    <w:rsid w:val="00174F6A"/>
    <w:rsid w:val="00175445"/>
    <w:rsid w:val="001760FC"/>
    <w:rsid w:val="00176134"/>
    <w:rsid w:val="00176A63"/>
    <w:rsid w:val="001773FF"/>
    <w:rsid w:val="00177617"/>
    <w:rsid w:val="001776B7"/>
    <w:rsid w:val="00180FE7"/>
    <w:rsid w:val="00181265"/>
    <w:rsid w:val="001812FA"/>
    <w:rsid w:val="00181663"/>
    <w:rsid w:val="001816B7"/>
    <w:rsid w:val="001816EC"/>
    <w:rsid w:val="00181A34"/>
    <w:rsid w:val="00181DAF"/>
    <w:rsid w:val="001822E0"/>
    <w:rsid w:val="001823B1"/>
    <w:rsid w:val="00182733"/>
    <w:rsid w:val="00183245"/>
    <w:rsid w:val="00183760"/>
    <w:rsid w:val="00184244"/>
    <w:rsid w:val="00184E54"/>
    <w:rsid w:val="00185392"/>
    <w:rsid w:val="00186294"/>
    <w:rsid w:val="001863F5"/>
    <w:rsid w:val="001864BC"/>
    <w:rsid w:val="001867B5"/>
    <w:rsid w:val="00186BBD"/>
    <w:rsid w:val="00186EB5"/>
    <w:rsid w:val="00187263"/>
    <w:rsid w:val="0018733A"/>
    <w:rsid w:val="0018754F"/>
    <w:rsid w:val="00187937"/>
    <w:rsid w:val="00187B29"/>
    <w:rsid w:val="00187EF2"/>
    <w:rsid w:val="001903E9"/>
    <w:rsid w:val="001905A9"/>
    <w:rsid w:val="00190823"/>
    <w:rsid w:val="001914BB"/>
    <w:rsid w:val="001915B7"/>
    <w:rsid w:val="00191A74"/>
    <w:rsid w:val="001926B9"/>
    <w:rsid w:val="00192E8F"/>
    <w:rsid w:val="00193A8F"/>
    <w:rsid w:val="00193D24"/>
    <w:rsid w:val="001940BE"/>
    <w:rsid w:val="00194544"/>
    <w:rsid w:val="001946F1"/>
    <w:rsid w:val="001949A5"/>
    <w:rsid w:val="00194BCD"/>
    <w:rsid w:val="00194FA0"/>
    <w:rsid w:val="00195082"/>
    <w:rsid w:val="001955AE"/>
    <w:rsid w:val="0019667F"/>
    <w:rsid w:val="001968D5"/>
    <w:rsid w:val="00196EAA"/>
    <w:rsid w:val="00197CE4"/>
    <w:rsid w:val="00197E32"/>
    <w:rsid w:val="001A1EF4"/>
    <w:rsid w:val="001A221A"/>
    <w:rsid w:val="001A2734"/>
    <w:rsid w:val="001A295D"/>
    <w:rsid w:val="001A2A02"/>
    <w:rsid w:val="001A2CA5"/>
    <w:rsid w:val="001A348E"/>
    <w:rsid w:val="001A3829"/>
    <w:rsid w:val="001A3AD5"/>
    <w:rsid w:val="001A3D2B"/>
    <w:rsid w:val="001A3EE2"/>
    <w:rsid w:val="001A46C9"/>
    <w:rsid w:val="001A52A0"/>
    <w:rsid w:val="001A5F57"/>
    <w:rsid w:val="001A625D"/>
    <w:rsid w:val="001A6638"/>
    <w:rsid w:val="001A6B5D"/>
    <w:rsid w:val="001A6BE1"/>
    <w:rsid w:val="001A6DB9"/>
    <w:rsid w:val="001B050A"/>
    <w:rsid w:val="001B0C17"/>
    <w:rsid w:val="001B142F"/>
    <w:rsid w:val="001B173E"/>
    <w:rsid w:val="001B175A"/>
    <w:rsid w:val="001B1A4D"/>
    <w:rsid w:val="001B2DC5"/>
    <w:rsid w:val="001B2E35"/>
    <w:rsid w:val="001B3555"/>
    <w:rsid w:val="001B37D9"/>
    <w:rsid w:val="001B3963"/>
    <w:rsid w:val="001B4517"/>
    <w:rsid w:val="001B47E2"/>
    <w:rsid w:val="001B4CAA"/>
    <w:rsid w:val="001B54E9"/>
    <w:rsid w:val="001B55FA"/>
    <w:rsid w:val="001B59C2"/>
    <w:rsid w:val="001B609D"/>
    <w:rsid w:val="001B6204"/>
    <w:rsid w:val="001B68F3"/>
    <w:rsid w:val="001B6B51"/>
    <w:rsid w:val="001B6FC5"/>
    <w:rsid w:val="001B726D"/>
    <w:rsid w:val="001B7AD1"/>
    <w:rsid w:val="001B7C2D"/>
    <w:rsid w:val="001B7DA2"/>
    <w:rsid w:val="001C0305"/>
    <w:rsid w:val="001C0363"/>
    <w:rsid w:val="001C05DC"/>
    <w:rsid w:val="001C0855"/>
    <w:rsid w:val="001C0CB5"/>
    <w:rsid w:val="001C10EB"/>
    <w:rsid w:val="001C20B1"/>
    <w:rsid w:val="001C21F9"/>
    <w:rsid w:val="001C23FA"/>
    <w:rsid w:val="001C2510"/>
    <w:rsid w:val="001C2E7B"/>
    <w:rsid w:val="001C30B4"/>
    <w:rsid w:val="001C3BB4"/>
    <w:rsid w:val="001C3D02"/>
    <w:rsid w:val="001C4348"/>
    <w:rsid w:val="001C4788"/>
    <w:rsid w:val="001C4C1F"/>
    <w:rsid w:val="001C4E87"/>
    <w:rsid w:val="001C5073"/>
    <w:rsid w:val="001C56D9"/>
    <w:rsid w:val="001C682E"/>
    <w:rsid w:val="001C6E7E"/>
    <w:rsid w:val="001C6FD4"/>
    <w:rsid w:val="001C7545"/>
    <w:rsid w:val="001C7F5E"/>
    <w:rsid w:val="001D0484"/>
    <w:rsid w:val="001D08F8"/>
    <w:rsid w:val="001D0C6D"/>
    <w:rsid w:val="001D1002"/>
    <w:rsid w:val="001D1099"/>
    <w:rsid w:val="001D12D0"/>
    <w:rsid w:val="001D157A"/>
    <w:rsid w:val="001D1BDF"/>
    <w:rsid w:val="001D2750"/>
    <w:rsid w:val="001D2ABD"/>
    <w:rsid w:val="001D2DF4"/>
    <w:rsid w:val="001D2F59"/>
    <w:rsid w:val="001D35DD"/>
    <w:rsid w:val="001D3EAF"/>
    <w:rsid w:val="001D435D"/>
    <w:rsid w:val="001D4B05"/>
    <w:rsid w:val="001D50B0"/>
    <w:rsid w:val="001D514C"/>
    <w:rsid w:val="001D61CF"/>
    <w:rsid w:val="001D6C33"/>
    <w:rsid w:val="001D6E09"/>
    <w:rsid w:val="001D7365"/>
    <w:rsid w:val="001D7F0F"/>
    <w:rsid w:val="001E057A"/>
    <w:rsid w:val="001E05B7"/>
    <w:rsid w:val="001E0624"/>
    <w:rsid w:val="001E0B1A"/>
    <w:rsid w:val="001E0EA4"/>
    <w:rsid w:val="001E10D9"/>
    <w:rsid w:val="001E16C4"/>
    <w:rsid w:val="001E1CAB"/>
    <w:rsid w:val="001E1D82"/>
    <w:rsid w:val="001E201E"/>
    <w:rsid w:val="001E2044"/>
    <w:rsid w:val="001E2082"/>
    <w:rsid w:val="001E25E2"/>
    <w:rsid w:val="001E2C83"/>
    <w:rsid w:val="001E41A3"/>
    <w:rsid w:val="001E4319"/>
    <w:rsid w:val="001E4ACC"/>
    <w:rsid w:val="001E4E6E"/>
    <w:rsid w:val="001E4EE5"/>
    <w:rsid w:val="001E5691"/>
    <w:rsid w:val="001E5E36"/>
    <w:rsid w:val="001E5E99"/>
    <w:rsid w:val="001E5FCC"/>
    <w:rsid w:val="001E6AAD"/>
    <w:rsid w:val="001E6E3B"/>
    <w:rsid w:val="001E70D1"/>
    <w:rsid w:val="001E72F7"/>
    <w:rsid w:val="001E7908"/>
    <w:rsid w:val="001F0118"/>
    <w:rsid w:val="001F0136"/>
    <w:rsid w:val="001F03B8"/>
    <w:rsid w:val="001F0AC7"/>
    <w:rsid w:val="001F0B5E"/>
    <w:rsid w:val="001F108B"/>
    <w:rsid w:val="001F1549"/>
    <w:rsid w:val="001F1812"/>
    <w:rsid w:val="001F1E11"/>
    <w:rsid w:val="001F1FEF"/>
    <w:rsid w:val="001F21B6"/>
    <w:rsid w:val="001F2994"/>
    <w:rsid w:val="001F39F8"/>
    <w:rsid w:val="001F4422"/>
    <w:rsid w:val="001F4F82"/>
    <w:rsid w:val="001F5175"/>
    <w:rsid w:val="001F52EF"/>
    <w:rsid w:val="001F5911"/>
    <w:rsid w:val="001F5B55"/>
    <w:rsid w:val="001F5DF1"/>
    <w:rsid w:val="001F6B27"/>
    <w:rsid w:val="001F6D8F"/>
    <w:rsid w:val="001F6EA2"/>
    <w:rsid w:val="00200952"/>
    <w:rsid w:val="00200BF1"/>
    <w:rsid w:val="00200EE4"/>
    <w:rsid w:val="002015B4"/>
    <w:rsid w:val="00201A5E"/>
    <w:rsid w:val="00201B25"/>
    <w:rsid w:val="00201BD2"/>
    <w:rsid w:val="00202CD4"/>
    <w:rsid w:val="00203572"/>
    <w:rsid w:val="0020368F"/>
    <w:rsid w:val="002037C4"/>
    <w:rsid w:val="002047C6"/>
    <w:rsid w:val="002047FD"/>
    <w:rsid w:val="00204DF4"/>
    <w:rsid w:val="002053FB"/>
    <w:rsid w:val="00205427"/>
    <w:rsid w:val="0020553B"/>
    <w:rsid w:val="00205809"/>
    <w:rsid w:val="00205D0C"/>
    <w:rsid w:val="00206158"/>
    <w:rsid w:val="00206A16"/>
    <w:rsid w:val="00206ACD"/>
    <w:rsid w:val="0020711D"/>
    <w:rsid w:val="00207C2E"/>
    <w:rsid w:val="00207FEB"/>
    <w:rsid w:val="002100D2"/>
    <w:rsid w:val="002102AB"/>
    <w:rsid w:val="0021048F"/>
    <w:rsid w:val="0021073F"/>
    <w:rsid w:val="0021141D"/>
    <w:rsid w:val="00211B51"/>
    <w:rsid w:val="00211C4F"/>
    <w:rsid w:val="00212868"/>
    <w:rsid w:val="00212E20"/>
    <w:rsid w:val="00213026"/>
    <w:rsid w:val="00213369"/>
    <w:rsid w:val="00213A39"/>
    <w:rsid w:val="00214F7E"/>
    <w:rsid w:val="0021509F"/>
    <w:rsid w:val="002152EE"/>
    <w:rsid w:val="0021553C"/>
    <w:rsid w:val="0021597C"/>
    <w:rsid w:val="00215A08"/>
    <w:rsid w:val="00215F48"/>
    <w:rsid w:val="002160D2"/>
    <w:rsid w:val="00216DA4"/>
    <w:rsid w:val="0021740D"/>
    <w:rsid w:val="00217A0B"/>
    <w:rsid w:val="00220AD5"/>
    <w:rsid w:val="00220B85"/>
    <w:rsid w:val="00220C50"/>
    <w:rsid w:val="002211AF"/>
    <w:rsid w:val="002214E1"/>
    <w:rsid w:val="00221A0C"/>
    <w:rsid w:val="00221D23"/>
    <w:rsid w:val="002224D8"/>
    <w:rsid w:val="00222521"/>
    <w:rsid w:val="00222BE1"/>
    <w:rsid w:val="00223623"/>
    <w:rsid w:val="0022389B"/>
    <w:rsid w:val="002241EC"/>
    <w:rsid w:val="00224EA0"/>
    <w:rsid w:val="00226723"/>
    <w:rsid w:val="0022696B"/>
    <w:rsid w:val="00227ED1"/>
    <w:rsid w:val="0023024F"/>
    <w:rsid w:val="002302CC"/>
    <w:rsid w:val="00230371"/>
    <w:rsid w:val="0023042F"/>
    <w:rsid w:val="00230617"/>
    <w:rsid w:val="00230FBD"/>
    <w:rsid w:val="00231420"/>
    <w:rsid w:val="002318FE"/>
    <w:rsid w:val="00231D23"/>
    <w:rsid w:val="0023248B"/>
    <w:rsid w:val="002329C1"/>
    <w:rsid w:val="00233DF5"/>
    <w:rsid w:val="00233FF9"/>
    <w:rsid w:val="0023428A"/>
    <w:rsid w:val="0023433F"/>
    <w:rsid w:val="002344D0"/>
    <w:rsid w:val="00234665"/>
    <w:rsid w:val="00235288"/>
    <w:rsid w:val="00235BB3"/>
    <w:rsid w:val="002377E6"/>
    <w:rsid w:val="00240379"/>
    <w:rsid w:val="002405D5"/>
    <w:rsid w:val="002407C6"/>
    <w:rsid w:val="00240893"/>
    <w:rsid w:val="00240C98"/>
    <w:rsid w:val="00240DA5"/>
    <w:rsid w:val="002416D8"/>
    <w:rsid w:val="00241835"/>
    <w:rsid w:val="00241D4A"/>
    <w:rsid w:val="00242960"/>
    <w:rsid w:val="00242AC1"/>
    <w:rsid w:val="00242B08"/>
    <w:rsid w:val="00242FE9"/>
    <w:rsid w:val="00243373"/>
    <w:rsid w:val="00243410"/>
    <w:rsid w:val="00243534"/>
    <w:rsid w:val="002437B2"/>
    <w:rsid w:val="002438FA"/>
    <w:rsid w:val="0024446B"/>
    <w:rsid w:val="00244533"/>
    <w:rsid w:val="00244764"/>
    <w:rsid w:val="00244AAF"/>
    <w:rsid w:val="00244F7C"/>
    <w:rsid w:val="00244FDA"/>
    <w:rsid w:val="0024516F"/>
    <w:rsid w:val="00245267"/>
    <w:rsid w:val="002454F6"/>
    <w:rsid w:val="00246019"/>
    <w:rsid w:val="0024613C"/>
    <w:rsid w:val="0024660D"/>
    <w:rsid w:val="0024701C"/>
    <w:rsid w:val="00247090"/>
    <w:rsid w:val="00247D07"/>
    <w:rsid w:val="00247E56"/>
    <w:rsid w:val="00247F6F"/>
    <w:rsid w:val="002503C1"/>
    <w:rsid w:val="00250E7D"/>
    <w:rsid w:val="00251912"/>
    <w:rsid w:val="00251A35"/>
    <w:rsid w:val="00252369"/>
    <w:rsid w:val="00252507"/>
    <w:rsid w:val="002526FE"/>
    <w:rsid w:val="00252CEE"/>
    <w:rsid w:val="00252F5E"/>
    <w:rsid w:val="002532C9"/>
    <w:rsid w:val="002538FD"/>
    <w:rsid w:val="00254E70"/>
    <w:rsid w:val="002551B1"/>
    <w:rsid w:val="002559CF"/>
    <w:rsid w:val="002564A9"/>
    <w:rsid w:val="00256D03"/>
    <w:rsid w:val="00257130"/>
    <w:rsid w:val="00257C00"/>
    <w:rsid w:val="00260078"/>
    <w:rsid w:val="00260146"/>
    <w:rsid w:val="002604AB"/>
    <w:rsid w:val="0026060F"/>
    <w:rsid w:val="0026083F"/>
    <w:rsid w:val="00260849"/>
    <w:rsid w:val="00260A12"/>
    <w:rsid w:val="002615F7"/>
    <w:rsid w:val="00261606"/>
    <w:rsid w:val="00262A10"/>
    <w:rsid w:val="0026301C"/>
    <w:rsid w:val="00263428"/>
    <w:rsid w:val="0026370F"/>
    <w:rsid w:val="0026374F"/>
    <w:rsid w:val="00263A7D"/>
    <w:rsid w:val="00263AF1"/>
    <w:rsid w:val="00264196"/>
    <w:rsid w:val="00264886"/>
    <w:rsid w:val="00264ADE"/>
    <w:rsid w:val="00265E16"/>
    <w:rsid w:val="00266384"/>
    <w:rsid w:val="00267039"/>
    <w:rsid w:val="00267D72"/>
    <w:rsid w:val="002705BC"/>
    <w:rsid w:val="00270B36"/>
    <w:rsid w:val="00270CDD"/>
    <w:rsid w:val="00270D13"/>
    <w:rsid w:val="0027132B"/>
    <w:rsid w:val="00271B13"/>
    <w:rsid w:val="002723EE"/>
    <w:rsid w:val="0027321D"/>
    <w:rsid w:val="00273807"/>
    <w:rsid w:val="00273A0D"/>
    <w:rsid w:val="00273D02"/>
    <w:rsid w:val="00273F8A"/>
    <w:rsid w:val="0027476A"/>
    <w:rsid w:val="00274BCA"/>
    <w:rsid w:val="00275CE3"/>
    <w:rsid w:val="00275D9F"/>
    <w:rsid w:val="002760F6"/>
    <w:rsid w:val="0027666E"/>
    <w:rsid w:val="002768F7"/>
    <w:rsid w:val="00276CDB"/>
    <w:rsid w:val="00276D01"/>
    <w:rsid w:val="0027757C"/>
    <w:rsid w:val="00277FAA"/>
    <w:rsid w:val="00280070"/>
    <w:rsid w:val="00280B4C"/>
    <w:rsid w:val="0028113B"/>
    <w:rsid w:val="002814B7"/>
    <w:rsid w:val="00282380"/>
    <w:rsid w:val="0028260F"/>
    <w:rsid w:val="002837B9"/>
    <w:rsid w:val="00283C7C"/>
    <w:rsid w:val="00284324"/>
    <w:rsid w:val="00284459"/>
    <w:rsid w:val="00284F7B"/>
    <w:rsid w:val="00285EAC"/>
    <w:rsid w:val="00285ED6"/>
    <w:rsid w:val="002860A4"/>
    <w:rsid w:val="002864FB"/>
    <w:rsid w:val="002866A6"/>
    <w:rsid w:val="002909E0"/>
    <w:rsid w:val="00290B0C"/>
    <w:rsid w:val="00290CE9"/>
    <w:rsid w:val="00290FA9"/>
    <w:rsid w:val="00290FC3"/>
    <w:rsid w:val="0029111C"/>
    <w:rsid w:val="00291233"/>
    <w:rsid w:val="0029137B"/>
    <w:rsid w:val="00291BFF"/>
    <w:rsid w:val="00291DD0"/>
    <w:rsid w:val="002924B8"/>
    <w:rsid w:val="002924FA"/>
    <w:rsid w:val="00292ED0"/>
    <w:rsid w:val="00292F15"/>
    <w:rsid w:val="002930CB"/>
    <w:rsid w:val="0029347F"/>
    <w:rsid w:val="002935DB"/>
    <w:rsid w:val="00294E8A"/>
    <w:rsid w:val="00294E96"/>
    <w:rsid w:val="002950AD"/>
    <w:rsid w:val="002965E6"/>
    <w:rsid w:val="002965F5"/>
    <w:rsid w:val="00296FAC"/>
    <w:rsid w:val="00297783"/>
    <w:rsid w:val="002977BA"/>
    <w:rsid w:val="00297F4C"/>
    <w:rsid w:val="002A0480"/>
    <w:rsid w:val="002A05D3"/>
    <w:rsid w:val="002A0B4E"/>
    <w:rsid w:val="002A162B"/>
    <w:rsid w:val="002A1B7B"/>
    <w:rsid w:val="002A2A1E"/>
    <w:rsid w:val="002A2AA7"/>
    <w:rsid w:val="002A3498"/>
    <w:rsid w:val="002A363E"/>
    <w:rsid w:val="002A3CAC"/>
    <w:rsid w:val="002A54F3"/>
    <w:rsid w:val="002A573E"/>
    <w:rsid w:val="002A5A32"/>
    <w:rsid w:val="002A5C1D"/>
    <w:rsid w:val="002A69F6"/>
    <w:rsid w:val="002A73DF"/>
    <w:rsid w:val="002A747E"/>
    <w:rsid w:val="002A7875"/>
    <w:rsid w:val="002A7F91"/>
    <w:rsid w:val="002B061E"/>
    <w:rsid w:val="002B142E"/>
    <w:rsid w:val="002B1DBE"/>
    <w:rsid w:val="002B2347"/>
    <w:rsid w:val="002B26FE"/>
    <w:rsid w:val="002B2C93"/>
    <w:rsid w:val="002B33AD"/>
    <w:rsid w:val="002B3AC1"/>
    <w:rsid w:val="002B3E67"/>
    <w:rsid w:val="002B3EE9"/>
    <w:rsid w:val="002B4622"/>
    <w:rsid w:val="002B4CDF"/>
    <w:rsid w:val="002B5DC2"/>
    <w:rsid w:val="002B5E84"/>
    <w:rsid w:val="002B6820"/>
    <w:rsid w:val="002B69CA"/>
    <w:rsid w:val="002B7896"/>
    <w:rsid w:val="002B7ED6"/>
    <w:rsid w:val="002B7FB9"/>
    <w:rsid w:val="002C02FB"/>
    <w:rsid w:val="002C0D54"/>
    <w:rsid w:val="002C163F"/>
    <w:rsid w:val="002C175B"/>
    <w:rsid w:val="002C1AB8"/>
    <w:rsid w:val="002C24D3"/>
    <w:rsid w:val="002C2843"/>
    <w:rsid w:val="002C2C57"/>
    <w:rsid w:val="002C31C2"/>
    <w:rsid w:val="002C42F7"/>
    <w:rsid w:val="002C4AC1"/>
    <w:rsid w:val="002C4DB0"/>
    <w:rsid w:val="002C5262"/>
    <w:rsid w:val="002C55ED"/>
    <w:rsid w:val="002C59DF"/>
    <w:rsid w:val="002C5BF0"/>
    <w:rsid w:val="002C6087"/>
    <w:rsid w:val="002C60B6"/>
    <w:rsid w:val="002C6A4C"/>
    <w:rsid w:val="002C6FAE"/>
    <w:rsid w:val="002C7734"/>
    <w:rsid w:val="002C7907"/>
    <w:rsid w:val="002D0754"/>
    <w:rsid w:val="002D0A46"/>
    <w:rsid w:val="002D15BF"/>
    <w:rsid w:val="002D1A13"/>
    <w:rsid w:val="002D1AE5"/>
    <w:rsid w:val="002D1BD2"/>
    <w:rsid w:val="002D1BFB"/>
    <w:rsid w:val="002D1CEB"/>
    <w:rsid w:val="002D2989"/>
    <w:rsid w:val="002D2A5B"/>
    <w:rsid w:val="002D2CB3"/>
    <w:rsid w:val="002D2F02"/>
    <w:rsid w:val="002D30FA"/>
    <w:rsid w:val="002D380A"/>
    <w:rsid w:val="002D3B06"/>
    <w:rsid w:val="002D3C69"/>
    <w:rsid w:val="002D45CA"/>
    <w:rsid w:val="002D496C"/>
    <w:rsid w:val="002D528B"/>
    <w:rsid w:val="002D541F"/>
    <w:rsid w:val="002D58EB"/>
    <w:rsid w:val="002D5FAE"/>
    <w:rsid w:val="002D612B"/>
    <w:rsid w:val="002D6259"/>
    <w:rsid w:val="002D6479"/>
    <w:rsid w:val="002D6E58"/>
    <w:rsid w:val="002D6EC8"/>
    <w:rsid w:val="002D6F2A"/>
    <w:rsid w:val="002D7030"/>
    <w:rsid w:val="002D712A"/>
    <w:rsid w:val="002D76F2"/>
    <w:rsid w:val="002D78C5"/>
    <w:rsid w:val="002E0179"/>
    <w:rsid w:val="002E03CA"/>
    <w:rsid w:val="002E05F3"/>
    <w:rsid w:val="002E0F56"/>
    <w:rsid w:val="002E1075"/>
    <w:rsid w:val="002E2037"/>
    <w:rsid w:val="002E2058"/>
    <w:rsid w:val="002E236E"/>
    <w:rsid w:val="002E24FA"/>
    <w:rsid w:val="002E3D04"/>
    <w:rsid w:val="002E3F76"/>
    <w:rsid w:val="002E40A1"/>
    <w:rsid w:val="002E40BA"/>
    <w:rsid w:val="002E41DF"/>
    <w:rsid w:val="002E433A"/>
    <w:rsid w:val="002E4A5F"/>
    <w:rsid w:val="002E4C11"/>
    <w:rsid w:val="002E4CA9"/>
    <w:rsid w:val="002E5826"/>
    <w:rsid w:val="002E5974"/>
    <w:rsid w:val="002E5E5E"/>
    <w:rsid w:val="002E6329"/>
    <w:rsid w:val="002E661D"/>
    <w:rsid w:val="002E7716"/>
    <w:rsid w:val="002E7911"/>
    <w:rsid w:val="002E7969"/>
    <w:rsid w:val="002E7B93"/>
    <w:rsid w:val="002F0AF3"/>
    <w:rsid w:val="002F0C11"/>
    <w:rsid w:val="002F0DBC"/>
    <w:rsid w:val="002F11B4"/>
    <w:rsid w:val="002F1FA4"/>
    <w:rsid w:val="002F20F6"/>
    <w:rsid w:val="002F25F2"/>
    <w:rsid w:val="002F2923"/>
    <w:rsid w:val="002F2D27"/>
    <w:rsid w:val="002F330A"/>
    <w:rsid w:val="002F387D"/>
    <w:rsid w:val="002F3CA5"/>
    <w:rsid w:val="002F3E26"/>
    <w:rsid w:val="002F3F31"/>
    <w:rsid w:val="002F477C"/>
    <w:rsid w:val="002F4FD9"/>
    <w:rsid w:val="002F5DB2"/>
    <w:rsid w:val="002F6136"/>
    <w:rsid w:val="002F62AD"/>
    <w:rsid w:val="002F6CB1"/>
    <w:rsid w:val="002F6F13"/>
    <w:rsid w:val="002F7524"/>
    <w:rsid w:val="002F775E"/>
    <w:rsid w:val="002F77B3"/>
    <w:rsid w:val="002F793C"/>
    <w:rsid w:val="002F7B46"/>
    <w:rsid w:val="002F7B8B"/>
    <w:rsid w:val="002F7CA6"/>
    <w:rsid w:val="00300765"/>
    <w:rsid w:val="0030082B"/>
    <w:rsid w:val="0030151D"/>
    <w:rsid w:val="0030155A"/>
    <w:rsid w:val="00301777"/>
    <w:rsid w:val="00301C7A"/>
    <w:rsid w:val="00301D81"/>
    <w:rsid w:val="0030243E"/>
    <w:rsid w:val="00302DCB"/>
    <w:rsid w:val="00303356"/>
    <w:rsid w:val="003033BE"/>
    <w:rsid w:val="00303785"/>
    <w:rsid w:val="003039C1"/>
    <w:rsid w:val="00303A8C"/>
    <w:rsid w:val="00303DB0"/>
    <w:rsid w:val="003043DF"/>
    <w:rsid w:val="00304BAD"/>
    <w:rsid w:val="003052B1"/>
    <w:rsid w:val="00305338"/>
    <w:rsid w:val="00305406"/>
    <w:rsid w:val="0030595A"/>
    <w:rsid w:val="00305AF1"/>
    <w:rsid w:val="00305D08"/>
    <w:rsid w:val="0030636F"/>
    <w:rsid w:val="003071CD"/>
    <w:rsid w:val="00307457"/>
    <w:rsid w:val="003109F2"/>
    <w:rsid w:val="00310BF8"/>
    <w:rsid w:val="00310C1F"/>
    <w:rsid w:val="00311504"/>
    <w:rsid w:val="00311CE6"/>
    <w:rsid w:val="00311DC5"/>
    <w:rsid w:val="00312876"/>
    <w:rsid w:val="00312D47"/>
    <w:rsid w:val="00313308"/>
    <w:rsid w:val="00313EE6"/>
    <w:rsid w:val="00314AF6"/>
    <w:rsid w:val="00315CF0"/>
    <w:rsid w:val="00315D35"/>
    <w:rsid w:val="0031610F"/>
    <w:rsid w:val="003166A8"/>
    <w:rsid w:val="00316B46"/>
    <w:rsid w:val="00317BA0"/>
    <w:rsid w:val="00317FFE"/>
    <w:rsid w:val="00320169"/>
    <w:rsid w:val="003207CC"/>
    <w:rsid w:val="003209BF"/>
    <w:rsid w:val="00320CE8"/>
    <w:rsid w:val="003211B4"/>
    <w:rsid w:val="00321ABF"/>
    <w:rsid w:val="0032237D"/>
    <w:rsid w:val="00322AC8"/>
    <w:rsid w:val="00322B7A"/>
    <w:rsid w:val="00322CF4"/>
    <w:rsid w:val="00322F9B"/>
    <w:rsid w:val="00323667"/>
    <w:rsid w:val="0032385E"/>
    <w:rsid w:val="00323B4D"/>
    <w:rsid w:val="00323FC2"/>
    <w:rsid w:val="00324829"/>
    <w:rsid w:val="00324FC3"/>
    <w:rsid w:val="00325303"/>
    <w:rsid w:val="0032532A"/>
    <w:rsid w:val="0032567D"/>
    <w:rsid w:val="00325AB9"/>
    <w:rsid w:val="00326078"/>
    <w:rsid w:val="00326228"/>
    <w:rsid w:val="00326294"/>
    <w:rsid w:val="0032656C"/>
    <w:rsid w:val="0032658D"/>
    <w:rsid w:val="0032683C"/>
    <w:rsid w:val="00326941"/>
    <w:rsid w:val="00326997"/>
    <w:rsid w:val="00326F61"/>
    <w:rsid w:val="00326FC7"/>
    <w:rsid w:val="00327AAA"/>
    <w:rsid w:val="00327DB6"/>
    <w:rsid w:val="00330617"/>
    <w:rsid w:val="00330737"/>
    <w:rsid w:val="003308BA"/>
    <w:rsid w:val="00330B4B"/>
    <w:rsid w:val="00331890"/>
    <w:rsid w:val="003319AF"/>
    <w:rsid w:val="00331B31"/>
    <w:rsid w:val="00331B6E"/>
    <w:rsid w:val="00331DBF"/>
    <w:rsid w:val="00331E20"/>
    <w:rsid w:val="00332794"/>
    <w:rsid w:val="00332B3B"/>
    <w:rsid w:val="00333618"/>
    <w:rsid w:val="003337E0"/>
    <w:rsid w:val="00334293"/>
    <w:rsid w:val="00334349"/>
    <w:rsid w:val="003347DD"/>
    <w:rsid w:val="00334998"/>
    <w:rsid w:val="00334D94"/>
    <w:rsid w:val="003355D3"/>
    <w:rsid w:val="00335A39"/>
    <w:rsid w:val="00335B38"/>
    <w:rsid w:val="00335B6E"/>
    <w:rsid w:val="00335C2E"/>
    <w:rsid w:val="003362EF"/>
    <w:rsid w:val="0033630F"/>
    <w:rsid w:val="003366C9"/>
    <w:rsid w:val="00337714"/>
    <w:rsid w:val="00337894"/>
    <w:rsid w:val="003378B0"/>
    <w:rsid w:val="00340C28"/>
    <w:rsid w:val="00340DF4"/>
    <w:rsid w:val="00340FEC"/>
    <w:rsid w:val="003410E6"/>
    <w:rsid w:val="003416D5"/>
    <w:rsid w:val="00341D26"/>
    <w:rsid w:val="003439AD"/>
    <w:rsid w:val="00343FD3"/>
    <w:rsid w:val="003443BA"/>
    <w:rsid w:val="00344798"/>
    <w:rsid w:val="0034481E"/>
    <w:rsid w:val="0034508D"/>
    <w:rsid w:val="003456B0"/>
    <w:rsid w:val="0034571C"/>
    <w:rsid w:val="0034579B"/>
    <w:rsid w:val="00345935"/>
    <w:rsid w:val="00346558"/>
    <w:rsid w:val="0034661F"/>
    <w:rsid w:val="00346764"/>
    <w:rsid w:val="00347257"/>
    <w:rsid w:val="00347358"/>
    <w:rsid w:val="003504D0"/>
    <w:rsid w:val="00350F46"/>
    <w:rsid w:val="0035118C"/>
    <w:rsid w:val="00351B8B"/>
    <w:rsid w:val="00351FE0"/>
    <w:rsid w:val="00352615"/>
    <w:rsid w:val="00352681"/>
    <w:rsid w:val="00353328"/>
    <w:rsid w:val="00353472"/>
    <w:rsid w:val="00353B00"/>
    <w:rsid w:val="00354475"/>
    <w:rsid w:val="00354C57"/>
    <w:rsid w:val="00354E90"/>
    <w:rsid w:val="0035563A"/>
    <w:rsid w:val="00355A5F"/>
    <w:rsid w:val="00356233"/>
    <w:rsid w:val="00356464"/>
    <w:rsid w:val="00356D0D"/>
    <w:rsid w:val="00357541"/>
    <w:rsid w:val="003576D1"/>
    <w:rsid w:val="00357748"/>
    <w:rsid w:val="00357B3B"/>
    <w:rsid w:val="003606D2"/>
    <w:rsid w:val="00361488"/>
    <w:rsid w:val="00361579"/>
    <w:rsid w:val="003623D9"/>
    <w:rsid w:val="0036251C"/>
    <w:rsid w:val="00362589"/>
    <w:rsid w:val="0036369D"/>
    <w:rsid w:val="003638E2"/>
    <w:rsid w:val="00363FF0"/>
    <w:rsid w:val="003646BF"/>
    <w:rsid w:val="00364884"/>
    <w:rsid w:val="00365426"/>
    <w:rsid w:val="003655C3"/>
    <w:rsid w:val="00365B2B"/>
    <w:rsid w:val="00365BC0"/>
    <w:rsid w:val="00367544"/>
    <w:rsid w:val="00367C78"/>
    <w:rsid w:val="00367D27"/>
    <w:rsid w:val="00367DF1"/>
    <w:rsid w:val="00367E56"/>
    <w:rsid w:val="00367FA4"/>
    <w:rsid w:val="0037039F"/>
    <w:rsid w:val="0037051A"/>
    <w:rsid w:val="00370EA3"/>
    <w:rsid w:val="00371751"/>
    <w:rsid w:val="0037189A"/>
    <w:rsid w:val="00371DA3"/>
    <w:rsid w:val="003723B0"/>
    <w:rsid w:val="0037242A"/>
    <w:rsid w:val="003725AA"/>
    <w:rsid w:val="0037261D"/>
    <w:rsid w:val="00372AAB"/>
    <w:rsid w:val="00373063"/>
    <w:rsid w:val="00373186"/>
    <w:rsid w:val="0037419F"/>
    <w:rsid w:val="0037462A"/>
    <w:rsid w:val="00374691"/>
    <w:rsid w:val="003751BE"/>
    <w:rsid w:val="00375AA8"/>
    <w:rsid w:val="00375FDB"/>
    <w:rsid w:val="0037645C"/>
    <w:rsid w:val="00376736"/>
    <w:rsid w:val="00376769"/>
    <w:rsid w:val="00376BAF"/>
    <w:rsid w:val="00376C4B"/>
    <w:rsid w:val="00377075"/>
    <w:rsid w:val="003779E2"/>
    <w:rsid w:val="00380169"/>
    <w:rsid w:val="0038056A"/>
    <w:rsid w:val="00380653"/>
    <w:rsid w:val="00380873"/>
    <w:rsid w:val="003811BD"/>
    <w:rsid w:val="00381286"/>
    <w:rsid w:val="003816A2"/>
    <w:rsid w:val="003818EA"/>
    <w:rsid w:val="003820D6"/>
    <w:rsid w:val="00383373"/>
    <w:rsid w:val="00383648"/>
    <w:rsid w:val="00383A25"/>
    <w:rsid w:val="0038618D"/>
    <w:rsid w:val="00386570"/>
    <w:rsid w:val="003865D9"/>
    <w:rsid w:val="003868D0"/>
    <w:rsid w:val="00387ABA"/>
    <w:rsid w:val="00387B44"/>
    <w:rsid w:val="00387BC7"/>
    <w:rsid w:val="00390B99"/>
    <w:rsid w:val="00390FA7"/>
    <w:rsid w:val="00391457"/>
    <w:rsid w:val="00391819"/>
    <w:rsid w:val="00391D24"/>
    <w:rsid w:val="00391FDE"/>
    <w:rsid w:val="00392086"/>
    <w:rsid w:val="00392C54"/>
    <w:rsid w:val="003931D4"/>
    <w:rsid w:val="0039330E"/>
    <w:rsid w:val="00393332"/>
    <w:rsid w:val="00393570"/>
    <w:rsid w:val="0039398C"/>
    <w:rsid w:val="003939DF"/>
    <w:rsid w:val="00393A7F"/>
    <w:rsid w:val="0039413A"/>
    <w:rsid w:val="003942C5"/>
    <w:rsid w:val="0039445D"/>
    <w:rsid w:val="00394629"/>
    <w:rsid w:val="00394F96"/>
    <w:rsid w:val="00395110"/>
    <w:rsid w:val="00395B05"/>
    <w:rsid w:val="003967F0"/>
    <w:rsid w:val="003968FF"/>
    <w:rsid w:val="00396FB5"/>
    <w:rsid w:val="00397242"/>
    <w:rsid w:val="00397D8C"/>
    <w:rsid w:val="003A1944"/>
    <w:rsid w:val="003A3164"/>
    <w:rsid w:val="003A3276"/>
    <w:rsid w:val="003A32C9"/>
    <w:rsid w:val="003A4EE9"/>
    <w:rsid w:val="003A532F"/>
    <w:rsid w:val="003A578F"/>
    <w:rsid w:val="003A5C71"/>
    <w:rsid w:val="003A618B"/>
    <w:rsid w:val="003A62EF"/>
    <w:rsid w:val="003A6520"/>
    <w:rsid w:val="003A6611"/>
    <w:rsid w:val="003A6928"/>
    <w:rsid w:val="003A71B8"/>
    <w:rsid w:val="003A7382"/>
    <w:rsid w:val="003A73E6"/>
    <w:rsid w:val="003A7AF9"/>
    <w:rsid w:val="003B09C0"/>
    <w:rsid w:val="003B162E"/>
    <w:rsid w:val="003B1E00"/>
    <w:rsid w:val="003B2886"/>
    <w:rsid w:val="003B2DFC"/>
    <w:rsid w:val="003B3249"/>
    <w:rsid w:val="003B36DA"/>
    <w:rsid w:val="003B3A7D"/>
    <w:rsid w:val="003B40E2"/>
    <w:rsid w:val="003B6ADC"/>
    <w:rsid w:val="003B779B"/>
    <w:rsid w:val="003B7A55"/>
    <w:rsid w:val="003C0726"/>
    <w:rsid w:val="003C18F4"/>
    <w:rsid w:val="003C251F"/>
    <w:rsid w:val="003C29A7"/>
    <w:rsid w:val="003C2B10"/>
    <w:rsid w:val="003C3555"/>
    <w:rsid w:val="003C3672"/>
    <w:rsid w:val="003C3AAC"/>
    <w:rsid w:val="003C471C"/>
    <w:rsid w:val="003C54AD"/>
    <w:rsid w:val="003C5877"/>
    <w:rsid w:val="003C5C10"/>
    <w:rsid w:val="003C648D"/>
    <w:rsid w:val="003C6545"/>
    <w:rsid w:val="003C6664"/>
    <w:rsid w:val="003C6852"/>
    <w:rsid w:val="003C6BA9"/>
    <w:rsid w:val="003C6F6B"/>
    <w:rsid w:val="003C71DF"/>
    <w:rsid w:val="003C73E1"/>
    <w:rsid w:val="003C7692"/>
    <w:rsid w:val="003C7798"/>
    <w:rsid w:val="003D02A0"/>
    <w:rsid w:val="003D03F7"/>
    <w:rsid w:val="003D0A4A"/>
    <w:rsid w:val="003D0A71"/>
    <w:rsid w:val="003D11ED"/>
    <w:rsid w:val="003D135A"/>
    <w:rsid w:val="003D1441"/>
    <w:rsid w:val="003D15DF"/>
    <w:rsid w:val="003D249E"/>
    <w:rsid w:val="003D3896"/>
    <w:rsid w:val="003D4E8A"/>
    <w:rsid w:val="003D5110"/>
    <w:rsid w:val="003D51FF"/>
    <w:rsid w:val="003D5245"/>
    <w:rsid w:val="003D6E84"/>
    <w:rsid w:val="003D729E"/>
    <w:rsid w:val="003D7379"/>
    <w:rsid w:val="003D766D"/>
    <w:rsid w:val="003D77D2"/>
    <w:rsid w:val="003E0231"/>
    <w:rsid w:val="003E0518"/>
    <w:rsid w:val="003E09BE"/>
    <w:rsid w:val="003E0BFD"/>
    <w:rsid w:val="003E1610"/>
    <w:rsid w:val="003E172C"/>
    <w:rsid w:val="003E2463"/>
    <w:rsid w:val="003E2FA4"/>
    <w:rsid w:val="003E32F0"/>
    <w:rsid w:val="003E3405"/>
    <w:rsid w:val="003E3F0C"/>
    <w:rsid w:val="003E465E"/>
    <w:rsid w:val="003E4759"/>
    <w:rsid w:val="003E47CB"/>
    <w:rsid w:val="003E4857"/>
    <w:rsid w:val="003E4A2F"/>
    <w:rsid w:val="003E4ADA"/>
    <w:rsid w:val="003E536C"/>
    <w:rsid w:val="003E5452"/>
    <w:rsid w:val="003E5F09"/>
    <w:rsid w:val="003E64C5"/>
    <w:rsid w:val="003E6C9B"/>
    <w:rsid w:val="003E75E6"/>
    <w:rsid w:val="003F00B0"/>
    <w:rsid w:val="003F0190"/>
    <w:rsid w:val="003F04D8"/>
    <w:rsid w:val="003F052F"/>
    <w:rsid w:val="003F0561"/>
    <w:rsid w:val="003F0A1F"/>
    <w:rsid w:val="003F0C3E"/>
    <w:rsid w:val="003F1BD8"/>
    <w:rsid w:val="003F2087"/>
    <w:rsid w:val="003F2369"/>
    <w:rsid w:val="003F3044"/>
    <w:rsid w:val="003F31B8"/>
    <w:rsid w:val="003F3A18"/>
    <w:rsid w:val="003F3C03"/>
    <w:rsid w:val="003F3C41"/>
    <w:rsid w:val="003F3F51"/>
    <w:rsid w:val="003F4186"/>
    <w:rsid w:val="003F5265"/>
    <w:rsid w:val="003F5D4C"/>
    <w:rsid w:val="003F5DB8"/>
    <w:rsid w:val="003F6583"/>
    <w:rsid w:val="003F6781"/>
    <w:rsid w:val="003F6FF2"/>
    <w:rsid w:val="003F7362"/>
    <w:rsid w:val="003F75FD"/>
    <w:rsid w:val="00400698"/>
    <w:rsid w:val="004006AC"/>
    <w:rsid w:val="004006F4"/>
    <w:rsid w:val="00400D2C"/>
    <w:rsid w:val="00401678"/>
    <w:rsid w:val="00401772"/>
    <w:rsid w:val="00401A1C"/>
    <w:rsid w:val="004024D8"/>
    <w:rsid w:val="0040317C"/>
    <w:rsid w:val="0040344E"/>
    <w:rsid w:val="00403D6A"/>
    <w:rsid w:val="004040D3"/>
    <w:rsid w:val="0040424B"/>
    <w:rsid w:val="00404390"/>
    <w:rsid w:val="0040456A"/>
    <w:rsid w:val="00404987"/>
    <w:rsid w:val="00404C82"/>
    <w:rsid w:val="00404CCA"/>
    <w:rsid w:val="0040519F"/>
    <w:rsid w:val="00405654"/>
    <w:rsid w:val="00406DD0"/>
    <w:rsid w:val="00407EEB"/>
    <w:rsid w:val="0041009F"/>
    <w:rsid w:val="004106DD"/>
    <w:rsid w:val="0041070D"/>
    <w:rsid w:val="00410BF1"/>
    <w:rsid w:val="004111E3"/>
    <w:rsid w:val="00411815"/>
    <w:rsid w:val="00411DD3"/>
    <w:rsid w:val="004122C0"/>
    <w:rsid w:val="00412E2D"/>
    <w:rsid w:val="0041306F"/>
    <w:rsid w:val="00413B50"/>
    <w:rsid w:val="00413CE9"/>
    <w:rsid w:val="004142C7"/>
    <w:rsid w:val="0041535E"/>
    <w:rsid w:val="00415AB0"/>
    <w:rsid w:val="0041603D"/>
    <w:rsid w:val="004162D3"/>
    <w:rsid w:val="0041639D"/>
    <w:rsid w:val="00416488"/>
    <w:rsid w:val="00416A76"/>
    <w:rsid w:val="00417333"/>
    <w:rsid w:val="00417CC1"/>
    <w:rsid w:val="004203A2"/>
    <w:rsid w:val="004209A9"/>
    <w:rsid w:val="00420D4F"/>
    <w:rsid w:val="00420E14"/>
    <w:rsid w:val="00420EF5"/>
    <w:rsid w:val="00421258"/>
    <w:rsid w:val="00421444"/>
    <w:rsid w:val="00421904"/>
    <w:rsid w:val="0042233A"/>
    <w:rsid w:val="004223A8"/>
    <w:rsid w:val="00422787"/>
    <w:rsid w:val="00422DFC"/>
    <w:rsid w:val="00423CAC"/>
    <w:rsid w:val="0042422F"/>
    <w:rsid w:val="0042476E"/>
    <w:rsid w:val="00424976"/>
    <w:rsid w:val="00425283"/>
    <w:rsid w:val="0042558F"/>
    <w:rsid w:val="00425762"/>
    <w:rsid w:val="00425815"/>
    <w:rsid w:val="00425995"/>
    <w:rsid w:val="004263A5"/>
    <w:rsid w:val="00426885"/>
    <w:rsid w:val="00426BD9"/>
    <w:rsid w:val="00426CAA"/>
    <w:rsid w:val="00426E78"/>
    <w:rsid w:val="0042753B"/>
    <w:rsid w:val="00427971"/>
    <w:rsid w:val="00427CAF"/>
    <w:rsid w:val="0043008C"/>
    <w:rsid w:val="00431223"/>
    <w:rsid w:val="0043167F"/>
    <w:rsid w:val="00432333"/>
    <w:rsid w:val="00432997"/>
    <w:rsid w:val="00432A3F"/>
    <w:rsid w:val="00432FE4"/>
    <w:rsid w:val="00433797"/>
    <w:rsid w:val="004343CC"/>
    <w:rsid w:val="004346F8"/>
    <w:rsid w:val="0043479C"/>
    <w:rsid w:val="00434A57"/>
    <w:rsid w:val="00434DE4"/>
    <w:rsid w:val="00435CD1"/>
    <w:rsid w:val="00435EC3"/>
    <w:rsid w:val="0043607B"/>
    <w:rsid w:val="00436E2B"/>
    <w:rsid w:val="004374E3"/>
    <w:rsid w:val="004377B0"/>
    <w:rsid w:val="00437A0B"/>
    <w:rsid w:val="00437EF0"/>
    <w:rsid w:val="004401B2"/>
    <w:rsid w:val="0044024B"/>
    <w:rsid w:val="004402FE"/>
    <w:rsid w:val="0044031E"/>
    <w:rsid w:val="0044096D"/>
    <w:rsid w:val="00440F07"/>
    <w:rsid w:val="0044101C"/>
    <w:rsid w:val="00441850"/>
    <w:rsid w:val="00442761"/>
    <w:rsid w:val="00442771"/>
    <w:rsid w:val="00442CE5"/>
    <w:rsid w:val="004446C2"/>
    <w:rsid w:val="00444931"/>
    <w:rsid w:val="004449C6"/>
    <w:rsid w:val="00444D66"/>
    <w:rsid w:val="004451EF"/>
    <w:rsid w:val="00445635"/>
    <w:rsid w:val="004457CF"/>
    <w:rsid w:val="00446496"/>
    <w:rsid w:val="00447FBC"/>
    <w:rsid w:val="00450E26"/>
    <w:rsid w:val="00451583"/>
    <w:rsid w:val="00451786"/>
    <w:rsid w:val="00451D5D"/>
    <w:rsid w:val="004524E8"/>
    <w:rsid w:val="00452E9B"/>
    <w:rsid w:val="00453B71"/>
    <w:rsid w:val="00453BE1"/>
    <w:rsid w:val="00453F30"/>
    <w:rsid w:val="0045514A"/>
    <w:rsid w:val="004556DC"/>
    <w:rsid w:val="00455AF5"/>
    <w:rsid w:val="004568D4"/>
    <w:rsid w:val="00457136"/>
    <w:rsid w:val="00457156"/>
    <w:rsid w:val="004573FB"/>
    <w:rsid w:val="004579C6"/>
    <w:rsid w:val="00460191"/>
    <w:rsid w:val="0046082A"/>
    <w:rsid w:val="00460C6B"/>
    <w:rsid w:val="00460ED2"/>
    <w:rsid w:val="00461B2B"/>
    <w:rsid w:val="00461EDB"/>
    <w:rsid w:val="00461F74"/>
    <w:rsid w:val="00462479"/>
    <w:rsid w:val="0046288C"/>
    <w:rsid w:val="00462EB5"/>
    <w:rsid w:val="00463476"/>
    <w:rsid w:val="00463709"/>
    <w:rsid w:val="00463C2D"/>
    <w:rsid w:val="0046413B"/>
    <w:rsid w:val="00464143"/>
    <w:rsid w:val="0046497B"/>
    <w:rsid w:val="00464C75"/>
    <w:rsid w:val="00464DAE"/>
    <w:rsid w:val="00465275"/>
    <w:rsid w:val="004653A9"/>
    <w:rsid w:val="00465B9C"/>
    <w:rsid w:val="00465D98"/>
    <w:rsid w:val="0046667D"/>
    <w:rsid w:val="004666CE"/>
    <w:rsid w:val="00466965"/>
    <w:rsid w:val="00466C09"/>
    <w:rsid w:val="00467CAC"/>
    <w:rsid w:val="00467D61"/>
    <w:rsid w:val="0047017D"/>
    <w:rsid w:val="004701B9"/>
    <w:rsid w:val="00470A40"/>
    <w:rsid w:val="004717A8"/>
    <w:rsid w:val="004718FB"/>
    <w:rsid w:val="00471F48"/>
    <w:rsid w:val="00473334"/>
    <w:rsid w:val="0047341A"/>
    <w:rsid w:val="004740BC"/>
    <w:rsid w:val="004746C3"/>
    <w:rsid w:val="004749BE"/>
    <w:rsid w:val="00474B25"/>
    <w:rsid w:val="0047557A"/>
    <w:rsid w:val="00475AF0"/>
    <w:rsid w:val="00475C81"/>
    <w:rsid w:val="00477491"/>
    <w:rsid w:val="00477EC3"/>
    <w:rsid w:val="00477F60"/>
    <w:rsid w:val="00477F99"/>
    <w:rsid w:val="00477FCB"/>
    <w:rsid w:val="004802B9"/>
    <w:rsid w:val="0048093E"/>
    <w:rsid w:val="0048099D"/>
    <w:rsid w:val="00480A36"/>
    <w:rsid w:val="004815C6"/>
    <w:rsid w:val="004815DC"/>
    <w:rsid w:val="004817FF"/>
    <w:rsid w:val="00481D7A"/>
    <w:rsid w:val="00483256"/>
    <w:rsid w:val="00483269"/>
    <w:rsid w:val="0048328B"/>
    <w:rsid w:val="0048419D"/>
    <w:rsid w:val="0048422F"/>
    <w:rsid w:val="00484D29"/>
    <w:rsid w:val="00484DFD"/>
    <w:rsid w:val="00484EAC"/>
    <w:rsid w:val="00485558"/>
    <w:rsid w:val="00485752"/>
    <w:rsid w:val="004859E3"/>
    <w:rsid w:val="004860A8"/>
    <w:rsid w:val="004860DA"/>
    <w:rsid w:val="0048621B"/>
    <w:rsid w:val="00486718"/>
    <w:rsid w:val="00486A1C"/>
    <w:rsid w:val="00486B55"/>
    <w:rsid w:val="00486C69"/>
    <w:rsid w:val="0048746B"/>
    <w:rsid w:val="00487758"/>
    <w:rsid w:val="004904FF"/>
    <w:rsid w:val="00491435"/>
    <w:rsid w:val="0049161A"/>
    <w:rsid w:val="00491700"/>
    <w:rsid w:val="00491A1A"/>
    <w:rsid w:val="00492210"/>
    <w:rsid w:val="00492768"/>
    <w:rsid w:val="0049296D"/>
    <w:rsid w:val="00492E19"/>
    <w:rsid w:val="0049302F"/>
    <w:rsid w:val="00493F75"/>
    <w:rsid w:val="00495045"/>
    <w:rsid w:val="004950FC"/>
    <w:rsid w:val="004956AF"/>
    <w:rsid w:val="004956E8"/>
    <w:rsid w:val="00496078"/>
    <w:rsid w:val="00496149"/>
    <w:rsid w:val="004966CA"/>
    <w:rsid w:val="00496907"/>
    <w:rsid w:val="00497862"/>
    <w:rsid w:val="00497B65"/>
    <w:rsid w:val="00497C61"/>
    <w:rsid w:val="004A13F9"/>
    <w:rsid w:val="004A1470"/>
    <w:rsid w:val="004A1750"/>
    <w:rsid w:val="004A1C62"/>
    <w:rsid w:val="004A1DC7"/>
    <w:rsid w:val="004A27A8"/>
    <w:rsid w:val="004A29A4"/>
    <w:rsid w:val="004A31B2"/>
    <w:rsid w:val="004A35FE"/>
    <w:rsid w:val="004A37DA"/>
    <w:rsid w:val="004A3C08"/>
    <w:rsid w:val="004A40AE"/>
    <w:rsid w:val="004A4C7D"/>
    <w:rsid w:val="004A51D2"/>
    <w:rsid w:val="004A6255"/>
    <w:rsid w:val="004A6718"/>
    <w:rsid w:val="004A672F"/>
    <w:rsid w:val="004A69C3"/>
    <w:rsid w:val="004A6BB0"/>
    <w:rsid w:val="004A7449"/>
    <w:rsid w:val="004B0A1F"/>
    <w:rsid w:val="004B0DE3"/>
    <w:rsid w:val="004B10B6"/>
    <w:rsid w:val="004B13FC"/>
    <w:rsid w:val="004B18B4"/>
    <w:rsid w:val="004B1FCC"/>
    <w:rsid w:val="004B2345"/>
    <w:rsid w:val="004B3352"/>
    <w:rsid w:val="004B35AA"/>
    <w:rsid w:val="004B43FF"/>
    <w:rsid w:val="004B484B"/>
    <w:rsid w:val="004B49A7"/>
    <w:rsid w:val="004B4D24"/>
    <w:rsid w:val="004B4F4D"/>
    <w:rsid w:val="004B504A"/>
    <w:rsid w:val="004B51C0"/>
    <w:rsid w:val="004B5574"/>
    <w:rsid w:val="004B5AB9"/>
    <w:rsid w:val="004B5EBD"/>
    <w:rsid w:val="004B668B"/>
    <w:rsid w:val="004B6A54"/>
    <w:rsid w:val="004B6B3C"/>
    <w:rsid w:val="004B7936"/>
    <w:rsid w:val="004B7BAF"/>
    <w:rsid w:val="004C05E2"/>
    <w:rsid w:val="004C0D55"/>
    <w:rsid w:val="004C1B38"/>
    <w:rsid w:val="004C1B48"/>
    <w:rsid w:val="004C22F7"/>
    <w:rsid w:val="004C2985"/>
    <w:rsid w:val="004C2ADE"/>
    <w:rsid w:val="004C2CD9"/>
    <w:rsid w:val="004C2DDD"/>
    <w:rsid w:val="004C3057"/>
    <w:rsid w:val="004C378F"/>
    <w:rsid w:val="004C45BC"/>
    <w:rsid w:val="004C45CD"/>
    <w:rsid w:val="004C463F"/>
    <w:rsid w:val="004C4A65"/>
    <w:rsid w:val="004C4E21"/>
    <w:rsid w:val="004C504E"/>
    <w:rsid w:val="004C58F3"/>
    <w:rsid w:val="004C6844"/>
    <w:rsid w:val="004C6B10"/>
    <w:rsid w:val="004C6C8D"/>
    <w:rsid w:val="004C7749"/>
    <w:rsid w:val="004C7B2F"/>
    <w:rsid w:val="004C7DEA"/>
    <w:rsid w:val="004D0300"/>
    <w:rsid w:val="004D08E8"/>
    <w:rsid w:val="004D0A45"/>
    <w:rsid w:val="004D0DE5"/>
    <w:rsid w:val="004D185E"/>
    <w:rsid w:val="004D1F81"/>
    <w:rsid w:val="004D2D1E"/>
    <w:rsid w:val="004D3127"/>
    <w:rsid w:val="004D3222"/>
    <w:rsid w:val="004D3378"/>
    <w:rsid w:val="004D3821"/>
    <w:rsid w:val="004D3BB3"/>
    <w:rsid w:val="004D490B"/>
    <w:rsid w:val="004D4C0D"/>
    <w:rsid w:val="004D4DBB"/>
    <w:rsid w:val="004D584C"/>
    <w:rsid w:val="004D5B5E"/>
    <w:rsid w:val="004D5BEF"/>
    <w:rsid w:val="004D600F"/>
    <w:rsid w:val="004D69F4"/>
    <w:rsid w:val="004D6D29"/>
    <w:rsid w:val="004D6F04"/>
    <w:rsid w:val="004D6FD5"/>
    <w:rsid w:val="004D7137"/>
    <w:rsid w:val="004D7408"/>
    <w:rsid w:val="004E205A"/>
    <w:rsid w:val="004E2896"/>
    <w:rsid w:val="004E3165"/>
    <w:rsid w:val="004E3251"/>
    <w:rsid w:val="004E35B2"/>
    <w:rsid w:val="004E3D51"/>
    <w:rsid w:val="004E4BD8"/>
    <w:rsid w:val="004E4CD3"/>
    <w:rsid w:val="004E515E"/>
    <w:rsid w:val="004E5600"/>
    <w:rsid w:val="004E5FC5"/>
    <w:rsid w:val="004E61DF"/>
    <w:rsid w:val="004E6681"/>
    <w:rsid w:val="004E6DE4"/>
    <w:rsid w:val="004E6EF4"/>
    <w:rsid w:val="004E7A0A"/>
    <w:rsid w:val="004F0701"/>
    <w:rsid w:val="004F0857"/>
    <w:rsid w:val="004F11A6"/>
    <w:rsid w:val="004F1EE5"/>
    <w:rsid w:val="004F207D"/>
    <w:rsid w:val="004F23F5"/>
    <w:rsid w:val="004F281E"/>
    <w:rsid w:val="004F2F27"/>
    <w:rsid w:val="004F3364"/>
    <w:rsid w:val="004F33E6"/>
    <w:rsid w:val="004F3AD5"/>
    <w:rsid w:val="004F4183"/>
    <w:rsid w:val="004F4187"/>
    <w:rsid w:val="004F4815"/>
    <w:rsid w:val="004F4828"/>
    <w:rsid w:val="004F4C0A"/>
    <w:rsid w:val="004F4C2C"/>
    <w:rsid w:val="004F57F8"/>
    <w:rsid w:val="004F593B"/>
    <w:rsid w:val="004F5CE9"/>
    <w:rsid w:val="004F7322"/>
    <w:rsid w:val="004F7358"/>
    <w:rsid w:val="004F7B5C"/>
    <w:rsid w:val="004F7E18"/>
    <w:rsid w:val="005004FD"/>
    <w:rsid w:val="00500663"/>
    <w:rsid w:val="00500F7F"/>
    <w:rsid w:val="00501846"/>
    <w:rsid w:val="005024CA"/>
    <w:rsid w:val="0050252E"/>
    <w:rsid w:val="00504025"/>
    <w:rsid w:val="005041B0"/>
    <w:rsid w:val="0050421E"/>
    <w:rsid w:val="00504534"/>
    <w:rsid w:val="00504D18"/>
    <w:rsid w:val="0050525C"/>
    <w:rsid w:val="00505858"/>
    <w:rsid w:val="0050633B"/>
    <w:rsid w:val="00506E7F"/>
    <w:rsid w:val="005074A9"/>
    <w:rsid w:val="00507C0C"/>
    <w:rsid w:val="0051097D"/>
    <w:rsid w:val="00511140"/>
    <w:rsid w:val="005112FA"/>
    <w:rsid w:val="005115EA"/>
    <w:rsid w:val="00511CC4"/>
    <w:rsid w:val="005143EF"/>
    <w:rsid w:val="00514B14"/>
    <w:rsid w:val="00514C22"/>
    <w:rsid w:val="00514CD4"/>
    <w:rsid w:val="00515207"/>
    <w:rsid w:val="00515346"/>
    <w:rsid w:val="005155F3"/>
    <w:rsid w:val="00515A6E"/>
    <w:rsid w:val="00515DBE"/>
    <w:rsid w:val="00516524"/>
    <w:rsid w:val="0051722D"/>
    <w:rsid w:val="005172B4"/>
    <w:rsid w:val="005172FA"/>
    <w:rsid w:val="005176F6"/>
    <w:rsid w:val="00517BDD"/>
    <w:rsid w:val="00517E5C"/>
    <w:rsid w:val="005201F1"/>
    <w:rsid w:val="005202BB"/>
    <w:rsid w:val="0052316D"/>
    <w:rsid w:val="005238D9"/>
    <w:rsid w:val="00523DC1"/>
    <w:rsid w:val="00525313"/>
    <w:rsid w:val="005253F2"/>
    <w:rsid w:val="0052583E"/>
    <w:rsid w:val="00525A99"/>
    <w:rsid w:val="00525BD9"/>
    <w:rsid w:val="00525DF8"/>
    <w:rsid w:val="00525EAE"/>
    <w:rsid w:val="00526D75"/>
    <w:rsid w:val="00527FB6"/>
    <w:rsid w:val="005306B2"/>
    <w:rsid w:val="00530C47"/>
    <w:rsid w:val="00530CB0"/>
    <w:rsid w:val="0053155F"/>
    <w:rsid w:val="005316EB"/>
    <w:rsid w:val="00531B6E"/>
    <w:rsid w:val="005325E6"/>
    <w:rsid w:val="005326B7"/>
    <w:rsid w:val="00532B2A"/>
    <w:rsid w:val="00532D86"/>
    <w:rsid w:val="005330C2"/>
    <w:rsid w:val="00533544"/>
    <w:rsid w:val="00533E8E"/>
    <w:rsid w:val="00534945"/>
    <w:rsid w:val="00534ED2"/>
    <w:rsid w:val="00535687"/>
    <w:rsid w:val="00535A78"/>
    <w:rsid w:val="00535EAE"/>
    <w:rsid w:val="00536060"/>
    <w:rsid w:val="005362A8"/>
    <w:rsid w:val="005365EE"/>
    <w:rsid w:val="0053693D"/>
    <w:rsid w:val="00536995"/>
    <w:rsid w:val="00536BE1"/>
    <w:rsid w:val="00536C81"/>
    <w:rsid w:val="00536D48"/>
    <w:rsid w:val="0053725B"/>
    <w:rsid w:val="00537362"/>
    <w:rsid w:val="00537795"/>
    <w:rsid w:val="00537A3E"/>
    <w:rsid w:val="0054009C"/>
    <w:rsid w:val="005400CB"/>
    <w:rsid w:val="00540D0F"/>
    <w:rsid w:val="00541D18"/>
    <w:rsid w:val="005423B5"/>
    <w:rsid w:val="00542501"/>
    <w:rsid w:val="00542555"/>
    <w:rsid w:val="005427F4"/>
    <w:rsid w:val="005428B6"/>
    <w:rsid w:val="00542AA4"/>
    <w:rsid w:val="00542D71"/>
    <w:rsid w:val="00542EBB"/>
    <w:rsid w:val="00543E0A"/>
    <w:rsid w:val="00543E44"/>
    <w:rsid w:val="00543E5D"/>
    <w:rsid w:val="00544DA1"/>
    <w:rsid w:val="00545470"/>
    <w:rsid w:val="005454C8"/>
    <w:rsid w:val="005456D0"/>
    <w:rsid w:val="0054685B"/>
    <w:rsid w:val="00546CE0"/>
    <w:rsid w:val="00546E22"/>
    <w:rsid w:val="00547EEB"/>
    <w:rsid w:val="00550112"/>
    <w:rsid w:val="00551179"/>
    <w:rsid w:val="0055155C"/>
    <w:rsid w:val="00552110"/>
    <w:rsid w:val="00552594"/>
    <w:rsid w:val="005525A9"/>
    <w:rsid w:val="0055275F"/>
    <w:rsid w:val="00552A6A"/>
    <w:rsid w:val="00552B7E"/>
    <w:rsid w:val="00552F76"/>
    <w:rsid w:val="00553224"/>
    <w:rsid w:val="00553564"/>
    <w:rsid w:val="00553B33"/>
    <w:rsid w:val="00553BC1"/>
    <w:rsid w:val="00555301"/>
    <w:rsid w:val="0055657F"/>
    <w:rsid w:val="00556622"/>
    <w:rsid w:val="00556AD5"/>
    <w:rsid w:val="00556EB4"/>
    <w:rsid w:val="005570E0"/>
    <w:rsid w:val="005578CC"/>
    <w:rsid w:val="00557BC5"/>
    <w:rsid w:val="00560F27"/>
    <w:rsid w:val="00560F82"/>
    <w:rsid w:val="00560FE9"/>
    <w:rsid w:val="00561485"/>
    <w:rsid w:val="00561F2A"/>
    <w:rsid w:val="0056230D"/>
    <w:rsid w:val="00562E5C"/>
    <w:rsid w:val="00563430"/>
    <w:rsid w:val="005634C2"/>
    <w:rsid w:val="005640B1"/>
    <w:rsid w:val="00564ED9"/>
    <w:rsid w:val="00566B70"/>
    <w:rsid w:val="005674D8"/>
    <w:rsid w:val="00567602"/>
    <w:rsid w:val="00567B20"/>
    <w:rsid w:val="00567DA3"/>
    <w:rsid w:val="00567ECF"/>
    <w:rsid w:val="005702AE"/>
    <w:rsid w:val="005709E0"/>
    <w:rsid w:val="00570D4B"/>
    <w:rsid w:val="0057218E"/>
    <w:rsid w:val="0057224F"/>
    <w:rsid w:val="0057251A"/>
    <w:rsid w:val="00572546"/>
    <w:rsid w:val="00572786"/>
    <w:rsid w:val="00572AFB"/>
    <w:rsid w:val="00572B76"/>
    <w:rsid w:val="00572F32"/>
    <w:rsid w:val="00572F48"/>
    <w:rsid w:val="0057302E"/>
    <w:rsid w:val="00573A86"/>
    <w:rsid w:val="00573D96"/>
    <w:rsid w:val="00574227"/>
    <w:rsid w:val="005742F6"/>
    <w:rsid w:val="0057489C"/>
    <w:rsid w:val="00574945"/>
    <w:rsid w:val="00574AE4"/>
    <w:rsid w:val="00575B70"/>
    <w:rsid w:val="00575DED"/>
    <w:rsid w:val="00575FA1"/>
    <w:rsid w:val="0057674D"/>
    <w:rsid w:val="00576D0E"/>
    <w:rsid w:val="00577C01"/>
    <w:rsid w:val="00577C86"/>
    <w:rsid w:val="00580859"/>
    <w:rsid w:val="00580C24"/>
    <w:rsid w:val="00580D68"/>
    <w:rsid w:val="0058107F"/>
    <w:rsid w:val="0058147B"/>
    <w:rsid w:val="00581504"/>
    <w:rsid w:val="00581DAB"/>
    <w:rsid w:val="00581DC5"/>
    <w:rsid w:val="00582BC7"/>
    <w:rsid w:val="00582F10"/>
    <w:rsid w:val="00582F24"/>
    <w:rsid w:val="00582F76"/>
    <w:rsid w:val="00583B29"/>
    <w:rsid w:val="00583B50"/>
    <w:rsid w:val="00583EEB"/>
    <w:rsid w:val="00584812"/>
    <w:rsid w:val="00584CC2"/>
    <w:rsid w:val="00584E79"/>
    <w:rsid w:val="00584F7F"/>
    <w:rsid w:val="005851CA"/>
    <w:rsid w:val="00585CF2"/>
    <w:rsid w:val="00585ED4"/>
    <w:rsid w:val="00586AF3"/>
    <w:rsid w:val="00586D93"/>
    <w:rsid w:val="0058701B"/>
    <w:rsid w:val="0058786E"/>
    <w:rsid w:val="0059014A"/>
    <w:rsid w:val="00590D6C"/>
    <w:rsid w:val="00590E88"/>
    <w:rsid w:val="00590F59"/>
    <w:rsid w:val="00592114"/>
    <w:rsid w:val="00592120"/>
    <w:rsid w:val="005928BE"/>
    <w:rsid w:val="00593244"/>
    <w:rsid w:val="005932AD"/>
    <w:rsid w:val="00593ACA"/>
    <w:rsid w:val="0059448A"/>
    <w:rsid w:val="00594EBD"/>
    <w:rsid w:val="0059544F"/>
    <w:rsid w:val="00595CAC"/>
    <w:rsid w:val="00595D81"/>
    <w:rsid w:val="005962B3"/>
    <w:rsid w:val="00596375"/>
    <w:rsid w:val="00596507"/>
    <w:rsid w:val="00596926"/>
    <w:rsid w:val="00597FA9"/>
    <w:rsid w:val="005A08E6"/>
    <w:rsid w:val="005A0C2B"/>
    <w:rsid w:val="005A1575"/>
    <w:rsid w:val="005A1E2B"/>
    <w:rsid w:val="005A23A3"/>
    <w:rsid w:val="005A2572"/>
    <w:rsid w:val="005A2AEC"/>
    <w:rsid w:val="005A2DE2"/>
    <w:rsid w:val="005A2F51"/>
    <w:rsid w:val="005A3789"/>
    <w:rsid w:val="005A3C9B"/>
    <w:rsid w:val="005A3EFB"/>
    <w:rsid w:val="005A45D6"/>
    <w:rsid w:val="005A4CA4"/>
    <w:rsid w:val="005A4CE0"/>
    <w:rsid w:val="005A57E4"/>
    <w:rsid w:val="005A5966"/>
    <w:rsid w:val="005A63F9"/>
    <w:rsid w:val="005A65FF"/>
    <w:rsid w:val="005A76D6"/>
    <w:rsid w:val="005A784C"/>
    <w:rsid w:val="005A7B4D"/>
    <w:rsid w:val="005B03C2"/>
    <w:rsid w:val="005B1312"/>
    <w:rsid w:val="005B1EB0"/>
    <w:rsid w:val="005B2216"/>
    <w:rsid w:val="005B234F"/>
    <w:rsid w:val="005B245E"/>
    <w:rsid w:val="005B2B6C"/>
    <w:rsid w:val="005B3169"/>
    <w:rsid w:val="005B34ED"/>
    <w:rsid w:val="005B4332"/>
    <w:rsid w:val="005B4C61"/>
    <w:rsid w:val="005B4C98"/>
    <w:rsid w:val="005B4F09"/>
    <w:rsid w:val="005B5347"/>
    <w:rsid w:val="005B5444"/>
    <w:rsid w:val="005B63DD"/>
    <w:rsid w:val="005B63E6"/>
    <w:rsid w:val="005B6B3F"/>
    <w:rsid w:val="005B7A64"/>
    <w:rsid w:val="005B7AE4"/>
    <w:rsid w:val="005B7C85"/>
    <w:rsid w:val="005B7E34"/>
    <w:rsid w:val="005B7F97"/>
    <w:rsid w:val="005C04FD"/>
    <w:rsid w:val="005C0585"/>
    <w:rsid w:val="005C0886"/>
    <w:rsid w:val="005C12DC"/>
    <w:rsid w:val="005C1568"/>
    <w:rsid w:val="005C213A"/>
    <w:rsid w:val="005C214D"/>
    <w:rsid w:val="005C2B14"/>
    <w:rsid w:val="005C2E84"/>
    <w:rsid w:val="005C31FF"/>
    <w:rsid w:val="005C34AF"/>
    <w:rsid w:val="005C354B"/>
    <w:rsid w:val="005C3B73"/>
    <w:rsid w:val="005C4589"/>
    <w:rsid w:val="005C47CA"/>
    <w:rsid w:val="005C5310"/>
    <w:rsid w:val="005C5C64"/>
    <w:rsid w:val="005C5DB5"/>
    <w:rsid w:val="005C6076"/>
    <w:rsid w:val="005C62E4"/>
    <w:rsid w:val="005C6586"/>
    <w:rsid w:val="005C6A03"/>
    <w:rsid w:val="005C6D2D"/>
    <w:rsid w:val="005C716A"/>
    <w:rsid w:val="005C7706"/>
    <w:rsid w:val="005C7C00"/>
    <w:rsid w:val="005D052B"/>
    <w:rsid w:val="005D076E"/>
    <w:rsid w:val="005D1366"/>
    <w:rsid w:val="005D18C4"/>
    <w:rsid w:val="005D29FF"/>
    <w:rsid w:val="005D2CE6"/>
    <w:rsid w:val="005D2D81"/>
    <w:rsid w:val="005D2E1A"/>
    <w:rsid w:val="005D2F16"/>
    <w:rsid w:val="005D3269"/>
    <w:rsid w:val="005D3E3D"/>
    <w:rsid w:val="005D4A98"/>
    <w:rsid w:val="005D50B0"/>
    <w:rsid w:val="005D56D6"/>
    <w:rsid w:val="005D5835"/>
    <w:rsid w:val="005D5BD0"/>
    <w:rsid w:val="005D5E56"/>
    <w:rsid w:val="005D602E"/>
    <w:rsid w:val="005D6B03"/>
    <w:rsid w:val="005D6C44"/>
    <w:rsid w:val="005D7DD0"/>
    <w:rsid w:val="005E0B12"/>
    <w:rsid w:val="005E0D1C"/>
    <w:rsid w:val="005E15C9"/>
    <w:rsid w:val="005E17BF"/>
    <w:rsid w:val="005E1A8F"/>
    <w:rsid w:val="005E1BB7"/>
    <w:rsid w:val="005E1BC4"/>
    <w:rsid w:val="005E2950"/>
    <w:rsid w:val="005E3398"/>
    <w:rsid w:val="005E4BD6"/>
    <w:rsid w:val="005E703D"/>
    <w:rsid w:val="005E7A6E"/>
    <w:rsid w:val="005E7B8A"/>
    <w:rsid w:val="005E7D4D"/>
    <w:rsid w:val="005F0185"/>
    <w:rsid w:val="005F0B05"/>
    <w:rsid w:val="005F13A8"/>
    <w:rsid w:val="005F16B4"/>
    <w:rsid w:val="005F183D"/>
    <w:rsid w:val="005F186C"/>
    <w:rsid w:val="005F1B53"/>
    <w:rsid w:val="005F1B86"/>
    <w:rsid w:val="005F20C3"/>
    <w:rsid w:val="005F22CB"/>
    <w:rsid w:val="005F2552"/>
    <w:rsid w:val="005F289A"/>
    <w:rsid w:val="005F3F58"/>
    <w:rsid w:val="005F4BE6"/>
    <w:rsid w:val="005F4E26"/>
    <w:rsid w:val="005F5922"/>
    <w:rsid w:val="005F675D"/>
    <w:rsid w:val="005F6ED9"/>
    <w:rsid w:val="005F7684"/>
    <w:rsid w:val="005F773B"/>
    <w:rsid w:val="00600D4A"/>
    <w:rsid w:val="00601587"/>
    <w:rsid w:val="00601C47"/>
    <w:rsid w:val="006020B4"/>
    <w:rsid w:val="006023D0"/>
    <w:rsid w:val="0060269D"/>
    <w:rsid w:val="00602937"/>
    <w:rsid w:val="00602B4F"/>
    <w:rsid w:val="00603081"/>
    <w:rsid w:val="006030F1"/>
    <w:rsid w:val="00603E04"/>
    <w:rsid w:val="0060440D"/>
    <w:rsid w:val="00604605"/>
    <w:rsid w:val="00604683"/>
    <w:rsid w:val="0060497D"/>
    <w:rsid w:val="00604AB4"/>
    <w:rsid w:val="006057C8"/>
    <w:rsid w:val="006062D7"/>
    <w:rsid w:val="00606656"/>
    <w:rsid w:val="0060674E"/>
    <w:rsid w:val="00606823"/>
    <w:rsid w:val="006102E6"/>
    <w:rsid w:val="00610612"/>
    <w:rsid w:val="00610BF6"/>
    <w:rsid w:val="00611011"/>
    <w:rsid w:val="00611258"/>
    <w:rsid w:val="006119AC"/>
    <w:rsid w:val="00611DF3"/>
    <w:rsid w:val="00612360"/>
    <w:rsid w:val="00612664"/>
    <w:rsid w:val="00612964"/>
    <w:rsid w:val="00613B4C"/>
    <w:rsid w:val="00613B7A"/>
    <w:rsid w:val="006140C1"/>
    <w:rsid w:val="006158E3"/>
    <w:rsid w:val="00615BE1"/>
    <w:rsid w:val="00615DD6"/>
    <w:rsid w:val="00615F8E"/>
    <w:rsid w:val="006164D1"/>
    <w:rsid w:val="006165C8"/>
    <w:rsid w:val="006171A4"/>
    <w:rsid w:val="00617F79"/>
    <w:rsid w:val="006208DC"/>
    <w:rsid w:val="00620A38"/>
    <w:rsid w:val="00620B41"/>
    <w:rsid w:val="00621517"/>
    <w:rsid w:val="00621BD9"/>
    <w:rsid w:val="00621D14"/>
    <w:rsid w:val="006225B9"/>
    <w:rsid w:val="00623097"/>
    <w:rsid w:val="00623156"/>
    <w:rsid w:val="00623509"/>
    <w:rsid w:val="00623877"/>
    <w:rsid w:val="00624229"/>
    <w:rsid w:val="006246AD"/>
    <w:rsid w:val="00625165"/>
    <w:rsid w:val="006259AF"/>
    <w:rsid w:val="00625B3D"/>
    <w:rsid w:val="00625E0F"/>
    <w:rsid w:val="00625FA0"/>
    <w:rsid w:val="006262E5"/>
    <w:rsid w:val="006264CB"/>
    <w:rsid w:val="0062656E"/>
    <w:rsid w:val="006267A1"/>
    <w:rsid w:val="00626B38"/>
    <w:rsid w:val="00626C40"/>
    <w:rsid w:val="00626D96"/>
    <w:rsid w:val="006270F8"/>
    <w:rsid w:val="006275F1"/>
    <w:rsid w:val="006276F2"/>
    <w:rsid w:val="00627AEB"/>
    <w:rsid w:val="006308DB"/>
    <w:rsid w:val="00630EFE"/>
    <w:rsid w:val="00630FAC"/>
    <w:rsid w:val="006314D2"/>
    <w:rsid w:val="00631C35"/>
    <w:rsid w:val="00631E63"/>
    <w:rsid w:val="006322D9"/>
    <w:rsid w:val="006326FE"/>
    <w:rsid w:val="00632F37"/>
    <w:rsid w:val="0063364C"/>
    <w:rsid w:val="00633F43"/>
    <w:rsid w:val="0063413F"/>
    <w:rsid w:val="006344AF"/>
    <w:rsid w:val="0063470E"/>
    <w:rsid w:val="00634A3B"/>
    <w:rsid w:val="00635669"/>
    <w:rsid w:val="00635DDD"/>
    <w:rsid w:val="0063610F"/>
    <w:rsid w:val="00636646"/>
    <w:rsid w:val="0063672A"/>
    <w:rsid w:val="00636C13"/>
    <w:rsid w:val="006373A5"/>
    <w:rsid w:val="00637612"/>
    <w:rsid w:val="00637B78"/>
    <w:rsid w:val="00637B9D"/>
    <w:rsid w:val="00640D7C"/>
    <w:rsid w:val="006416E6"/>
    <w:rsid w:val="00641D0E"/>
    <w:rsid w:val="00641D7F"/>
    <w:rsid w:val="00641DAD"/>
    <w:rsid w:val="00643205"/>
    <w:rsid w:val="00643568"/>
    <w:rsid w:val="00643853"/>
    <w:rsid w:val="00643A5F"/>
    <w:rsid w:val="00643B4C"/>
    <w:rsid w:val="0064455D"/>
    <w:rsid w:val="0064465C"/>
    <w:rsid w:val="006446CC"/>
    <w:rsid w:val="00644768"/>
    <w:rsid w:val="00644AA0"/>
    <w:rsid w:val="00644D7B"/>
    <w:rsid w:val="00645626"/>
    <w:rsid w:val="0064698F"/>
    <w:rsid w:val="00647179"/>
    <w:rsid w:val="00647EEC"/>
    <w:rsid w:val="006507E6"/>
    <w:rsid w:val="00650900"/>
    <w:rsid w:val="00650974"/>
    <w:rsid w:val="006517E9"/>
    <w:rsid w:val="00651AA5"/>
    <w:rsid w:val="00652D22"/>
    <w:rsid w:val="00653269"/>
    <w:rsid w:val="00654C26"/>
    <w:rsid w:val="00655C86"/>
    <w:rsid w:val="00655DA7"/>
    <w:rsid w:val="00656273"/>
    <w:rsid w:val="00656651"/>
    <w:rsid w:val="006567FE"/>
    <w:rsid w:val="006571DE"/>
    <w:rsid w:val="006572D4"/>
    <w:rsid w:val="00657F53"/>
    <w:rsid w:val="00657FF0"/>
    <w:rsid w:val="00660538"/>
    <w:rsid w:val="00660876"/>
    <w:rsid w:val="00660D9E"/>
    <w:rsid w:val="00660E6B"/>
    <w:rsid w:val="006615D2"/>
    <w:rsid w:val="00661D78"/>
    <w:rsid w:val="00661F39"/>
    <w:rsid w:val="006624E4"/>
    <w:rsid w:val="006625C7"/>
    <w:rsid w:val="006626E7"/>
    <w:rsid w:val="00662714"/>
    <w:rsid w:val="00662E9F"/>
    <w:rsid w:val="00663AA8"/>
    <w:rsid w:val="00663BB5"/>
    <w:rsid w:val="0066403B"/>
    <w:rsid w:val="00664194"/>
    <w:rsid w:val="006645F7"/>
    <w:rsid w:val="006648B6"/>
    <w:rsid w:val="0066490F"/>
    <w:rsid w:val="00664ACB"/>
    <w:rsid w:val="00664F93"/>
    <w:rsid w:val="00665661"/>
    <w:rsid w:val="0066579E"/>
    <w:rsid w:val="00665DDE"/>
    <w:rsid w:val="00666025"/>
    <w:rsid w:val="00666A2B"/>
    <w:rsid w:val="00666AB9"/>
    <w:rsid w:val="00667E76"/>
    <w:rsid w:val="00670421"/>
    <w:rsid w:val="006707F2"/>
    <w:rsid w:val="00671312"/>
    <w:rsid w:val="0067153E"/>
    <w:rsid w:val="006717AA"/>
    <w:rsid w:val="00671929"/>
    <w:rsid w:val="00671C26"/>
    <w:rsid w:val="00672136"/>
    <w:rsid w:val="00672A3A"/>
    <w:rsid w:val="00672B5D"/>
    <w:rsid w:val="00673020"/>
    <w:rsid w:val="0067307C"/>
    <w:rsid w:val="006734F3"/>
    <w:rsid w:val="00673C6F"/>
    <w:rsid w:val="00676586"/>
    <w:rsid w:val="006777FA"/>
    <w:rsid w:val="00677C3E"/>
    <w:rsid w:val="00677D62"/>
    <w:rsid w:val="006801F8"/>
    <w:rsid w:val="00681BAB"/>
    <w:rsid w:val="00681D97"/>
    <w:rsid w:val="0068212A"/>
    <w:rsid w:val="00683797"/>
    <w:rsid w:val="006837C6"/>
    <w:rsid w:val="00683852"/>
    <w:rsid w:val="006839A8"/>
    <w:rsid w:val="00684005"/>
    <w:rsid w:val="00684831"/>
    <w:rsid w:val="006856A2"/>
    <w:rsid w:val="00685A79"/>
    <w:rsid w:val="006862EB"/>
    <w:rsid w:val="00686823"/>
    <w:rsid w:val="00686D39"/>
    <w:rsid w:val="00687AAE"/>
    <w:rsid w:val="00687EF8"/>
    <w:rsid w:val="006900F1"/>
    <w:rsid w:val="00690227"/>
    <w:rsid w:val="006902F6"/>
    <w:rsid w:val="00690505"/>
    <w:rsid w:val="00690674"/>
    <w:rsid w:val="006907E2"/>
    <w:rsid w:val="00692E96"/>
    <w:rsid w:val="00693F62"/>
    <w:rsid w:val="00694210"/>
    <w:rsid w:val="00694397"/>
    <w:rsid w:val="0069485D"/>
    <w:rsid w:val="00694879"/>
    <w:rsid w:val="00694997"/>
    <w:rsid w:val="00694DF1"/>
    <w:rsid w:val="00694EFE"/>
    <w:rsid w:val="006953DB"/>
    <w:rsid w:val="0069564D"/>
    <w:rsid w:val="00696102"/>
    <w:rsid w:val="00696801"/>
    <w:rsid w:val="006968AD"/>
    <w:rsid w:val="00696E60"/>
    <w:rsid w:val="00697154"/>
    <w:rsid w:val="00697837"/>
    <w:rsid w:val="00697A26"/>
    <w:rsid w:val="006A02D8"/>
    <w:rsid w:val="006A08E2"/>
    <w:rsid w:val="006A09AC"/>
    <w:rsid w:val="006A0E07"/>
    <w:rsid w:val="006A0EC2"/>
    <w:rsid w:val="006A0FB1"/>
    <w:rsid w:val="006A1609"/>
    <w:rsid w:val="006A162D"/>
    <w:rsid w:val="006A222E"/>
    <w:rsid w:val="006A2293"/>
    <w:rsid w:val="006A2894"/>
    <w:rsid w:val="006A29E5"/>
    <w:rsid w:val="006A336A"/>
    <w:rsid w:val="006A3802"/>
    <w:rsid w:val="006A3AA3"/>
    <w:rsid w:val="006A3E67"/>
    <w:rsid w:val="006A4155"/>
    <w:rsid w:val="006A41CB"/>
    <w:rsid w:val="006A4463"/>
    <w:rsid w:val="006A4A09"/>
    <w:rsid w:val="006A5474"/>
    <w:rsid w:val="006A5CC9"/>
    <w:rsid w:val="006A6005"/>
    <w:rsid w:val="006A67F9"/>
    <w:rsid w:val="006A6B29"/>
    <w:rsid w:val="006A79A5"/>
    <w:rsid w:val="006A7EBC"/>
    <w:rsid w:val="006B0431"/>
    <w:rsid w:val="006B0D22"/>
    <w:rsid w:val="006B115E"/>
    <w:rsid w:val="006B2ABB"/>
    <w:rsid w:val="006B3663"/>
    <w:rsid w:val="006B39D1"/>
    <w:rsid w:val="006B413A"/>
    <w:rsid w:val="006B486D"/>
    <w:rsid w:val="006B579E"/>
    <w:rsid w:val="006B590A"/>
    <w:rsid w:val="006B5E27"/>
    <w:rsid w:val="006B6347"/>
    <w:rsid w:val="006B6A09"/>
    <w:rsid w:val="006B6B51"/>
    <w:rsid w:val="006B71FF"/>
    <w:rsid w:val="006B7400"/>
    <w:rsid w:val="006B781C"/>
    <w:rsid w:val="006B7829"/>
    <w:rsid w:val="006B7B46"/>
    <w:rsid w:val="006B7CF5"/>
    <w:rsid w:val="006C040D"/>
    <w:rsid w:val="006C09DD"/>
    <w:rsid w:val="006C1220"/>
    <w:rsid w:val="006C138A"/>
    <w:rsid w:val="006C16E1"/>
    <w:rsid w:val="006C1B68"/>
    <w:rsid w:val="006C1BB1"/>
    <w:rsid w:val="006C20C5"/>
    <w:rsid w:val="006C246A"/>
    <w:rsid w:val="006C2754"/>
    <w:rsid w:val="006C2821"/>
    <w:rsid w:val="006C2ACE"/>
    <w:rsid w:val="006C2B62"/>
    <w:rsid w:val="006C34C6"/>
    <w:rsid w:val="006C398E"/>
    <w:rsid w:val="006C3E2E"/>
    <w:rsid w:val="006C43B9"/>
    <w:rsid w:val="006C4761"/>
    <w:rsid w:val="006C49CC"/>
    <w:rsid w:val="006C4A02"/>
    <w:rsid w:val="006C4E61"/>
    <w:rsid w:val="006C5070"/>
    <w:rsid w:val="006C51FF"/>
    <w:rsid w:val="006C536F"/>
    <w:rsid w:val="006C551B"/>
    <w:rsid w:val="006C5542"/>
    <w:rsid w:val="006C5E15"/>
    <w:rsid w:val="006C6B84"/>
    <w:rsid w:val="006C7BDF"/>
    <w:rsid w:val="006D018E"/>
    <w:rsid w:val="006D0964"/>
    <w:rsid w:val="006D1050"/>
    <w:rsid w:val="006D1211"/>
    <w:rsid w:val="006D19FC"/>
    <w:rsid w:val="006D1D81"/>
    <w:rsid w:val="006D1E36"/>
    <w:rsid w:val="006D2752"/>
    <w:rsid w:val="006D2C7E"/>
    <w:rsid w:val="006D3367"/>
    <w:rsid w:val="006D35C0"/>
    <w:rsid w:val="006D3CFD"/>
    <w:rsid w:val="006D3F0A"/>
    <w:rsid w:val="006D4191"/>
    <w:rsid w:val="006D475A"/>
    <w:rsid w:val="006D4A2E"/>
    <w:rsid w:val="006D4A56"/>
    <w:rsid w:val="006D4E21"/>
    <w:rsid w:val="006D5708"/>
    <w:rsid w:val="006D5E2B"/>
    <w:rsid w:val="006D5EA9"/>
    <w:rsid w:val="006D6100"/>
    <w:rsid w:val="006D6577"/>
    <w:rsid w:val="006D6FEF"/>
    <w:rsid w:val="006D7105"/>
    <w:rsid w:val="006D7EC0"/>
    <w:rsid w:val="006E009A"/>
    <w:rsid w:val="006E0101"/>
    <w:rsid w:val="006E0462"/>
    <w:rsid w:val="006E0484"/>
    <w:rsid w:val="006E0EA3"/>
    <w:rsid w:val="006E23F4"/>
    <w:rsid w:val="006E259C"/>
    <w:rsid w:val="006E2606"/>
    <w:rsid w:val="006E28A8"/>
    <w:rsid w:val="006E2E77"/>
    <w:rsid w:val="006E3254"/>
    <w:rsid w:val="006E32E5"/>
    <w:rsid w:val="006E389C"/>
    <w:rsid w:val="006E3B23"/>
    <w:rsid w:val="006E3B2B"/>
    <w:rsid w:val="006E3B9F"/>
    <w:rsid w:val="006E408D"/>
    <w:rsid w:val="006E4145"/>
    <w:rsid w:val="006E4206"/>
    <w:rsid w:val="006E42FB"/>
    <w:rsid w:val="006E5D11"/>
    <w:rsid w:val="006E631D"/>
    <w:rsid w:val="006E6B73"/>
    <w:rsid w:val="006E736C"/>
    <w:rsid w:val="006E7E00"/>
    <w:rsid w:val="006F01A3"/>
    <w:rsid w:val="006F0DE3"/>
    <w:rsid w:val="006F0E87"/>
    <w:rsid w:val="006F105B"/>
    <w:rsid w:val="006F11C3"/>
    <w:rsid w:val="006F13B4"/>
    <w:rsid w:val="006F23B8"/>
    <w:rsid w:val="006F323A"/>
    <w:rsid w:val="006F32D9"/>
    <w:rsid w:val="006F363A"/>
    <w:rsid w:val="006F39C3"/>
    <w:rsid w:val="006F3D9D"/>
    <w:rsid w:val="006F4C7E"/>
    <w:rsid w:val="006F51F8"/>
    <w:rsid w:val="006F541F"/>
    <w:rsid w:val="006F5A48"/>
    <w:rsid w:val="006F5C7E"/>
    <w:rsid w:val="006F5CEE"/>
    <w:rsid w:val="006F6E95"/>
    <w:rsid w:val="006F717F"/>
    <w:rsid w:val="006F786C"/>
    <w:rsid w:val="0070073A"/>
    <w:rsid w:val="007015E0"/>
    <w:rsid w:val="00701665"/>
    <w:rsid w:val="00701991"/>
    <w:rsid w:val="00702222"/>
    <w:rsid w:val="00703149"/>
    <w:rsid w:val="00703625"/>
    <w:rsid w:val="00704086"/>
    <w:rsid w:val="00704379"/>
    <w:rsid w:val="00704516"/>
    <w:rsid w:val="00704A15"/>
    <w:rsid w:val="00704D67"/>
    <w:rsid w:val="00705A60"/>
    <w:rsid w:val="00705E60"/>
    <w:rsid w:val="00706167"/>
    <w:rsid w:val="00707977"/>
    <w:rsid w:val="00707E03"/>
    <w:rsid w:val="00707F9B"/>
    <w:rsid w:val="0071004B"/>
    <w:rsid w:val="00710ACE"/>
    <w:rsid w:val="00710C9C"/>
    <w:rsid w:val="00711396"/>
    <w:rsid w:val="00711698"/>
    <w:rsid w:val="00711883"/>
    <w:rsid w:val="0071196E"/>
    <w:rsid w:val="00711F71"/>
    <w:rsid w:val="00712186"/>
    <w:rsid w:val="00712412"/>
    <w:rsid w:val="007125FD"/>
    <w:rsid w:val="007128A7"/>
    <w:rsid w:val="007129C2"/>
    <w:rsid w:val="007129CE"/>
    <w:rsid w:val="0071317D"/>
    <w:rsid w:val="007132D3"/>
    <w:rsid w:val="00714097"/>
    <w:rsid w:val="00714827"/>
    <w:rsid w:val="0071502D"/>
    <w:rsid w:val="0071509A"/>
    <w:rsid w:val="00715A6E"/>
    <w:rsid w:val="00715FE0"/>
    <w:rsid w:val="00716121"/>
    <w:rsid w:val="007164FD"/>
    <w:rsid w:val="007168FA"/>
    <w:rsid w:val="00717215"/>
    <w:rsid w:val="00717295"/>
    <w:rsid w:val="007172EF"/>
    <w:rsid w:val="00720002"/>
    <w:rsid w:val="00720187"/>
    <w:rsid w:val="00720637"/>
    <w:rsid w:val="007208A9"/>
    <w:rsid w:val="00721388"/>
    <w:rsid w:val="007221AD"/>
    <w:rsid w:val="00722FBF"/>
    <w:rsid w:val="007230E7"/>
    <w:rsid w:val="0072356F"/>
    <w:rsid w:val="00723843"/>
    <w:rsid w:val="00723DF8"/>
    <w:rsid w:val="007242AF"/>
    <w:rsid w:val="0072487D"/>
    <w:rsid w:val="00724A2A"/>
    <w:rsid w:val="00724F71"/>
    <w:rsid w:val="007253D1"/>
    <w:rsid w:val="007255CA"/>
    <w:rsid w:val="00726026"/>
    <w:rsid w:val="00726216"/>
    <w:rsid w:val="00726F40"/>
    <w:rsid w:val="0072791D"/>
    <w:rsid w:val="0072798C"/>
    <w:rsid w:val="00727B00"/>
    <w:rsid w:val="00730A71"/>
    <w:rsid w:val="00730D8C"/>
    <w:rsid w:val="00732546"/>
    <w:rsid w:val="00733427"/>
    <w:rsid w:val="007336E4"/>
    <w:rsid w:val="00733D4B"/>
    <w:rsid w:val="007342F6"/>
    <w:rsid w:val="007344EB"/>
    <w:rsid w:val="007344FD"/>
    <w:rsid w:val="007349A3"/>
    <w:rsid w:val="00734A75"/>
    <w:rsid w:val="00734C7C"/>
    <w:rsid w:val="00734CB7"/>
    <w:rsid w:val="00734F13"/>
    <w:rsid w:val="00735050"/>
    <w:rsid w:val="00735076"/>
    <w:rsid w:val="0073551A"/>
    <w:rsid w:val="00735798"/>
    <w:rsid w:val="0073653C"/>
    <w:rsid w:val="00736584"/>
    <w:rsid w:val="00737C15"/>
    <w:rsid w:val="00737E77"/>
    <w:rsid w:val="00737F75"/>
    <w:rsid w:val="007400FA"/>
    <w:rsid w:val="007403C2"/>
    <w:rsid w:val="00740681"/>
    <w:rsid w:val="0074077E"/>
    <w:rsid w:val="00740A2F"/>
    <w:rsid w:val="00740C03"/>
    <w:rsid w:val="00741070"/>
    <w:rsid w:val="007416AF"/>
    <w:rsid w:val="007416FC"/>
    <w:rsid w:val="0074178C"/>
    <w:rsid w:val="0074243E"/>
    <w:rsid w:val="007441D6"/>
    <w:rsid w:val="00744775"/>
    <w:rsid w:val="00744CE0"/>
    <w:rsid w:val="00744E80"/>
    <w:rsid w:val="007456E4"/>
    <w:rsid w:val="00745740"/>
    <w:rsid w:val="0074576F"/>
    <w:rsid w:val="00745D52"/>
    <w:rsid w:val="0074665D"/>
    <w:rsid w:val="00746813"/>
    <w:rsid w:val="00746B44"/>
    <w:rsid w:val="00746D19"/>
    <w:rsid w:val="007471DB"/>
    <w:rsid w:val="007473E8"/>
    <w:rsid w:val="007474F9"/>
    <w:rsid w:val="0074755D"/>
    <w:rsid w:val="0074786C"/>
    <w:rsid w:val="007502DE"/>
    <w:rsid w:val="007502EC"/>
    <w:rsid w:val="00750463"/>
    <w:rsid w:val="00750A8D"/>
    <w:rsid w:val="00752531"/>
    <w:rsid w:val="00752E1E"/>
    <w:rsid w:val="007530CE"/>
    <w:rsid w:val="00753DD6"/>
    <w:rsid w:val="007543F5"/>
    <w:rsid w:val="00754E4F"/>
    <w:rsid w:val="007551EC"/>
    <w:rsid w:val="007557E7"/>
    <w:rsid w:val="00755BCF"/>
    <w:rsid w:val="00755C39"/>
    <w:rsid w:val="00755F25"/>
    <w:rsid w:val="00756154"/>
    <w:rsid w:val="007565C5"/>
    <w:rsid w:val="00756B09"/>
    <w:rsid w:val="00756C32"/>
    <w:rsid w:val="0075763A"/>
    <w:rsid w:val="007578D6"/>
    <w:rsid w:val="00757EEB"/>
    <w:rsid w:val="00760706"/>
    <w:rsid w:val="00760C3C"/>
    <w:rsid w:val="00761D7C"/>
    <w:rsid w:val="00762104"/>
    <w:rsid w:val="0076229B"/>
    <w:rsid w:val="00762685"/>
    <w:rsid w:val="00762AB2"/>
    <w:rsid w:val="00762AE8"/>
    <w:rsid w:val="00762C05"/>
    <w:rsid w:val="00764D39"/>
    <w:rsid w:val="00764EFF"/>
    <w:rsid w:val="00765A27"/>
    <w:rsid w:val="007662CF"/>
    <w:rsid w:val="00766406"/>
    <w:rsid w:val="007666F2"/>
    <w:rsid w:val="007667AD"/>
    <w:rsid w:val="00770852"/>
    <w:rsid w:val="00771424"/>
    <w:rsid w:val="007721DA"/>
    <w:rsid w:val="00772310"/>
    <w:rsid w:val="00772ED0"/>
    <w:rsid w:val="00773172"/>
    <w:rsid w:val="00773449"/>
    <w:rsid w:val="007736B3"/>
    <w:rsid w:val="00773957"/>
    <w:rsid w:val="00773C77"/>
    <w:rsid w:val="00774C9E"/>
    <w:rsid w:val="00774F51"/>
    <w:rsid w:val="00775023"/>
    <w:rsid w:val="00775396"/>
    <w:rsid w:val="00775866"/>
    <w:rsid w:val="00775B5C"/>
    <w:rsid w:val="00776050"/>
    <w:rsid w:val="007761BE"/>
    <w:rsid w:val="007761F0"/>
    <w:rsid w:val="00776F78"/>
    <w:rsid w:val="00777063"/>
    <w:rsid w:val="007774C7"/>
    <w:rsid w:val="0077795F"/>
    <w:rsid w:val="00777BB9"/>
    <w:rsid w:val="00777C7E"/>
    <w:rsid w:val="007802BA"/>
    <w:rsid w:val="007804F9"/>
    <w:rsid w:val="00780FF7"/>
    <w:rsid w:val="00781890"/>
    <w:rsid w:val="00781BD6"/>
    <w:rsid w:val="007825EE"/>
    <w:rsid w:val="007826E6"/>
    <w:rsid w:val="00782B9B"/>
    <w:rsid w:val="00782D2D"/>
    <w:rsid w:val="0078328B"/>
    <w:rsid w:val="0078358F"/>
    <w:rsid w:val="007835C1"/>
    <w:rsid w:val="0078406E"/>
    <w:rsid w:val="00784BCC"/>
    <w:rsid w:val="0078557F"/>
    <w:rsid w:val="00785B17"/>
    <w:rsid w:val="00785E67"/>
    <w:rsid w:val="00785EBC"/>
    <w:rsid w:val="00785EDB"/>
    <w:rsid w:val="0078673B"/>
    <w:rsid w:val="007870A3"/>
    <w:rsid w:val="00787759"/>
    <w:rsid w:val="00787EB5"/>
    <w:rsid w:val="0079022D"/>
    <w:rsid w:val="007906EB"/>
    <w:rsid w:val="007906FA"/>
    <w:rsid w:val="00790983"/>
    <w:rsid w:val="00790D10"/>
    <w:rsid w:val="00791254"/>
    <w:rsid w:val="0079144D"/>
    <w:rsid w:val="00791BF3"/>
    <w:rsid w:val="007922C5"/>
    <w:rsid w:val="00792D3D"/>
    <w:rsid w:val="00792DCF"/>
    <w:rsid w:val="00792F54"/>
    <w:rsid w:val="00793448"/>
    <w:rsid w:val="007934C8"/>
    <w:rsid w:val="00793C12"/>
    <w:rsid w:val="00793D5B"/>
    <w:rsid w:val="007943AA"/>
    <w:rsid w:val="007948F3"/>
    <w:rsid w:val="00794C1C"/>
    <w:rsid w:val="00795290"/>
    <w:rsid w:val="0079545E"/>
    <w:rsid w:val="00795792"/>
    <w:rsid w:val="00796207"/>
    <w:rsid w:val="00796301"/>
    <w:rsid w:val="007965C6"/>
    <w:rsid w:val="007967EB"/>
    <w:rsid w:val="00796A48"/>
    <w:rsid w:val="007971C0"/>
    <w:rsid w:val="007973C8"/>
    <w:rsid w:val="00797740"/>
    <w:rsid w:val="00797B15"/>
    <w:rsid w:val="00797E89"/>
    <w:rsid w:val="007A0196"/>
    <w:rsid w:val="007A01AC"/>
    <w:rsid w:val="007A2C2D"/>
    <w:rsid w:val="007A3121"/>
    <w:rsid w:val="007A3A48"/>
    <w:rsid w:val="007A3E1A"/>
    <w:rsid w:val="007A3ED2"/>
    <w:rsid w:val="007A4350"/>
    <w:rsid w:val="007A47C9"/>
    <w:rsid w:val="007A5531"/>
    <w:rsid w:val="007A5B40"/>
    <w:rsid w:val="007A5E06"/>
    <w:rsid w:val="007A67C1"/>
    <w:rsid w:val="007A6A0A"/>
    <w:rsid w:val="007A73E1"/>
    <w:rsid w:val="007A767A"/>
    <w:rsid w:val="007A7726"/>
    <w:rsid w:val="007A78A7"/>
    <w:rsid w:val="007A7A47"/>
    <w:rsid w:val="007A7CBF"/>
    <w:rsid w:val="007B0F35"/>
    <w:rsid w:val="007B14A1"/>
    <w:rsid w:val="007B1996"/>
    <w:rsid w:val="007B19F2"/>
    <w:rsid w:val="007B216A"/>
    <w:rsid w:val="007B27F3"/>
    <w:rsid w:val="007B2A00"/>
    <w:rsid w:val="007B34A7"/>
    <w:rsid w:val="007B44B5"/>
    <w:rsid w:val="007B4A25"/>
    <w:rsid w:val="007B4C23"/>
    <w:rsid w:val="007B4D01"/>
    <w:rsid w:val="007B5A39"/>
    <w:rsid w:val="007B5D37"/>
    <w:rsid w:val="007B65A7"/>
    <w:rsid w:val="007B66DC"/>
    <w:rsid w:val="007B6D4A"/>
    <w:rsid w:val="007C028B"/>
    <w:rsid w:val="007C0AD1"/>
    <w:rsid w:val="007C0C8E"/>
    <w:rsid w:val="007C1182"/>
    <w:rsid w:val="007C1586"/>
    <w:rsid w:val="007C1625"/>
    <w:rsid w:val="007C179F"/>
    <w:rsid w:val="007C17CD"/>
    <w:rsid w:val="007C2618"/>
    <w:rsid w:val="007C2728"/>
    <w:rsid w:val="007C2C29"/>
    <w:rsid w:val="007C3D10"/>
    <w:rsid w:val="007C4158"/>
    <w:rsid w:val="007C44A9"/>
    <w:rsid w:val="007C4C9D"/>
    <w:rsid w:val="007C4F43"/>
    <w:rsid w:val="007C5648"/>
    <w:rsid w:val="007C59CF"/>
    <w:rsid w:val="007C5A67"/>
    <w:rsid w:val="007C5F88"/>
    <w:rsid w:val="007C7138"/>
    <w:rsid w:val="007C71F5"/>
    <w:rsid w:val="007C7A1C"/>
    <w:rsid w:val="007C7AAC"/>
    <w:rsid w:val="007D00B7"/>
    <w:rsid w:val="007D01E9"/>
    <w:rsid w:val="007D025A"/>
    <w:rsid w:val="007D0F73"/>
    <w:rsid w:val="007D1283"/>
    <w:rsid w:val="007D2499"/>
    <w:rsid w:val="007D273A"/>
    <w:rsid w:val="007D2E71"/>
    <w:rsid w:val="007D2EE7"/>
    <w:rsid w:val="007D3E4F"/>
    <w:rsid w:val="007D48E1"/>
    <w:rsid w:val="007D4AC1"/>
    <w:rsid w:val="007D4C90"/>
    <w:rsid w:val="007D5034"/>
    <w:rsid w:val="007D57B2"/>
    <w:rsid w:val="007D5D8F"/>
    <w:rsid w:val="007D643C"/>
    <w:rsid w:val="007D681F"/>
    <w:rsid w:val="007D6C93"/>
    <w:rsid w:val="007D6E6F"/>
    <w:rsid w:val="007D6F70"/>
    <w:rsid w:val="007D73EB"/>
    <w:rsid w:val="007D74C6"/>
    <w:rsid w:val="007E009B"/>
    <w:rsid w:val="007E071B"/>
    <w:rsid w:val="007E075C"/>
    <w:rsid w:val="007E0B34"/>
    <w:rsid w:val="007E0DD0"/>
    <w:rsid w:val="007E1C80"/>
    <w:rsid w:val="007E2345"/>
    <w:rsid w:val="007E281F"/>
    <w:rsid w:val="007E2AEB"/>
    <w:rsid w:val="007E37AD"/>
    <w:rsid w:val="007E3813"/>
    <w:rsid w:val="007E4C1C"/>
    <w:rsid w:val="007E4CD6"/>
    <w:rsid w:val="007E4DF5"/>
    <w:rsid w:val="007E4E87"/>
    <w:rsid w:val="007E4F3F"/>
    <w:rsid w:val="007E508A"/>
    <w:rsid w:val="007E73A2"/>
    <w:rsid w:val="007E7419"/>
    <w:rsid w:val="007E75A1"/>
    <w:rsid w:val="007F0130"/>
    <w:rsid w:val="007F0A35"/>
    <w:rsid w:val="007F0B4E"/>
    <w:rsid w:val="007F18B8"/>
    <w:rsid w:val="007F2436"/>
    <w:rsid w:val="007F24B1"/>
    <w:rsid w:val="007F2B3B"/>
    <w:rsid w:val="007F2B84"/>
    <w:rsid w:val="007F2C61"/>
    <w:rsid w:val="007F2E15"/>
    <w:rsid w:val="007F361E"/>
    <w:rsid w:val="007F4559"/>
    <w:rsid w:val="007F6174"/>
    <w:rsid w:val="007F631D"/>
    <w:rsid w:val="007F6518"/>
    <w:rsid w:val="007F6CD9"/>
    <w:rsid w:val="007F7328"/>
    <w:rsid w:val="007F75ED"/>
    <w:rsid w:val="007F765A"/>
    <w:rsid w:val="007F77CB"/>
    <w:rsid w:val="007F7894"/>
    <w:rsid w:val="008006A5"/>
    <w:rsid w:val="0080074F"/>
    <w:rsid w:val="00800923"/>
    <w:rsid w:val="00800948"/>
    <w:rsid w:val="00800DFE"/>
    <w:rsid w:val="00801371"/>
    <w:rsid w:val="00801DD4"/>
    <w:rsid w:val="008023ED"/>
    <w:rsid w:val="008024F0"/>
    <w:rsid w:val="00803506"/>
    <w:rsid w:val="0080380C"/>
    <w:rsid w:val="00804043"/>
    <w:rsid w:val="0080415E"/>
    <w:rsid w:val="008042F5"/>
    <w:rsid w:val="00804693"/>
    <w:rsid w:val="008058DA"/>
    <w:rsid w:val="00805D68"/>
    <w:rsid w:val="0080739C"/>
    <w:rsid w:val="0080752F"/>
    <w:rsid w:val="00807A2A"/>
    <w:rsid w:val="00807B17"/>
    <w:rsid w:val="0081025D"/>
    <w:rsid w:val="008108E1"/>
    <w:rsid w:val="0081090D"/>
    <w:rsid w:val="008112CC"/>
    <w:rsid w:val="0081151C"/>
    <w:rsid w:val="00811A71"/>
    <w:rsid w:val="00811DD0"/>
    <w:rsid w:val="008123D8"/>
    <w:rsid w:val="00812C75"/>
    <w:rsid w:val="008133E8"/>
    <w:rsid w:val="008136B1"/>
    <w:rsid w:val="00813ECC"/>
    <w:rsid w:val="00814B35"/>
    <w:rsid w:val="008152D2"/>
    <w:rsid w:val="0081560D"/>
    <w:rsid w:val="0081572E"/>
    <w:rsid w:val="008157E6"/>
    <w:rsid w:val="008158C3"/>
    <w:rsid w:val="00815A4E"/>
    <w:rsid w:val="0081673E"/>
    <w:rsid w:val="0081685F"/>
    <w:rsid w:val="00817155"/>
    <w:rsid w:val="008175A0"/>
    <w:rsid w:val="008179B0"/>
    <w:rsid w:val="00820065"/>
    <w:rsid w:val="008201BE"/>
    <w:rsid w:val="00820278"/>
    <w:rsid w:val="00820333"/>
    <w:rsid w:val="008204BE"/>
    <w:rsid w:val="00820563"/>
    <w:rsid w:val="00820922"/>
    <w:rsid w:val="0082147C"/>
    <w:rsid w:val="00821BBF"/>
    <w:rsid w:val="008226F6"/>
    <w:rsid w:val="00822821"/>
    <w:rsid w:val="00822FC9"/>
    <w:rsid w:val="00823196"/>
    <w:rsid w:val="008235AF"/>
    <w:rsid w:val="00824370"/>
    <w:rsid w:val="008244A6"/>
    <w:rsid w:val="0082453B"/>
    <w:rsid w:val="008248A4"/>
    <w:rsid w:val="00824EAD"/>
    <w:rsid w:val="00824F9F"/>
    <w:rsid w:val="0082508F"/>
    <w:rsid w:val="0082596E"/>
    <w:rsid w:val="00827E26"/>
    <w:rsid w:val="00831571"/>
    <w:rsid w:val="00831635"/>
    <w:rsid w:val="00831798"/>
    <w:rsid w:val="00831BD7"/>
    <w:rsid w:val="00832065"/>
    <w:rsid w:val="0083208C"/>
    <w:rsid w:val="0083208E"/>
    <w:rsid w:val="00832B0D"/>
    <w:rsid w:val="00832C60"/>
    <w:rsid w:val="00832C9E"/>
    <w:rsid w:val="00832D7B"/>
    <w:rsid w:val="00832E8E"/>
    <w:rsid w:val="008336D0"/>
    <w:rsid w:val="00833891"/>
    <w:rsid w:val="008339A7"/>
    <w:rsid w:val="00833B72"/>
    <w:rsid w:val="0083405B"/>
    <w:rsid w:val="0083517D"/>
    <w:rsid w:val="00835947"/>
    <w:rsid w:val="00835EB2"/>
    <w:rsid w:val="008361AA"/>
    <w:rsid w:val="00837096"/>
    <w:rsid w:val="00837349"/>
    <w:rsid w:val="0083757D"/>
    <w:rsid w:val="00837840"/>
    <w:rsid w:val="008378FA"/>
    <w:rsid w:val="00840291"/>
    <w:rsid w:val="008409A8"/>
    <w:rsid w:val="00840FA7"/>
    <w:rsid w:val="008423BD"/>
    <w:rsid w:val="00842F05"/>
    <w:rsid w:val="008434D2"/>
    <w:rsid w:val="00843EDE"/>
    <w:rsid w:val="008448FC"/>
    <w:rsid w:val="00844AA3"/>
    <w:rsid w:val="00844B93"/>
    <w:rsid w:val="008473B7"/>
    <w:rsid w:val="0084760E"/>
    <w:rsid w:val="00847A97"/>
    <w:rsid w:val="00847EE4"/>
    <w:rsid w:val="00850288"/>
    <w:rsid w:val="008505DB"/>
    <w:rsid w:val="008505FF"/>
    <w:rsid w:val="0085064A"/>
    <w:rsid w:val="008506A9"/>
    <w:rsid w:val="0085125B"/>
    <w:rsid w:val="0085154F"/>
    <w:rsid w:val="0085173C"/>
    <w:rsid w:val="008526F7"/>
    <w:rsid w:val="0085336D"/>
    <w:rsid w:val="0085428E"/>
    <w:rsid w:val="00854B82"/>
    <w:rsid w:val="00854F3E"/>
    <w:rsid w:val="0085507B"/>
    <w:rsid w:val="00855141"/>
    <w:rsid w:val="00855286"/>
    <w:rsid w:val="008559C3"/>
    <w:rsid w:val="00855C09"/>
    <w:rsid w:val="00856A77"/>
    <w:rsid w:val="00856B0B"/>
    <w:rsid w:val="00856B28"/>
    <w:rsid w:val="0085770D"/>
    <w:rsid w:val="00857A33"/>
    <w:rsid w:val="00857AB4"/>
    <w:rsid w:val="00857CFA"/>
    <w:rsid w:val="00861185"/>
    <w:rsid w:val="0086177C"/>
    <w:rsid w:val="00861D1C"/>
    <w:rsid w:val="00861E73"/>
    <w:rsid w:val="00862190"/>
    <w:rsid w:val="0086231E"/>
    <w:rsid w:val="00862489"/>
    <w:rsid w:val="00862662"/>
    <w:rsid w:val="008631B7"/>
    <w:rsid w:val="00863483"/>
    <w:rsid w:val="00863CD3"/>
    <w:rsid w:val="00863E38"/>
    <w:rsid w:val="00864DA3"/>
    <w:rsid w:val="0086588C"/>
    <w:rsid w:val="00865FC1"/>
    <w:rsid w:val="00866229"/>
    <w:rsid w:val="008672E1"/>
    <w:rsid w:val="008674DE"/>
    <w:rsid w:val="008674E7"/>
    <w:rsid w:val="008676E7"/>
    <w:rsid w:val="008677D3"/>
    <w:rsid w:val="00867C73"/>
    <w:rsid w:val="00867F3A"/>
    <w:rsid w:val="00867F97"/>
    <w:rsid w:val="0087071A"/>
    <w:rsid w:val="00870F08"/>
    <w:rsid w:val="008710B9"/>
    <w:rsid w:val="008711BE"/>
    <w:rsid w:val="00872131"/>
    <w:rsid w:val="008729CF"/>
    <w:rsid w:val="00872D41"/>
    <w:rsid w:val="0087340B"/>
    <w:rsid w:val="0087379A"/>
    <w:rsid w:val="008742F6"/>
    <w:rsid w:val="008750C7"/>
    <w:rsid w:val="0087517E"/>
    <w:rsid w:val="00875F56"/>
    <w:rsid w:val="00875F95"/>
    <w:rsid w:val="00876467"/>
    <w:rsid w:val="008767AD"/>
    <w:rsid w:val="00877283"/>
    <w:rsid w:val="008777BC"/>
    <w:rsid w:val="00877A2F"/>
    <w:rsid w:val="00877B05"/>
    <w:rsid w:val="008803B7"/>
    <w:rsid w:val="00880A03"/>
    <w:rsid w:val="008814D1"/>
    <w:rsid w:val="008815EF"/>
    <w:rsid w:val="008821B3"/>
    <w:rsid w:val="0088242A"/>
    <w:rsid w:val="0088354E"/>
    <w:rsid w:val="008838AB"/>
    <w:rsid w:val="008838D0"/>
    <w:rsid w:val="00883B13"/>
    <w:rsid w:val="00883E1C"/>
    <w:rsid w:val="0088400C"/>
    <w:rsid w:val="008844FE"/>
    <w:rsid w:val="00884510"/>
    <w:rsid w:val="00884F9F"/>
    <w:rsid w:val="00885AB2"/>
    <w:rsid w:val="00885B79"/>
    <w:rsid w:val="00885D81"/>
    <w:rsid w:val="008863D9"/>
    <w:rsid w:val="0088664E"/>
    <w:rsid w:val="00886A95"/>
    <w:rsid w:val="008876F4"/>
    <w:rsid w:val="00887F93"/>
    <w:rsid w:val="008901FD"/>
    <w:rsid w:val="0089025A"/>
    <w:rsid w:val="0089094E"/>
    <w:rsid w:val="008911E8"/>
    <w:rsid w:val="00891472"/>
    <w:rsid w:val="00891837"/>
    <w:rsid w:val="0089248A"/>
    <w:rsid w:val="0089331C"/>
    <w:rsid w:val="00893F3C"/>
    <w:rsid w:val="008942A1"/>
    <w:rsid w:val="00894441"/>
    <w:rsid w:val="00895549"/>
    <w:rsid w:val="008957FA"/>
    <w:rsid w:val="00895F20"/>
    <w:rsid w:val="00896195"/>
    <w:rsid w:val="00896BEC"/>
    <w:rsid w:val="00897608"/>
    <w:rsid w:val="0089778D"/>
    <w:rsid w:val="00897C0E"/>
    <w:rsid w:val="00897DB8"/>
    <w:rsid w:val="008A032B"/>
    <w:rsid w:val="008A1155"/>
    <w:rsid w:val="008A1169"/>
    <w:rsid w:val="008A1813"/>
    <w:rsid w:val="008A1DBB"/>
    <w:rsid w:val="008A1F18"/>
    <w:rsid w:val="008A280B"/>
    <w:rsid w:val="008A29C9"/>
    <w:rsid w:val="008A2A34"/>
    <w:rsid w:val="008A2F09"/>
    <w:rsid w:val="008A3430"/>
    <w:rsid w:val="008A417A"/>
    <w:rsid w:val="008A44FB"/>
    <w:rsid w:val="008A4C19"/>
    <w:rsid w:val="008A4C7B"/>
    <w:rsid w:val="008A4E9D"/>
    <w:rsid w:val="008A5549"/>
    <w:rsid w:val="008A5AA6"/>
    <w:rsid w:val="008A619A"/>
    <w:rsid w:val="008A6AA1"/>
    <w:rsid w:val="008A752B"/>
    <w:rsid w:val="008A7E70"/>
    <w:rsid w:val="008B0D06"/>
    <w:rsid w:val="008B11FB"/>
    <w:rsid w:val="008B167B"/>
    <w:rsid w:val="008B2086"/>
    <w:rsid w:val="008B3BA0"/>
    <w:rsid w:val="008B3D6C"/>
    <w:rsid w:val="008B3F07"/>
    <w:rsid w:val="008B4706"/>
    <w:rsid w:val="008B49CD"/>
    <w:rsid w:val="008B4EB7"/>
    <w:rsid w:val="008B5230"/>
    <w:rsid w:val="008B5D7E"/>
    <w:rsid w:val="008B6786"/>
    <w:rsid w:val="008B6920"/>
    <w:rsid w:val="008B7274"/>
    <w:rsid w:val="008B7442"/>
    <w:rsid w:val="008B795E"/>
    <w:rsid w:val="008B79D4"/>
    <w:rsid w:val="008B7F01"/>
    <w:rsid w:val="008B7F04"/>
    <w:rsid w:val="008C01B5"/>
    <w:rsid w:val="008C06C4"/>
    <w:rsid w:val="008C092B"/>
    <w:rsid w:val="008C0F60"/>
    <w:rsid w:val="008C1746"/>
    <w:rsid w:val="008C2344"/>
    <w:rsid w:val="008C2F15"/>
    <w:rsid w:val="008C3546"/>
    <w:rsid w:val="008C4243"/>
    <w:rsid w:val="008C4684"/>
    <w:rsid w:val="008C4896"/>
    <w:rsid w:val="008C4A96"/>
    <w:rsid w:val="008C4DFA"/>
    <w:rsid w:val="008C4E18"/>
    <w:rsid w:val="008C52E0"/>
    <w:rsid w:val="008C5429"/>
    <w:rsid w:val="008C5B35"/>
    <w:rsid w:val="008C5D85"/>
    <w:rsid w:val="008C62EC"/>
    <w:rsid w:val="008C6608"/>
    <w:rsid w:val="008C6AC6"/>
    <w:rsid w:val="008C7603"/>
    <w:rsid w:val="008C7998"/>
    <w:rsid w:val="008C7B8B"/>
    <w:rsid w:val="008D03A8"/>
    <w:rsid w:val="008D065C"/>
    <w:rsid w:val="008D07BB"/>
    <w:rsid w:val="008D159B"/>
    <w:rsid w:val="008D17F2"/>
    <w:rsid w:val="008D208A"/>
    <w:rsid w:val="008D272B"/>
    <w:rsid w:val="008D2E69"/>
    <w:rsid w:val="008D4A91"/>
    <w:rsid w:val="008D5FEE"/>
    <w:rsid w:val="008D646C"/>
    <w:rsid w:val="008D65F2"/>
    <w:rsid w:val="008D6666"/>
    <w:rsid w:val="008D7366"/>
    <w:rsid w:val="008D761A"/>
    <w:rsid w:val="008D773E"/>
    <w:rsid w:val="008D78B6"/>
    <w:rsid w:val="008D7AEF"/>
    <w:rsid w:val="008D7D60"/>
    <w:rsid w:val="008E0238"/>
    <w:rsid w:val="008E0934"/>
    <w:rsid w:val="008E0A3D"/>
    <w:rsid w:val="008E0C5F"/>
    <w:rsid w:val="008E109E"/>
    <w:rsid w:val="008E1CD3"/>
    <w:rsid w:val="008E22E3"/>
    <w:rsid w:val="008E2792"/>
    <w:rsid w:val="008E293F"/>
    <w:rsid w:val="008E2997"/>
    <w:rsid w:val="008E2A87"/>
    <w:rsid w:val="008E2ABA"/>
    <w:rsid w:val="008E30FB"/>
    <w:rsid w:val="008E326F"/>
    <w:rsid w:val="008E3348"/>
    <w:rsid w:val="008E3699"/>
    <w:rsid w:val="008E43D2"/>
    <w:rsid w:val="008E47FC"/>
    <w:rsid w:val="008E4D0C"/>
    <w:rsid w:val="008E4F82"/>
    <w:rsid w:val="008E5179"/>
    <w:rsid w:val="008E51F5"/>
    <w:rsid w:val="008E54C0"/>
    <w:rsid w:val="008E59C9"/>
    <w:rsid w:val="008E668E"/>
    <w:rsid w:val="008E67A4"/>
    <w:rsid w:val="008E6858"/>
    <w:rsid w:val="008E6AC8"/>
    <w:rsid w:val="008E6BEC"/>
    <w:rsid w:val="008E7304"/>
    <w:rsid w:val="008E7343"/>
    <w:rsid w:val="008E741D"/>
    <w:rsid w:val="008E76A6"/>
    <w:rsid w:val="008E7A4C"/>
    <w:rsid w:val="008E7DF5"/>
    <w:rsid w:val="008F099A"/>
    <w:rsid w:val="008F0FAB"/>
    <w:rsid w:val="008F1663"/>
    <w:rsid w:val="008F16C1"/>
    <w:rsid w:val="008F18D3"/>
    <w:rsid w:val="008F1BAD"/>
    <w:rsid w:val="008F1F50"/>
    <w:rsid w:val="008F1F59"/>
    <w:rsid w:val="008F2768"/>
    <w:rsid w:val="008F2CF8"/>
    <w:rsid w:val="008F2E51"/>
    <w:rsid w:val="008F2F86"/>
    <w:rsid w:val="008F384A"/>
    <w:rsid w:val="008F3A02"/>
    <w:rsid w:val="008F3AC0"/>
    <w:rsid w:val="008F40F7"/>
    <w:rsid w:val="008F4352"/>
    <w:rsid w:val="008F493E"/>
    <w:rsid w:val="008F4A8B"/>
    <w:rsid w:val="008F4E82"/>
    <w:rsid w:val="008F539B"/>
    <w:rsid w:val="008F5660"/>
    <w:rsid w:val="008F5C8E"/>
    <w:rsid w:val="008F5DC8"/>
    <w:rsid w:val="008F6197"/>
    <w:rsid w:val="008F648D"/>
    <w:rsid w:val="008F6795"/>
    <w:rsid w:val="008F6814"/>
    <w:rsid w:val="008F7218"/>
    <w:rsid w:val="008F7570"/>
    <w:rsid w:val="008F75F0"/>
    <w:rsid w:val="008F7E3E"/>
    <w:rsid w:val="00900A89"/>
    <w:rsid w:val="00900DC5"/>
    <w:rsid w:val="00900F8E"/>
    <w:rsid w:val="00901295"/>
    <w:rsid w:val="0090132D"/>
    <w:rsid w:val="009016C1"/>
    <w:rsid w:val="00902465"/>
    <w:rsid w:val="009024DA"/>
    <w:rsid w:val="00902BCF"/>
    <w:rsid w:val="009032C3"/>
    <w:rsid w:val="009035C7"/>
    <w:rsid w:val="00903B6F"/>
    <w:rsid w:val="00903DA4"/>
    <w:rsid w:val="00903E1F"/>
    <w:rsid w:val="00904249"/>
    <w:rsid w:val="009047B3"/>
    <w:rsid w:val="009048B8"/>
    <w:rsid w:val="009054D3"/>
    <w:rsid w:val="0090551E"/>
    <w:rsid w:val="00905521"/>
    <w:rsid w:val="00905C5D"/>
    <w:rsid w:val="0090622C"/>
    <w:rsid w:val="00906746"/>
    <w:rsid w:val="00906AEF"/>
    <w:rsid w:val="00906EC8"/>
    <w:rsid w:val="009076C3"/>
    <w:rsid w:val="00910313"/>
    <w:rsid w:val="00911AFC"/>
    <w:rsid w:val="00911B4A"/>
    <w:rsid w:val="00911CF3"/>
    <w:rsid w:val="009124C5"/>
    <w:rsid w:val="009127A1"/>
    <w:rsid w:val="00912958"/>
    <w:rsid w:val="009129C2"/>
    <w:rsid w:val="00912EB5"/>
    <w:rsid w:val="0091328F"/>
    <w:rsid w:val="009133C5"/>
    <w:rsid w:val="0091354C"/>
    <w:rsid w:val="009136A2"/>
    <w:rsid w:val="00913905"/>
    <w:rsid w:val="00913CAF"/>
    <w:rsid w:val="0091406D"/>
    <w:rsid w:val="00914247"/>
    <w:rsid w:val="009159DC"/>
    <w:rsid w:val="00915D2E"/>
    <w:rsid w:val="00915F36"/>
    <w:rsid w:val="00916257"/>
    <w:rsid w:val="0091693E"/>
    <w:rsid w:val="00916A9A"/>
    <w:rsid w:val="00916B1E"/>
    <w:rsid w:val="00917483"/>
    <w:rsid w:val="00917BF6"/>
    <w:rsid w:val="00917F83"/>
    <w:rsid w:val="00920345"/>
    <w:rsid w:val="0092043B"/>
    <w:rsid w:val="009207E7"/>
    <w:rsid w:val="009209C4"/>
    <w:rsid w:val="00920D14"/>
    <w:rsid w:val="00920E1B"/>
    <w:rsid w:val="00921216"/>
    <w:rsid w:val="009218C3"/>
    <w:rsid w:val="00921B38"/>
    <w:rsid w:val="00921EF2"/>
    <w:rsid w:val="0092291A"/>
    <w:rsid w:val="00922E1E"/>
    <w:rsid w:val="00923E4B"/>
    <w:rsid w:val="00923ECE"/>
    <w:rsid w:val="00924599"/>
    <w:rsid w:val="0092483F"/>
    <w:rsid w:val="00924A27"/>
    <w:rsid w:val="00924DE9"/>
    <w:rsid w:val="00925E5F"/>
    <w:rsid w:val="0092627A"/>
    <w:rsid w:val="009263B9"/>
    <w:rsid w:val="00927626"/>
    <w:rsid w:val="009300AD"/>
    <w:rsid w:val="009300D7"/>
    <w:rsid w:val="009307F4"/>
    <w:rsid w:val="00930932"/>
    <w:rsid w:val="00930B2E"/>
    <w:rsid w:val="00930DE2"/>
    <w:rsid w:val="009315F0"/>
    <w:rsid w:val="0093161B"/>
    <w:rsid w:val="00931741"/>
    <w:rsid w:val="00931C23"/>
    <w:rsid w:val="00932378"/>
    <w:rsid w:val="00932F4B"/>
    <w:rsid w:val="00933A33"/>
    <w:rsid w:val="00933CFD"/>
    <w:rsid w:val="00933E62"/>
    <w:rsid w:val="009344FD"/>
    <w:rsid w:val="00934B77"/>
    <w:rsid w:val="00934CFE"/>
    <w:rsid w:val="0093501B"/>
    <w:rsid w:val="0093564B"/>
    <w:rsid w:val="00935BA0"/>
    <w:rsid w:val="009363B0"/>
    <w:rsid w:val="0093663D"/>
    <w:rsid w:val="009368B3"/>
    <w:rsid w:val="00936D20"/>
    <w:rsid w:val="00936E10"/>
    <w:rsid w:val="009373BD"/>
    <w:rsid w:val="00940617"/>
    <w:rsid w:val="00940623"/>
    <w:rsid w:val="00940AE1"/>
    <w:rsid w:val="009410CC"/>
    <w:rsid w:val="009412D2"/>
    <w:rsid w:val="0094136D"/>
    <w:rsid w:val="00941E14"/>
    <w:rsid w:val="00941E23"/>
    <w:rsid w:val="00942440"/>
    <w:rsid w:val="00942A25"/>
    <w:rsid w:val="00942F93"/>
    <w:rsid w:val="00942FA3"/>
    <w:rsid w:val="0094336B"/>
    <w:rsid w:val="0094359D"/>
    <w:rsid w:val="00943D4A"/>
    <w:rsid w:val="00944199"/>
    <w:rsid w:val="009442B5"/>
    <w:rsid w:val="009442D0"/>
    <w:rsid w:val="00944F4B"/>
    <w:rsid w:val="009451A8"/>
    <w:rsid w:val="00945ACC"/>
    <w:rsid w:val="00945D74"/>
    <w:rsid w:val="00946C7A"/>
    <w:rsid w:val="0094709E"/>
    <w:rsid w:val="009476E5"/>
    <w:rsid w:val="009501A7"/>
    <w:rsid w:val="009508C4"/>
    <w:rsid w:val="009508E3"/>
    <w:rsid w:val="00950A4A"/>
    <w:rsid w:val="00950BC9"/>
    <w:rsid w:val="00950C3D"/>
    <w:rsid w:val="00950CB0"/>
    <w:rsid w:val="0095160D"/>
    <w:rsid w:val="00951B1D"/>
    <w:rsid w:val="00951FB2"/>
    <w:rsid w:val="009520D0"/>
    <w:rsid w:val="009526B4"/>
    <w:rsid w:val="009527E1"/>
    <w:rsid w:val="00952E2F"/>
    <w:rsid w:val="00952F7A"/>
    <w:rsid w:val="009541B2"/>
    <w:rsid w:val="009549A7"/>
    <w:rsid w:val="00955250"/>
    <w:rsid w:val="009552BA"/>
    <w:rsid w:val="00955560"/>
    <w:rsid w:val="00955E4A"/>
    <w:rsid w:val="009561E7"/>
    <w:rsid w:val="009568BB"/>
    <w:rsid w:val="00956900"/>
    <w:rsid w:val="00956904"/>
    <w:rsid w:val="009569FE"/>
    <w:rsid w:val="0095735B"/>
    <w:rsid w:val="00957711"/>
    <w:rsid w:val="00957BDA"/>
    <w:rsid w:val="00957FEA"/>
    <w:rsid w:val="009602D9"/>
    <w:rsid w:val="0096089C"/>
    <w:rsid w:val="00960A62"/>
    <w:rsid w:val="00960B4C"/>
    <w:rsid w:val="009618B3"/>
    <w:rsid w:val="009619A0"/>
    <w:rsid w:val="00961B0D"/>
    <w:rsid w:val="0096232E"/>
    <w:rsid w:val="00962353"/>
    <w:rsid w:val="0096249B"/>
    <w:rsid w:val="00962DCB"/>
    <w:rsid w:val="00963116"/>
    <w:rsid w:val="00963B65"/>
    <w:rsid w:val="009641BE"/>
    <w:rsid w:val="0096423F"/>
    <w:rsid w:val="00965C8E"/>
    <w:rsid w:val="0096617F"/>
    <w:rsid w:val="009661AF"/>
    <w:rsid w:val="009667E4"/>
    <w:rsid w:val="00967C42"/>
    <w:rsid w:val="00970E78"/>
    <w:rsid w:val="00970FF9"/>
    <w:rsid w:val="0097158F"/>
    <w:rsid w:val="00971BDB"/>
    <w:rsid w:val="00971E4D"/>
    <w:rsid w:val="009721F2"/>
    <w:rsid w:val="00972E2F"/>
    <w:rsid w:val="009730B4"/>
    <w:rsid w:val="00973205"/>
    <w:rsid w:val="00973856"/>
    <w:rsid w:val="00974257"/>
    <w:rsid w:val="00974426"/>
    <w:rsid w:val="0097443F"/>
    <w:rsid w:val="00975B53"/>
    <w:rsid w:val="00975FF3"/>
    <w:rsid w:val="00976011"/>
    <w:rsid w:val="00976585"/>
    <w:rsid w:val="00976A5C"/>
    <w:rsid w:val="009803CD"/>
    <w:rsid w:val="00980C20"/>
    <w:rsid w:val="009811A7"/>
    <w:rsid w:val="00981621"/>
    <w:rsid w:val="00981942"/>
    <w:rsid w:val="00981D8C"/>
    <w:rsid w:val="00982A73"/>
    <w:rsid w:val="00982D0D"/>
    <w:rsid w:val="00982FDA"/>
    <w:rsid w:val="0098328F"/>
    <w:rsid w:val="0098368C"/>
    <w:rsid w:val="00983BE8"/>
    <w:rsid w:val="00984A16"/>
    <w:rsid w:val="00984D6A"/>
    <w:rsid w:val="0098539D"/>
    <w:rsid w:val="00985464"/>
    <w:rsid w:val="00985C1B"/>
    <w:rsid w:val="00985F3E"/>
    <w:rsid w:val="00986471"/>
    <w:rsid w:val="009869F6"/>
    <w:rsid w:val="00986A2F"/>
    <w:rsid w:val="00986F56"/>
    <w:rsid w:val="00987050"/>
    <w:rsid w:val="00987075"/>
    <w:rsid w:val="009873B2"/>
    <w:rsid w:val="009876A4"/>
    <w:rsid w:val="00987A09"/>
    <w:rsid w:val="00987D0E"/>
    <w:rsid w:val="00987F0D"/>
    <w:rsid w:val="0099008A"/>
    <w:rsid w:val="009905CD"/>
    <w:rsid w:val="009905DF"/>
    <w:rsid w:val="00990702"/>
    <w:rsid w:val="00990E5E"/>
    <w:rsid w:val="00991299"/>
    <w:rsid w:val="009913E2"/>
    <w:rsid w:val="00991F41"/>
    <w:rsid w:val="00992C99"/>
    <w:rsid w:val="00993550"/>
    <w:rsid w:val="0099366C"/>
    <w:rsid w:val="0099419F"/>
    <w:rsid w:val="009948D8"/>
    <w:rsid w:val="00994D87"/>
    <w:rsid w:val="00994F2A"/>
    <w:rsid w:val="009965A9"/>
    <w:rsid w:val="00996C93"/>
    <w:rsid w:val="009971BB"/>
    <w:rsid w:val="009974E8"/>
    <w:rsid w:val="00997B1B"/>
    <w:rsid w:val="009A0032"/>
    <w:rsid w:val="009A118C"/>
    <w:rsid w:val="009A1387"/>
    <w:rsid w:val="009A24F5"/>
    <w:rsid w:val="009A2A8D"/>
    <w:rsid w:val="009A2BAB"/>
    <w:rsid w:val="009A2DEF"/>
    <w:rsid w:val="009A395C"/>
    <w:rsid w:val="009A3A2F"/>
    <w:rsid w:val="009A503D"/>
    <w:rsid w:val="009A5553"/>
    <w:rsid w:val="009A5C8A"/>
    <w:rsid w:val="009A5F3C"/>
    <w:rsid w:val="009A625A"/>
    <w:rsid w:val="009A658D"/>
    <w:rsid w:val="009A6912"/>
    <w:rsid w:val="009B0679"/>
    <w:rsid w:val="009B0719"/>
    <w:rsid w:val="009B1042"/>
    <w:rsid w:val="009B1197"/>
    <w:rsid w:val="009B16CB"/>
    <w:rsid w:val="009B1A8C"/>
    <w:rsid w:val="009B1EEE"/>
    <w:rsid w:val="009B20F7"/>
    <w:rsid w:val="009B2728"/>
    <w:rsid w:val="009B2896"/>
    <w:rsid w:val="009B2E97"/>
    <w:rsid w:val="009B3971"/>
    <w:rsid w:val="009B44F1"/>
    <w:rsid w:val="009B46BD"/>
    <w:rsid w:val="009B4CA8"/>
    <w:rsid w:val="009B4D54"/>
    <w:rsid w:val="009B54D3"/>
    <w:rsid w:val="009B5582"/>
    <w:rsid w:val="009B5712"/>
    <w:rsid w:val="009B5D29"/>
    <w:rsid w:val="009B5E38"/>
    <w:rsid w:val="009B634B"/>
    <w:rsid w:val="009B6DCC"/>
    <w:rsid w:val="009C1648"/>
    <w:rsid w:val="009C1C5B"/>
    <w:rsid w:val="009C1C95"/>
    <w:rsid w:val="009C1E81"/>
    <w:rsid w:val="009C2F24"/>
    <w:rsid w:val="009C31E7"/>
    <w:rsid w:val="009C38D7"/>
    <w:rsid w:val="009C5D24"/>
    <w:rsid w:val="009C66D6"/>
    <w:rsid w:val="009C7304"/>
    <w:rsid w:val="009C7C5C"/>
    <w:rsid w:val="009D0481"/>
    <w:rsid w:val="009D0799"/>
    <w:rsid w:val="009D0A6F"/>
    <w:rsid w:val="009D0EBD"/>
    <w:rsid w:val="009D0FF5"/>
    <w:rsid w:val="009D159C"/>
    <w:rsid w:val="009D1842"/>
    <w:rsid w:val="009D1D16"/>
    <w:rsid w:val="009D1D3A"/>
    <w:rsid w:val="009D2A07"/>
    <w:rsid w:val="009D33B1"/>
    <w:rsid w:val="009D341C"/>
    <w:rsid w:val="009D3586"/>
    <w:rsid w:val="009D3623"/>
    <w:rsid w:val="009D3A9E"/>
    <w:rsid w:val="009D3FD7"/>
    <w:rsid w:val="009D3FF0"/>
    <w:rsid w:val="009D44BA"/>
    <w:rsid w:val="009D5967"/>
    <w:rsid w:val="009D59F2"/>
    <w:rsid w:val="009D5E7D"/>
    <w:rsid w:val="009D7A8E"/>
    <w:rsid w:val="009E017A"/>
    <w:rsid w:val="009E05A5"/>
    <w:rsid w:val="009E06A2"/>
    <w:rsid w:val="009E099D"/>
    <w:rsid w:val="009E18D0"/>
    <w:rsid w:val="009E20DB"/>
    <w:rsid w:val="009E21FB"/>
    <w:rsid w:val="009E220B"/>
    <w:rsid w:val="009E2270"/>
    <w:rsid w:val="009E30DD"/>
    <w:rsid w:val="009E33E5"/>
    <w:rsid w:val="009E4D53"/>
    <w:rsid w:val="009E4ECA"/>
    <w:rsid w:val="009E5116"/>
    <w:rsid w:val="009E5D80"/>
    <w:rsid w:val="009E60CB"/>
    <w:rsid w:val="009E6997"/>
    <w:rsid w:val="009E7513"/>
    <w:rsid w:val="009E7ACE"/>
    <w:rsid w:val="009E7B71"/>
    <w:rsid w:val="009F0CE6"/>
    <w:rsid w:val="009F1683"/>
    <w:rsid w:val="009F1C6D"/>
    <w:rsid w:val="009F1D2F"/>
    <w:rsid w:val="009F22C4"/>
    <w:rsid w:val="009F243D"/>
    <w:rsid w:val="009F264C"/>
    <w:rsid w:val="009F34CF"/>
    <w:rsid w:val="009F3896"/>
    <w:rsid w:val="009F3B4C"/>
    <w:rsid w:val="009F3D4A"/>
    <w:rsid w:val="009F3D8E"/>
    <w:rsid w:val="009F4C28"/>
    <w:rsid w:val="009F4F23"/>
    <w:rsid w:val="009F53D8"/>
    <w:rsid w:val="009F53DF"/>
    <w:rsid w:val="009F552B"/>
    <w:rsid w:val="009F5696"/>
    <w:rsid w:val="009F74EF"/>
    <w:rsid w:val="009F7872"/>
    <w:rsid w:val="009F7967"/>
    <w:rsid w:val="009F7F75"/>
    <w:rsid w:val="00A00B19"/>
    <w:rsid w:val="00A013DF"/>
    <w:rsid w:val="00A018AE"/>
    <w:rsid w:val="00A01CA8"/>
    <w:rsid w:val="00A01E7D"/>
    <w:rsid w:val="00A022B3"/>
    <w:rsid w:val="00A024AF"/>
    <w:rsid w:val="00A02BE2"/>
    <w:rsid w:val="00A02D9B"/>
    <w:rsid w:val="00A03210"/>
    <w:rsid w:val="00A03AF9"/>
    <w:rsid w:val="00A03C46"/>
    <w:rsid w:val="00A04028"/>
    <w:rsid w:val="00A046AD"/>
    <w:rsid w:val="00A04701"/>
    <w:rsid w:val="00A04722"/>
    <w:rsid w:val="00A04DEB"/>
    <w:rsid w:val="00A051B7"/>
    <w:rsid w:val="00A05676"/>
    <w:rsid w:val="00A059BB"/>
    <w:rsid w:val="00A060F7"/>
    <w:rsid w:val="00A0640C"/>
    <w:rsid w:val="00A06BC0"/>
    <w:rsid w:val="00A06E9A"/>
    <w:rsid w:val="00A06F63"/>
    <w:rsid w:val="00A07D63"/>
    <w:rsid w:val="00A1011C"/>
    <w:rsid w:val="00A10253"/>
    <w:rsid w:val="00A1027D"/>
    <w:rsid w:val="00A10966"/>
    <w:rsid w:val="00A109D0"/>
    <w:rsid w:val="00A10C7F"/>
    <w:rsid w:val="00A11052"/>
    <w:rsid w:val="00A116D2"/>
    <w:rsid w:val="00A13386"/>
    <w:rsid w:val="00A133DB"/>
    <w:rsid w:val="00A14573"/>
    <w:rsid w:val="00A14798"/>
    <w:rsid w:val="00A14D96"/>
    <w:rsid w:val="00A1511F"/>
    <w:rsid w:val="00A15AC8"/>
    <w:rsid w:val="00A15CB0"/>
    <w:rsid w:val="00A163A6"/>
    <w:rsid w:val="00A163E2"/>
    <w:rsid w:val="00A16A2F"/>
    <w:rsid w:val="00A16E61"/>
    <w:rsid w:val="00A16E9B"/>
    <w:rsid w:val="00A17532"/>
    <w:rsid w:val="00A17A92"/>
    <w:rsid w:val="00A20068"/>
    <w:rsid w:val="00A20A25"/>
    <w:rsid w:val="00A20FF1"/>
    <w:rsid w:val="00A21303"/>
    <w:rsid w:val="00A21499"/>
    <w:rsid w:val="00A21A19"/>
    <w:rsid w:val="00A227B8"/>
    <w:rsid w:val="00A22813"/>
    <w:rsid w:val="00A22A0C"/>
    <w:rsid w:val="00A230EC"/>
    <w:rsid w:val="00A2339F"/>
    <w:rsid w:val="00A23765"/>
    <w:rsid w:val="00A24199"/>
    <w:rsid w:val="00A243B1"/>
    <w:rsid w:val="00A24E94"/>
    <w:rsid w:val="00A250D9"/>
    <w:rsid w:val="00A251BF"/>
    <w:rsid w:val="00A253F1"/>
    <w:rsid w:val="00A258E5"/>
    <w:rsid w:val="00A259B7"/>
    <w:rsid w:val="00A25AE5"/>
    <w:rsid w:val="00A2643D"/>
    <w:rsid w:val="00A273EA"/>
    <w:rsid w:val="00A300A4"/>
    <w:rsid w:val="00A302FF"/>
    <w:rsid w:val="00A30366"/>
    <w:rsid w:val="00A30791"/>
    <w:rsid w:val="00A3089A"/>
    <w:rsid w:val="00A30A4C"/>
    <w:rsid w:val="00A30B9A"/>
    <w:rsid w:val="00A30F90"/>
    <w:rsid w:val="00A32666"/>
    <w:rsid w:val="00A32F1C"/>
    <w:rsid w:val="00A33886"/>
    <w:rsid w:val="00A33A02"/>
    <w:rsid w:val="00A33C65"/>
    <w:rsid w:val="00A3414F"/>
    <w:rsid w:val="00A34586"/>
    <w:rsid w:val="00A34640"/>
    <w:rsid w:val="00A34753"/>
    <w:rsid w:val="00A355DA"/>
    <w:rsid w:val="00A356B0"/>
    <w:rsid w:val="00A3576D"/>
    <w:rsid w:val="00A35D7A"/>
    <w:rsid w:val="00A36FCB"/>
    <w:rsid w:val="00A378E8"/>
    <w:rsid w:val="00A37C9E"/>
    <w:rsid w:val="00A37CF6"/>
    <w:rsid w:val="00A40B55"/>
    <w:rsid w:val="00A4102D"/>
    <w:rsid w:val="00A411DB"/>
    <w:rsid w:val="00A4164E"/>
    <w:rsid w:val="00A42524"/>
    <w:rsid w:val="00A42598"/>
    <w:rsid w:val="00A42925"/>
    <w:rsid w:val="00A4293F"/>
    <w:rsid w:val="00A43080"/>
    <w:rsid w:val="00A43299"/>
    <w:rsid w:val="00A4393B"/>
    <w:rsid w:val="00A4416A"/>
    <w:rsid w:val="00A4457D"/>
    <w:rsid w:val="00A44688"/>
    <w:rsid w:val="00A44984"/>
    <w:rsid w:val="00A44D92"/>
    <w:rsid w:val="00A44E58"/>
    <w:rsid w:val="00A45B96"/>
    <w:rsid w:val="00A45E21"/>
    <w:rsid w:val="00A468BD"/>
    <w:rsid w:val="00A47257"/>
    <w:rsid w:val="00A475D2"/>
    <w:rsid w:val="00A50172"/>
    <w:rsid w:val="00A503FB"/>
    <w:rsid w:val="00A510FE"/>
    <w:rsid w:val="00A51C1E"/>
    <w:rsid w:val="00A51CDB"/>
    <w:rsid w:val="00A52761"/>
    <w:rsid w:val="00A52D86"/>
    <w:rsid w:val="00A52E0B"/>
    <w:rsid w:val="00A52FA6"/>
    <w:rsid w:val="00A52FAC"/>
    <w:rsid w:val="00A52FEF"/>
    <w:rsid w:val="00A53E22"/>
    <w:rsid w:val="00A53E3D"/>
    <w:rsid w:val="00A541D5"/>
    <w:rsid w:val="00A542B3"/>
    <w:rsid w:val="00A5456F"/>
    <w:rsid w:val="00A557D1"/>
    <w:rsid w:val="00A55889"/>
    <w:rsid w:val="00A55D2D"/>
    <w:rsid w:val="00A5601D"/>
    <w:rsid w:val="00A566D4"/>
    <w:rsid w:val="00A56749"/>
    <w:rsid w:val="00A5716C"/>
    <w:rsid w:val="00A57192"/>
    <w:rsid w:val="00A571FB"/>
    <w:rsid w:val="00A572E4"/>
    <w:rsid w:val="00A578CF"/>
    <w:rsid w:val="00A57ACC"/>
    <w:rsid w:val="00A60137"/>
    <w:rsid w:val="00A6032B"/>
    <w:rsid w:val="00A603F7"/>
    <w:rsid w:val="00A60535"/>
    <w:rsid w:val="00A60BAE"/>
    <w:rsid w:val="00A60DE6"/>
    <w:rsid w:val="00A60E26"/>
    <w:rsid w:val="00A60FDC"/>
    <w:rsid w:val="00A61780"/>
    <w:rsid w:val="00A61A1E"/>
    <w:rsid w:val="00A61BF0"/>
    <w:rsid w:val="00A61D83"/>
    <w:rsid w:val="00A6223F"/>
    <w:rsid w:val="00A63214"/>
    <w:rsid w:val="00A6334E"/>
    <w:rsid w:val="00A63AF8"/>
    <w:rsid w:val="00A63BA5"/>
    <w:rsid w:val="00A63DE7"/>
    <w:rsid w:val="00A640F4"/>
    <w:rsid w:val="00A652A5"/>
    <w:rsid w:val="00A65E05"/>
    <w:rsid w:val="00A66750"/>
    <w:rsid w:val="00A66B28"/>
    <w:rsid w:val="00A66BB8"/>
    <w:rsid w:val="00A66C99"/>
    <w:rsid w:val="00A6709E"/>
    <w:rsid w:val="00A670E6"/>
    <w:rsid w:val="00A673BD"/>
    <w:rsid w:val="00A6747D"/>
    <w:rsid w:val="00A674BE"/>
    <w:rsid w:val="00A67848"/>
    <w:rsid w:val="00A702CF"/>
    <w:rsid w:val="00A70839"/>
    <w:rsid w:val="00A70EEB"/>
    <w:rsid w:val="00A70EF4"/>
    <w:rsid w:val="00A70F7E"/>
    <w:rsid w:val="00A7135C"/>
    <w:rsid w:val="00A713FE"/>
    <w:rsid w:val="00A71474"/>
    <w:rsid w:val="00A71F59"/>
    <w:rsid w:val="00A721DD"/>
    <w:rsid w:val="00A73371"/>
    <w:rsid w:val="00A73694"/>
    <w:rsid w:val="00A73DB5"/>
    <w:rsid w:val="00A74045"/>
    <w:rsid w:val="00A74C57"/>
    <w:rsid w:val="00A752FD"/>
    <w:rsid w:val="00A75431"/>
    <w:rsid w:val="00A764D9"/>
    <w:rsid w:val="00A76847"/>
    <w:rsid w:val="00A768FF"/>
    <w:rsid w:val="00A770F8"/>
    <w:rsid w:val="00A7755D"/>
    <w:rsid w:val="00A77602"/>
    <w:rsid w:val="00A77A02"/>
    <w:rsid w:val="00A803DC"/>
    <w:rsid w:val="00A80579"/>
    <w:rsid w:val="00A80704"/>
    <w:rsid w:val="00A80960"/>
    <w:rsid w:val="00A80EEA"/>
    <w:rsid w:val="00A8112B"/>
    <w:rsid w:val="00A81432"/>
    <w:rsid w:val="00A81BA5"/>
    <w:rsid w:val="00A82740"/>
    <w:rsid w:val="00A83FBC"/>
    <w:rsid w:val="00A84050"/>
    <w:rsid w:val="00A84E4A"/>
    <w:rsid w:val="00A84E61"/>
    <w:rsid w:val="00A850AB"/>
    <w:rsid w:val="00A85168"/>
    <w:rsid w:val="00A8596E"/>
    <w:rsid w:val="00A85AB6"/>
    <w:rsid w:val="00A85CEA"/>
    <w:rsid w:val="00A8654B"/>
    <w:rsid w:val="00A875B6"/>
    <w:rsid w:val="00A87AE4"/>
    <w:rsid w:val="00A87E35"/>
    <w:rsid w:val="00A90EE6"/>
    <w:rsid w:val="00A91DB9"/>
    <w:rsid w:val="00A92214"/>
    <w:rsid w:val="00A92338"/>
    <w:rsid w:val="00A9252D"/>
    <w:rsid w:val="00A926E5"/>
    <w:rsid w:val="00A936B0"/>
    <w:rsid w:val="00A936D8"/>
    <w:rsid w:val="00A95379"/>
    <w:rsid w:val="00A953C1"/>
    <w:rsid w:val="00A960B0"/>
    <w:rsid w:val="00A96431"/>
    <w:rsid w:val="00A96A66"/>
    <w:rsid w:val="00A96E00"/>
    <w:rsid w:val="00A970C7"/>
    <w:rsid w:val="00A97754"/>
    <w:rsid w:val="00A97953"/>
    <w:rsid w:val="00A97EC0"/>
    <w:rsid w:val="00AA0477"/>
    <w:rsid w:val="00AA092D"/>
    <w:rsid w:val="00AA0B0D"/>
    <w:rsid w:val="00AA1F33"/>
    <w:rsid w:val="00AA335E"/>
    <w:rsid w:val="00AA349B"/>
    <w:rsid w:val="00AA3542"/>
    <w:rsid w:val="00AA3A19"/>
    <w:rsid w:val="00AA3A1C"/>
    <w:rsid w:val="00AA3F18"/>
    <w:rsid w:val="00AA4D0A"/>
    <w:rsid w:val="00AA5EB1"/>
    <w:rsid w:val="00AA626D"/>
    <w:rsid w:val="00AA6291"/>
    <w:rsid w:val="00AA62DC"/>
    <w:rsid w:val="00AA6546"/>
    <w:rsid w:val="00AA76BD"/>
    <w:rsid w:val="00AA7778"/>
    <w:rsid w:val="00AA7A1E"/>
    <w:rsid w:val="00AB01FD"/>
    <w:rsid w:val="00AB054A"/>
    <w:rsid w:val="00AB0FDD"/>
    <w:rsid w:val="00AB1084"/>
    <w:rsid w:val="00AB11DC"/>
    <w:rsid w:val="00AB14B7"/>
    <w:rsid w:val="00AB19D9"/>
    <w:rsid w:val="00AB1A5C"/>
    <w:rsid w:val="00AB22CA"/>
    <w:rsid w:val="00AB268E"/>
    <w:rsid w:val="00AB2A04"/>
    <w:rsid w:val="00AB2BFA"/>
    <w:rsid w:val="00AB2EA2"/>
    <w:rsid w:val="00AB424F"/>
    <w:rsid w:val="00AB49C6"/>
    <w:rsid w:val="00AB4AA8"/>
    <w:rsid w:val="00AB4B4E"/>
    <w:rsid w:val="00AB59F7"/>
    <w:rsid w:val="00AB6193"/>
    <w:rsid w:val="00AB626B"/>
    <w:rsid w:val="00AB6BE1"/>
    <w:rsid w:val="00AB7A18"/>
    <w:rsid w:val="00AB7D82"/>
    <w:rsid w:val="00AC0EE6"/>
    <w:rsid w:val="00AC1141"/>
    <w:rsid w:val="00AC195E"/>
    <w:rsid w:val="00AC20F9"/>
    <w:rsid w:val="00AC2EE9"/>
    <w:rsid w:val="00AC3B2B"/>
    <w:rsid w:val="00AC3B9E"/>
    <w:rsid w:val="00AC3EB7"/>
    <w:rsid w:val="00AC3EDA"/>
    <w:rsid w:val="00AC408F"/>
    <w:rsid w:val="00AC4D2B"/>
    <w:rsid w:val="00AC4EDD"/>
    <w:rsid w:val="00AC4FA2"/>
    <w:rsid w:val="00AC5334"/>
    <w:rsid w:val="00AC538E"/>
    <w:rsid w:val="00AC564E"/>
    <w:rsid w:val="00AC62D0"/>
    <w:rsid w:val="00AC68BF"/>
    <w:rsid w:val="00AC787F"/>
    <w:rsid w:val="00AC78F3"/>
    <w:rsid w:val="00AC7A3B"/>
    <w:rsid w:val="00AD2E57"/>
    <w:rsid w:val="00AD358F"/>
    <w:rsid w:val="00AD37CE"/>
    <w:rsid w:val="00AD3FD1"/>
    <w:rsid w:val="00AD4A82"/>
    <w:rsid w:val="00AD4AFA"/>
    <w:rsid w:val="00AD4AFF"/>
    <w:rsid w:val="00AD4D28"/>
    <w:rsid w:val="00AD514D"/>
    <w:rsid w:val="00AD5432"/>
    <w:rsid w:val="00AD5B89"/>
    <w:rsid w:val="00AD68E3"/>
    <w:rsid w:val="00AD68E4"/>
    <w:rsid w:val="00AD69BC"/>
    <w:rsid w:val="00AD6D38"/>
    <w:rsid w:val="00AD6D62"/>
    <w:rsid w:val="00AD7235"/>
    <w:rsid w:val="00AD78A9"/>
    <w:rsid w:val="00AE0387"/>
    <w:rsid w:val="00AE0C41"/>
    <w:rsid w:val="00AE0D49"/>
    <w:rsid w:val="00AE0DCA"/>
    <w:rsid w:val="00AE0EAE"/>
    <w:rsid w:val="00AE214B"/>
    <w:rsid w:val="00AE218F"/>
    <w:rsid w:val="00AE231D"/>
    <w:rsid w:val="00AE23FD"/>
    <w:rsid w:val="00AE28B4"/>
    <w:rsid w:val="00AE2986"/>
    <w:rsid w:val="00AE2F8C"/>
    <w:rsid w:val="00AE3193"/>
    <w:rsid w:val="00AE3761"/>
    <w:rsid w:val="00AE3C2B"/>
    <w:rsid w:val="00AE3EC0"/>
    <w:rsid w:val="00AE49E1"/>
    <w:rsid w:val="00AE4A93"/>
    <w:rsid w:val="00AE4B52"/>
    <w:rsid w:val="00AE4B6B"/>
    <w:rsid w:val="00AE52D6"/>
    <w:rsid w:val="00AE5717"/>
    <w:rsid w:val="00AE5AC2"/>
    <w:rsid w:val="00AE5C20"/>
    <w:rsid w:val="00AE5EDA"/>
    <w:rsid w:val="00AE5FF2"/>
    <w:rsid w:val="00AE6057"/>
    <w:rsid w:val="00AE6448"/>
    <w:rsid w:val="00AE6814"/>
    <w:rsid w:val="00AE757D"/>
    <w:rsid w:val="00AE7867"/>
    <w:rsid w:val="00AE7A9B"/>
    <w:rsid w:val="00AE7D7F"/>
    <w:rsid w:val="00AE7FD6"/>
    <w:rsid w:val="00AF0944"/>
    <w:rsid w:val="00AF0FE1"/>
    <w:rsid w:val="00AF10B1"/>
    <w:rsid w:val="00AF14C9"/>
    <w:rsid w:val="00AF1741"/>
    <w:rsid w:val="00AF17CB"/>
    <w:rsid w:val="00AF1C97"/>
    <w:rsid w:val="00AF1DB2"/>
    <w:rsid w:val="00AF27FA"/>
    <w:rsid w:val="00AF2C62"/>
    <w:rsid w:val="00AF2C67"/>
    <w:rsid w:val="00AF3227"/>
    <w:rsid w:val="00AF333D"/>
    <w:rsid w:val="00AF35B2"/>
    <w:rsid w:val="00AF362C"/>
    <w:rsid w:val="00AF3CDF"/>
    <w:rsid w:val="00AF449D"/>
    <w:rsid w:val="00AF4D98"/>
    <w:rsid w:val="00AF505F"/>
    <w:rsid w:val="00AF6288"/>
    <w:rsid w:val="00AF639E"/>
    <w:rsid w:val="00AF710F"/>
    <w:rsid w:val="00AF7296"/>
    <w:rsid w:val="00B007DD"/>
    <w:rsid w:val="00B00D84"/>
    <w:rsid w:val="00B011E1"/>
    <w:rsid w:val="00B013EE"/>
    <w:rsid w:val="00B01EAB"/>
    <w:rsid w:val="00B01FE6"/>
    <w:rsid w:val="00B0227F"/>
    <w:rsid w:val="00B02293"/>
    <w:rsid w:val="00B023B3"/>
    <w:rsid w:val="00B031D2"/>
    <w:rsid w:val="00B031E1"/>
    <w:rsid w:val="00B035EC"/>
    <w:rsid w:val="00B0372C"/>
    <w:rsid w:val="00B03BC9"/>
    <w:rsid w:val="00B03D6D"/>
    <w:rsid w:val="00B04184"/>
    <w:rsid w:val="00B04465"/>
    <w:rsid w:val="00B04A74"/>
    <w:rsid w:val="00B052C8"/>
    <w:rsid w:val="00B05628"/>
    <w:rsid w:val="00B0585F"/>
    <w:rsid w:val="00B064E1"/>
    <w:rsid w:val="00B0661D"/>
    <w:rsid w:val="00B076AB"/>
    <w:rsid w:val="00B10559"/>
    <w:rsid w:val="00B107DC"/>
    <w:rsid w:val="00B10BC8"/>
    <w:rsid w:val="00B11385"/>
    <w:rsid w:val="00B113AB"/>
    <w:rsid w:val="00B119BA"/>
    <w:rsid w:val="00B124D6"/>
    <w:rsid w:val="00B12830"/>
    <w:rsid w:val="00B13D4D"/>
    <w:rsid w:val="00B13EED"/>
    <w:rsid w:val="00B14056"/>
    <w:rsid w:val="00B15D28"/>
    <w:rsid w:val="00B15FB2"/>
    <w:rsid w:val="00B16674"/>
    <w:rsid w:val="00B167C6"/>
    <w:rsid w:val="00B175D7"/>
    <w:rsid w:val="00B17795"/>
    <w:rsid w:val="00B17C72"/>
    <w:rsid w:val="00B17E11"/>
    <w:rsid w:val="00B17F45"/>
    <w:rsid w:val="00B2048D"/>
    <w:rsid w:val="00B20B65"/>
    <w:rsid w:val="00B2109C"/>
    <w:rsid w:val="00B211E3"/>
    <w:rsid w:val="00B212CF"/>
    <w:rsid w:val="00B22750"/>
    <w:rsid w:val="00B22F48"/>
    <w:rsid w:val="00B245DE"/>
    <w:rsid w:val="00B24AC0"/>
    <w:rsid w:val="00B24D36"/>
    <w:rsid w:val="00B24D5F"/>
    <w:rsid w:val="00B25347"/>
    <w:rsid w:val="00B25F8A"/>
    <w:rsid w:val="00B26284"/>
    <w:rsid w:val="00B26C77"/>
    <w:rsid w:val="00B2720A"/>
    <w:rsid w:val="00B2727F"/>
    <w:rsid w:val="00B27C42"/>
    <w:rsid w:val="00B306B7"/>
    <w:rsid w:val="00B308B6"/>
    <w:rsid w:val="00B30C34"/>
    <w:rsid w:val="00B31655"/>
    <w:rsid w:val="00B31F43"/>
    <w:rsid w:val="00B3210A"/>
    <w:rsid w:val="00B32280"/>
    <w:rsid w:val="00B332C6"/>
    <w:rsid w:val="00B3376E"/>
    <w:rsid w:val="00B338DF"/>
    <w:rsid w:val="00B33C25"/>
    <w:rsid w:val="00B342C6"/>
    <w:rsid w:val="00B34D37"/>
    <w:rsid w:val="00B35DC8"/>
    <w:rsid w:val="00B36367"/>
    <w:rsid w:val="00B36739"/>
    <w:rsid w:val="00B36E65"/>
    <w:rsid w:val="00B36FBC"/>
    <w:rsid w:val="00B37503"/>
    <w:rsid w:val="00B40FCD"/>
    <w:rsid w:val="00B4183A"/>
    <w:rsid w:val="00B419F5"/>
    <w:rsid w:val="00B4209D"/>
    <w:rsid w:val="00B4253A"/>
    <w:rsid w:val="00B42B5A"/>
    <w:rsid w:val="00B42D34"/>
    <w:rsid w:val="00B431E3"/>
    <w:rsid w:val="00B43373"/>
    <w:rsid w:val="00B439BD"/>
    <w:rsid w:val="00B43AA9"/>
    <w:rsid w:val="00B4535F"/>
    <w:rsid w:val="00B454C8"/>
    <w:rsid w:val="00B459F0"/>
    <w:rsid w:val="00B462E7"/>
    <w:rsid w:val="00B46F21"/>
    <w:rsid w:val="00B474B6"/>
    <w:rsid w:val="00B47779"/>
    <w:rsid w:val="00B47950"/>
    <w:rsid w:val="00B500CB"/>
    <w:rsid w:val="00B5063B"/>
    <w:rsid w:val="00B507AF"/>
    <w:rsid w:val="00B50DCB"/>
    <w:rsid w:val="00B5146E"/>
    <w:rsid w:val="00B5203A"/>
    <w:rsid w:val="00B52EB5"/>
    <w:rsid w:val="00B52F13"/>
    <w:rsid w:val="00B52F98"/>
    <w:rsid w:val="00B5315A"/>
    <w:rsid w:val="00B539E1"/>
    <w:rsid w:val="00B53CE4"/>
    <w:rsid w:val="00B53F47"/>
    <w:rsid w:val="00B5412F"/>
    <w:rsid w:val="00B543D4"/>
    <w:rsid w:val="00B547F1"/>
    <w:rsid w:val="00B54B7D"/>
    <w:rsid w:val="00B54C20"/>
    <w:rsid w:val="00B54FD4"/>
    <w:rsid w:val="00B55348"/>
    <w:rsid w:val="00B556D4"/>
    <w:rsid w:val="00B5572B"/>
    <w:rsid w:val="00B563DF"/>
    <w:rsid w:val="00B5648E"/>
    <w:rsid w:val="00B56965"/>
    <w:rsid w:val="00B57205"/>
    <w:rsid w:val="00B608C0"/>
    <w:rsid w:val="00B60914"/>
    <w:rsid w:val="00B6146A"/>
    <w:rsid w:val="00B61DD2"/>
    <w:rsid w:val="00B61EF2"/>
    <w:rsid w:val="00B62059"/>
    <w:rsid w:val="00B62C6E"/>
    <w:rsid w:val="00B62DB0"/>
    <w:rsid w:val="00B62E57"/>
    <w:rsid w:val="00B62EDE"/>
    <w:rsid w:val="00B63715"/>
    <w:rsid w:val="00B6386F"/>
    <w:rsid w:val="00B63C40"/>
    <w:rsid w:val="00B63D45"/>
    <w:rsid w:val="00B640A2"/>
    <w:rsid w:val="00B64CD6"/>
    <w:rsid w:val="00B6515A"/>
    <w:rsid w:val="00B6547C"/>
    <w:rsid w:val="00B659B0"/>
    <w:rsid w:val="00B66880"/>
    <w:rsid w:val="00B670BE"/>
    <w:rsid w:val="00B673D2"/>
    <w:rsid w:val="00B67806"/>
    <w:rsid w:val="00B678DE"/>
    <w:rsid w:val="00B701C5"/>
    <w:rsid w:val="00B70592"/>
    <w:rsid w:val="00B70BED"/>
    <w:rsid w:val="00B71C70"/>
    <w:rsid w:val="00B71D2C"/>
    <w:rsid w:val="00B71D64"/>
    <w:rsid w:val="00B7223F"/>
    <w:rsid w:val="00B72ADA"/>
    <w:rsid w:val="00B72BD0"/>
    <w:rsid w:val="00B72D93"/>
    <w:rsid w:val="00B7367E"/>
    <w:rsid w:val="00B74515"/>
    <w:rsid w:val="00B7556F"/>
    <w:rsid w:val="00B756CE"/>
    <w:rsid w:val="00B76085"/>
    <w:rsid w:val="00B7615D"/>
    <w:rsid w:val="00B76316"/>
    <w:rsid w:val="00B76716"/>
    <w:rsid w:val="00B76A54"/>
    <w:rsid w:val="00B76CE8"/>
    <w:rsid w:val="00B7703F"/>
    <w:rsid w:val="00B771F1"/>
    <w:rsid w:val="00B772EE"/>
    <w:rsid w:val="00B778D8"/>
    <w:rsid w:val="00B77FAF"/>
    <w:rsid w:val="00B8024F"/>
    <w:rsid w:val="00B802FA"/>
    <w:rsid w:val="00B80346"/>
    <w:rsid w:val="00B80448"/>
    <w:rsid w:val="00B80CC3"/>
    <w:rsid w:val="00B80E11"/>
    <w:rsid w:val="00B812F1"/>
    <w:rsid w:val="00B8196E"/>
    <w:rsid w:val="00B81C12"/>
    <w:rsid w:val="00B81D10"/>
    <w:rsid w:val="00B829B6"/>
    <w:rsid w:val="00B84DD7"/>
    <w:rsid w:val="00B84E8B"/>
    <w:rsid w:val="00B8557A"/>
    <w:rsid w:val="00B85713"/>
    <w:rsid w:val="00B857F3"/>
    <w:rsid w:val="00B861A2"/>
    <w:rsid w:val="00B861F2"/>
    <w:rsid w:val="00B8640E"/>
    <w:rsid w:val="00B8699E"/>
    <w:rsid w:val="00B901D0"/>
    <w:rsid w:val="00B9047B"/>
    <w:rsid w:val="00B90C6D"/>
    <w:rsid w:val="00B90D79"/>
    <w:rsid w:val="00B91220"/>
    <w:rsid w:val="00B91545"/>
    <w:rsid w:val="00B9211E"/>
    <w:rsid w:val="00B92258"/>
    <w:rsid w:val="00B922C4"/>
    <w:rsid w:val="00B926B0"/>
    <w:rsid w:val="00B93536"/>
    <w:rsid w:val="00B93AA6"/>
    <w:rsid w:val="00B94392"/>
    <w:rsid w:val="00B94406"/>
    <w:rsid w:val="00B947C5"/>
    <w:rsid w:val="00B94ADC"/>
    <w:rsid w:val="00B94B45"/>
    <w:rsid w:val="00B94EAF"/>
    <w:rsid w:val="00B9535A"/>
    <w:rsid w:val="00B9610F"/>
    <w:rsid w:val="00B96298"/>
    <w:rsid w:val="00B96420"/>
    <w:rsid w:val="00B97A9B"/>
    <w:rsid w:val="00BA00B4"/>
    <w:rsid w:val="00BA0128"/>
    <w:rsid w:val="00BA0525"/>
    <w:rsid w:val="00BA106A"/>
    <w:rsid w:val="00BA137D"/>
    <w:rsid w:val="00BA1B7D"/>
    <w:rsid w:val="00BA2380"/>
    <w:rsid w:val="00BA2727"/>
    <w:rsid w:val="00BA348C"/>
    <w:rsid w:val="00BA3A65"/>
    <w:rsid w:val="00BA3B96"/>
    <w:rsid w:val="00BA3EC5"/>
    <w:rsid w:val="00BA4664"/>
    <w:rsid w:val="00BA56B4"/>
    <w:rsid w:val="00BA5744"/>
    <w:rsid w:val="00BA5C2D"/>
    <w:rsid w:val="00BA5DC3"/>
    <w:rsid w:val="00BA6B9F"/>
    <w:rsid w:val="00BA730D"/>
    <w:rsid w:val="00BA79E4"/>
    <w:rsid w:val="00BA7B6E"/>
    <w:rsid w:val="00BA7D59"/>
    <w:rsid w:val="00BB01AE"/>
    <w:rsid w:val="00BB0462"/>
    <w:rsid w:val="00BB1100"/>
    <w:rsid w:val="00BB16AD"/>
    <w:rsid w:val="00BB1E13"/>
    <w:rsid w:val="00BB22F2"/>
    <w:rsid w:val="00BB2529"/>
    <w:rsid w:val="00BB2CB4"/>
    <w:rsid w:val="00BB3328"/>
    <w:rsid w:val="00BB3563"/>
    <w:rsid w:val="00BB3FF6"/>
    <w:rsid w:val="00BB4059"/>
    <w:rsid w:val="00BB45E9"/>
    <w:rsid w:val="00BB4B5B"/>
    <w:rsid w:val="00BB4FF0"/>
    <w:rsid w:val="00BB52B7"/>
    <w:rsid w:val="00BB5DFC"/>
    <w:rsid w:val="00BB617C"/>
    <w:rsid w:val="00BB654E"/>
    <w:rsid w:val="00BB6FEE"/>
    <w:rsid w:val="00BC02E2"/>
    <w:rsid w:val="00BC049A"/>
    <w:rsid w:val="00BC075D"/>
    <w:rsid w:val="00BC1439"/>
    <w:rsid w:val="00BC18D0"/>
    <w:rsid w:val="00BC1A0C"/>
    <w:rsid w:val="00BC1EA6"/>
    <w:rsid w:val="00BC20FC"/>
    <w:rsid w:val="00BC21EB"/>
    <w:rsid w:val="00BC276E"/>
    <w:rsid w:val="00BC333E"/>
    <w:rsid w:val="00BC3B6C"/>
    <w:rsid w:val="00BC4026"/>
    <w:rsid w:val="00BC4AA0"/>
    <w:rsid w:val="00BC5723"/>
    <w:rsid w:val="00BC5AF4"/>
    <w:rsid w:val="00BC5D0C"/>
    <w:rsid w:val="00BC5F90"/>
    <w:rsid w:val="00BC6006"/>
    <w:rsid w:val="00BC65DD"/>
    <w:rsid w:val="00BC722A"/>
    <w:rsid w:val="00BC7510"/>
    <w:rsid w:val="00BD023E"/>
    <w:rsid w:val="00BD09CD"/>
    <w:rsid w:val="00BD1034"/>
    <w:rsid w:val="00BD17A4"/>
    <w:rsid w:val="00BD17E6"/>
    <w:rsid w:val="00BD182F"/>
    <w:rsid w:val="00BD1830"/>
    <w:rsid w:val="00BD1A5F"/>
    <w:rsid w:val="00BD1DBF"/>
    <w:rsid w:val="00BD2674"/>
    <w:rsid w:val="00BD2FF1"/>
    <w:rsid w:val="00BD33DF"/>
    <w:rsid w:val="00BD3526"/>
    <w:rsid w:val="00BD3F36"/>
    <w:rsid w:val="00BD417A"/>
    <w:rsid w:val="00BD47F1"/>
    <w:rsid w:val="00BD4995"/>
    <w:rsid w:val="00BD4A99"/>
    <w:rsid w:val="00BD4BA0"/>
    <w:rsid w:val="00BD4F14"/>
    <w:rsid w:val="00BD4FC9"/>
    <w:rsid w:val="00BD57F9"/>
    <w:rsid w:val="00BD7123"/>
    <w:rsid w:val="00BD75AC"/>
    <w:rsid w:val="00BD7642"/>
    <w:rsid w:val="00BD7C4B"/>
    <w:rsid w:val="00BE011B"/>
    <w:rsid w:val="00BE01EE"/>
    <w:rsid w:val="00BE02F8"/>
    <w:rsid w:val="00BE070E"/>
    <w:rsid w:val="00BE0788"/>
    <w:rsid w:val="00BE0916"/>
    <w:rsid w:val="00BE17CF"/>
    <w:rsid w:val="00BE199A"/>
    <w:rsid w:val="00BE1A0C"/>
    <w:rsid w:val="00BE1BDE"/>
    <w:rsid w:val="00BE1ECE"/>
    <w:rsid w:val="00BE26E1"/>
    <w:rsid w:val="00BE292E"/>
    <w:rsid w:val="00BE321F"/>
    <w:rsid w:val="00BE3C98"/>
    <w:rsid w:val="00BE4539"/>
    <w:rsid w:val="00BE51CB"/>
    <w:rsid w:val="00BE58C6"/>
    <w:rsid w:val="00BE5909"/>
    <w:rsid w:val="00BE61C5"/>
    <w:rsid w:val="00BE67AA"/>
    <w:rsid w:val="00BE67EB"/>
    <w:rsid w:val="00BE6ADB"/>
    <w:rsid w:val="00BE72FF"/>
    <w:rsid w:val="00BE76A1"/>
    <w:rsid w:val="00BE7C32"/>
    <w:rsid w:val="00BE7DBC"/>
    <w:rsid w:val="00BF034C"/>
    <w:rsid w:val="00BF0434"/>
    <w:rsid w:val="00BF111B"/>
    <w:rsid w:val="00BF221A"/>
    <w:rsid w:val="00BF23F7"/>
    <w:rsid w:val="00BF2B27"/>
    <w:rsid w:val="00BF2BBD"/>
    <w:rsid w:val="00BF31CF"/>
    <w:rsid w:val="00BF32A0"/>
    <w:rsid w:val="00BF37EB"/>
    <w:rsid w:val="00BF42B2"/>
    <w:rsid w:val="00BF437B"/>
    <w:rsid w:val="00BF44ED"/>
    <w:rsid w:val="00BF515F"/>
    <w:rsid w:val="00BF569D"/>
    <w:rsid w:val="00BF5937"/>
    <w:rsid w:val="00BF5C12"/>
    <w:rsid w:val="00BF648B"/>
    <w:rsid w:val="00BF6607"/>
    <w:rsid w:val="00BF6EB1"/>
    <w:rsid w:val="00BF7081"/>
    <w:rsid w:val="00BF79B4"/>
    <w:rsid w:val="00C00325"/>
    <w:rsid w:val="00C006A2"/>
    <w:rsid w:val="00C00916"/>
    <w:rsid w:val="00C00AA8"/>
    <w:rsid w:val="00C00DEC"/>
    <w:rsid w:val="00C01483"/>
    <w:rsid w:val="00C019C3"/>
    <w:rsid w:val="00C0268B"/>
    <w:rsid w:val="00C02858"/>
    <w:rsid w:val="00C03CBD"/>
    <w:rsid w:val="00C046CC"/>
    <w:rsid w:val="00C049F6"/>
    <w:rsid w:val="00C04AC4"/>
    <w:rsid w:val="00C04F70"/>
    <w:rsid w:val="00C051BC"/>
    <w:rsid w:val="00C05974"/>
    <w:rsid w:val="00C060F3"/>
    <w:rsid w:val="00C06A77"/>
    <w:rsid w:val="00C06AFA"/>
    <w:rsid w:val="00C0749A"/>
    <w:rsid w:val="00C07571"/>
    <w:rsid w:val="00C07730"/>
    <w:rsid w:val="00C07995"/>
    <w:rsid w:val="00C07EF1"/>
    <w:rsid w:val="00C07F03"/>
    <w:rsid w:val="00C101DF"/>
    <w:rsid w:val="00C109C6"/>
    <w:rsid w:val="00C109F8"/>
    <w:rsid w:val="00C10B6B"/>
    <w:rsid w:val="00C1116D"/>
    <w:rsid w:val="00C11894"/>
    <w:rsid w:val="00C11FC8"/>
    <w:rsid w:val="00C11FE9"/>
    <w:rsid w:val="00C122E6"/>
    <w:rsid w:val="00C12FFD"/>
    <w:rsid w:val="00C13A2D"/>
    <w:rsid w:val="00C1435B"/>
    <w:rsid w:val="00C143FC"/>
    <w:rsid w:val="00C15286"/>
    <w:rsid w:val="00C153F9"/>
    <w:rsid w:val="00C15571"/>
    <w:rsid w:val="00C15B00"/>
    <w:rsid w:val="00C160F1"/>
    <w:rsid w:val="00C16289"/>
    <w:rsid w:val="00C164F3"/>
    <w:rsid w:val="00C16E30"/>
    <w:rsid w:val="00C17EDD"/>
    <w:rsid w:val="00C20710"/>
    <w:rsid w:val="00C2164F"/>
    <w:rsid w:val="00C217CF"/>
    <w:rsid w:val="00C21E50"/>
    <w:rsid w:val="00C22527"/>
    <w:rsid w:val="00C227FD"/>
    <w:rsid w:val="00C2381A"/>
    <w:rsid w:val="00C239E9"/>
    <w:rsid w:val="00C23B6E"/>
    <w:rsid w:val="00C24815"/>
    <w:rsid w:val="00C2482C"/>
    <w:rsid w:val="00C25257"/>
    <w:rsid w:val="00C255F7"/>
    <w:rsid w:val="00C26183"/>
    <w:rsid w:val="00C26D27"/>
    <w:rsid w:val="00C3038D"/>
    <w:rsid w:val="00C303F2"/>
    <w:rsid w:val="00C3074F"/>
    <w:rsid w:val="00C314F3"/>
    <w:rsid w:val="00C31BFA"/>
    <w:rsid w:val="00C31E64"/>
    <w:rsid w:val="00C32050"/>
    <w:rsid w:val="00C32107"/>
    <w:rsid w:val="00C327E8"/>
    <w:rsid w:val="00C327F9"/>
    <w:rsid w:val="00C33013"/>
    <w:rsid w:val="00C33353"/>
    <w:rsid w:val="00C339CB"/>
    <w:rsid w:val="00C33C75"/>
    <w:rsid w:val="00C34432"/>
    <w:rsid w:val="00C348E0"/>
    <w:rsid w:val="00C34CF6"/>
    <w:rsid w:val="00C35AE0"/>
    <w:rsid w:val="00C35EAE"/>
    <w:rsid w:val="00C36300"/>
    <w:rsid w:val="00C37D1E"/>
    <w:rsid w:val="00C4015A"/>
    <w:rsid w:val="00C40828"/>
    <w:rsid w:val="00C41070"/>
    <w:rsid w:val="00C41218"/>
    <w:rsid w:val="00C412BB"/>
    <w:rsid w:val="00C41A0B"/>
    <w:rsid w:val="00C42349"/>
    <w:rsid w:val="00C424FE"/>
    <w:rsid w:val="00C42840"/>
    <w:rsid w:val="00C42A11"/>
    <w:rsid w:val="00C42F5E"/>
    <w:rsid w:val="00C436FB"/>
    <w:rsid w:val="00C43BA3"/>
    <w:rsid w:val="00C44978"/>
    <w:rsid w:val="00C44E2D"/>
    <w:rsid w:val="00C45C0F"/>
    <w:rsid w:val="00C45C65"/>
    <w:rsid w:val="00C46176"/>
    <w:rsid w:val="00C4688F"/>
    <w:rsid w:val="00C46A39"/>
    <w:rsid w:val="00C46BB9"/>
    <w:rsid w:val="00C46CC8"/>
    <w:rsid w:val="00C471E5"/>
    <w:rsid w:val="00C475B7"/>
    <w:rsid w:val="00C475C8"/>
    <w:rsid w:val="00C47C96"/>
    <w:rsid w:val="00C47F1A"/>
    <w:rsid w:val="00C50D77"/>
    <w:rsid w:val="00C50F28"/>
    <w:rsid w:val="00C51191"/>
    <w:rsid w:val="00C5152F"/>
    <w:rsid w:val="00C51B4E"/>
    <w:rsid w:val="00C51B94"/>
    <w:rsid w:val="00C52080"/>
    <w:rsid w:val="00C52909"/>
    <w:rsid w:val="00C52C9D"/>
    <w:rsid w:val="00C53B85"/>
    <w:rsid w:val="00C53DCE"/>
    <w:rsid w:val="00C5411A"/>
    <w:rsid w:val="00C54993"/>
    <w:rsid w:val="00C54AA2"/>
    <w:rsid w:val="00C54B6C"/>
    <w:rsid w:val="00C54CB3"/>
    <w:rsid w:val="00C554AF"/>
    <w:rsid w:val="00C558CC"/>
    <w:rsid w:val="00C566CC"/>
    <w:rsid w:val="00C56A0D"/>
    <w:rsid w:val="00C56F3C"/>
    <w:rsid w:val="00C56F67"/>
    <w:rsid w:val="00C570A5"/>
    <w:rsid w:val="00C5726D"/>
    <w:rsid w:val="00C602D3"/>
    <w:rsid w:val="00C60A54"/>
    <w:rsid w:val="00C60D5B"/>
    <w:rsid w:val="00C617F6"/>
    <w:rsid w:val="00C61DAA"/>
    <w:rsid w:val="00C62045"/>
    <w:rsid w:val="00C62248"/>
    <w:rsid w:val="00C626B0"/>
    <w:rsid w:val="00C639FA"/>
    <w:rsid w:val="00C63B6B"/>
    <w:rsid w:val="00C63CB7"/>
    <w:rsid w:val="00C641D6"/>
    <w:rsid w:val="00C64651"/>
    <w:rsid w:val="00C6539E"/>
    <w:rsid w:val="00C6571A"/>
    <w:rsid w:val="00C6583B"/>
    <w:rsid w:val="00C662AF"/>
    <w:rsid w:val="00C67620"/>
    <w:rsid w:val="00C70146"/>
    <w:rsid w:val="00C709D4"/>
    <w:rsid w:val="00C70C30"/>
    <w:rsid w:val="00C71013"/>
    <w:rsid w:val="00C71125"/>
    <w:rsid w:val="00C716DB"/>
    <w:rsid w:val="00C72784"/>
    <w:rsid w:val="00C74699"/>
    <w:rsid w:val="00C74D00"/>
    <w:rsid w:val="00C7575E"/>
    <w:rsid w:val="00C77983"/>
    <w:rsid w:val="00C800A2"/>
    <w:rsid w:val="00C8062C"/>
    <w:rsid w:val="00C8099F"/>
    <w:rsid w:val="00C80DEC"/>
    <w:rsid w:val="00C8104D"/>
    <w:rsid w:val="00C81644"/>
    <w:rsid w:val="00C816BE"/>
    <w:rsid w:val="00C81702"/>
    <w:rsid w:val="00C81716"/>
    <w:rsid w:val="00C8309A"/>
    <w:rsid w:val="00C83B77"/>
    <w:rsid w:val="00C83CB0"/>
    <w:rsid w:val="00C844B5"/>
    <w:rsid w:val="00C85616"/>
    <w:rsid w:val="00C85988"/>
    <w:rsid w:val="00C85BFD"/>
    <w:rsid w:val="00C86311"/>
    <w:rsid w:val="00C867ED"/>
    <w:rsid w:val="00C86830"/>
    <w:rsid w:val="00C87135"/>
    <w:rsid w:val="00C877F0"/>
    <w:rsid w:val="00C87AC7"/>
    <w:rsid w:val="00C87AD4"/>
    <w:rsid w:val="00C87C22"/>
    <w:rsid w:val="00C90087"/>
    <w:rsid w:val="00C90204"/>
    <w:rsid w:val="00C90A77"/>
    <w:rsid w:val="00C90B6E"/>
    <w:rsid w:val="00C912FA"/>
    <w:rsid w:val="00C9197A"/>
    <w:rsid w:val="00C91CC6"/>
    <w:rsid w:val="00C9257B"/>
    <w:rsid w:val="00C92A2A"/>
    <w:rsid w:val="00C931F9"/>
    <w:rsid w:val="00C94038"/>
    <w:rsid w:val="00C94848"/>
    <w:rsid w:val="00C94C8F"/>
    <w:rsid w:val="00C95548"/>
    <w:rsid w:val="00C955E7"/>
    <w:rsid w:val="00C95936"/>
    <w:rsid w:val="00C95AEB"/>
    <w:rsid w:val="00C95BFE"/>
    <w:rsid w:val="00C960F3"/>
    <w:rsid w:val="00C96173"/>
    <w:rsid w:val="00C96929"/>
    <w:rsid w:val="00C969A8"/>
    <w:rsid w:val="00C96A0A"/>
    <w:rsid w:val="00C96A1B"/>
    <w:rsid w:val="00C96C41"/>
    <w:rsid w:val="00C9779B"/>
    <w:rsid w:val="00C97A23"/>
    <w:rsid w:val="00C97D9E"/>
    <w:rsid w:val="00CA0155"/>
    <w:rsid w:val="00CA029C"/>
    <w:rsid w:val="00CA051E"/>
    <w:rsid w:val="00CA07DF"/>
    <w:rsid w:val="00CA09CB"/>
    <w:rsid w:val="00CA10F6"/>
    <w:rsid w:val="00CA143E"/>
    <w:rsid w:val="00CA14C9"/>
    <w:rsid w:val="00CA1767"/>
    <w:rsid w:val="00CA1809"/>
    <w:rsid w:val="00CA1A5D"/>
    <w:rsid w:val="00CA2219"/>
    <w:rsid w:val="00CA256E"/>
    <w:rsid w:val="00CA2795"/>
    <w:rsid w:val="00CA3E5E"/>
    <w:rsid w:val="00CA3F7E"/>
    <w:rsid w:val="00CA432E"/>
    <w:rsid w:val="00CA4881"/>
    <w:rsid w:val="00CA4B78"/>
    <w:rsid w:val="00CA4C4B"/>
    <w:rsid w:val="00CA5881"/>
    <w:rsid w:val="00CA5BDF"/>
    <w:rsid w:val="00CA5E29"/>
    <w:rsid w:val="00CA5E3F"/>
    <w:rsid w:val="00CA6578"/>
    <w:rsid w:val="00CA691B"/>
    <w:rsid w:val="00CA6968"/>
    <w:rsid w:val="00CA6B97"/>
    <w:rsid w:val="00CA6DD4"/>
    <w:rsid w:val="00CA70BE"/>
    <w:rsid w:val="00CA7661"/>
    <w:rsid w:val="00CA7743"/>
    <w:rsid w:val="00CA78F5"/>
    <w:rsid w:val="00CA7AA6"/>
    <w:rsid w:val="00CB092F"/>
    <w:rsid w:val="00CB0C24"/>
    <w:rsid w:val="00CB1113"/>
    <w:rsid w:val="00CB15F5"/>
    <w:rsid w:val="00CB17B7"/>
    <w:rsid w:val="00CB274A"/>
    <w:rsid w:val="00CB2990"/>
    <w:rsid w:val="00CB3D72"/>
    <w:rsid w:val="00CB44FC"/>
    <w:rsid w:val="00CB4C91"/>
    <w:rsid w:val="00CB50CD"/>
    <w:rsid w:val="00CB529A"/>
    <w:rsid w:val="00CB5A85"/>
    <w:rsid w:val="00CB5DA0"/>
    <w:rsid w:val="00CB6202"/>
    <w:rsid w:val="00CB63EE"/>
    <w:rsid w:val="00CB7902"/>
    <w:rsid w:val="00CB795F"/>
    <w:rsid w:val="00CB7B56"/>
    <w:rsid w:val="00CB7FD8"/>
    <w:rsid w:val="00CB7FFD"/>
    <w:rsid w:val="00CC04C7"/>
    <w:rsid w:val="00CC0C26"/>
    <w:rsid w:val="00CC0E23"/>
    <w:rsid w:val="00CC0EF7"/>
    <w:rsid w:val="00CC1759"/>
    <w:rsid w:val="00CC28E2"/>
    <w:rsid w:val="00CC2CFE"/>
    <w:rsid w:val="00CC2EC1"/>
    <w:rsid w:val="00CC3436"/>
    <w:rsid w:val="00CC452F"/>
    <w:rsid w:val="00CC4766"/>
    <w:rsid w:val="00CC51FE"/>
    <w:rsid w:val="00CC54E4"/>
    <w:rsid w:val="00CC5766"/>
    <w:rsid w:val="00CC5A2E"/>
    <w:rsid w:val="00CC5FA9"/>
    <w:rsid w:val="00CC6813"/>
    <w:rsid w:val="00CC6BFE"/>
    <w:rsid w:val="00CC74ED"/>
    <w:rsid w:val="00CC76CC"/>
    <w:rsid w:val="00CC79D3"/>
    <w:rsid w:val="00CC7C84"/>
    <w:rsid w:val="00CD0086"/>
    <w:rsid w:val="00CD077F"/>
    <w:rsid w:val="00CD0E97"/>
    <w:rsid w:val="00CD1198"/>
    <w:rsid w:val="00CD187A"/>
    <w:rsid w:val="00CD1B78"/>
    <w:rsid w:val="00CD242D"/>
    <w:rsid w:val="00CD2D4A"/>
    <w:rsid w:val="00CD35CE"/>
    <w:rsid w:val="00CD4367"/>
    <w:rsid w:val="00CD4F0D"/>
    <w:rsid w:val="00CD501C"/>
    <w:rsid w:val="00CD5368"/>
    <w:rsid w:val="00CD5707"/>
    <w:rsid w:val="00CD5749"/>
    <w:rsid w:val="00CD576A"/>
    <w:rsid w:val="00CD5B8D"/>
    <w:rsid w:val="00CD60ED"/>
    <w:rsid w:val="00CD6CCF"/>
    <w:rsid w:val="00CD6ECC"/>
    <w:rsid w:val="00CD7031"/>
    <w:rsid w:val="00CD77E6"/>
    <w:rsid w:val="00CD7917"/>
    <w:rsid w:val="00CE0C60"/>
    <w:rsid w:val="00CE0CA8"/>
    <w:rsid w:val="00CE16CA"/>
    <w:rsid w:val="00CE1C31"/>
    <w:rsid w:val="00CE1DD6"/>
    <w:rsid w:val="00CE216D"/>
    <w:rsid w:val="00CE33D6"/>
    <w:rsid w:val="00CE3962"/>
    <w:rsid w:val="00CE3FB5"/>
    <w:rsid w:val="00CE46F9"/>
    <w:rsid w:val="00CE5295"/>
    <w:rsid w:val="00CE5F23"/>
    <w:rsid w:val="00CE6328"/>
    <w:rsid w:val="00CE63E1"/>
    <w:rsid w:val="00CE6455"/>
    <w:rsid w:val="00CE7EB4"/>
    <w:rsid w:val="00CF02F3"/>
    <w:rsid w:val="00CF1108"/>
    <w:rsid w:val="00CF17C8"/>
    <w:rsid w:val="00CF1835"/>
    <w:rsid w:val="00CF18C5"/>
    <w:rsid w:val="00CF1BAE"/>
    <w:rsid w:val="00CF200E"/>
    <w:rsid w:val="00CF208A"/>
    <w:rsid w:val="00CF243A"/>
    <w:rsid w:val="00CF27E7"/>
    <w:rsid w:val="00CF2A03"/>
    <w:rsid w:val="00CF3A2E"/>
    <w:rsid w:val="00CF4191"/>
    <w:rsid w:val="00CF41D0"/>
    <w:rsid w:val="00CF4D03"/>
    <w:rsid w:val="00CF512F"/>
    <w:rsid w:val="00CF52C3"/>
    <w:rsid w:val="00CF543C"/>
    <w:rsid w:val="00CF5788"/>
    <w:rsid w:val="00CF5E92"/>
    <w:rsid w:val="00CF65F7"/>
    <w:rsid w:val="00CF6CB9"/>
    <w:rsid w:val="00CF6D3B"/>
    <w:rsid w:val="00CF75DB"/>
    <w:rsid w:val="00CF76B6"/>
    <w:rsid w:val="00CF779F"/>
    <w:rsid w:val="00CF7F6F"/>
    <w:rsid w:val="00D00601"/>
    <w:rsid w:val="00D011C5"/>
    <w:rsid w:val="00D014D0"/>
    <w:rsid w:val="00D014E6"/>
    <w:rsid w:val="00D015DD"/>
    <w:rsid w:val="00D01A74"/>
    <w:rsid w:val="00D01FF0"/>
    <w:rsid w:val="00D027C4"/>
    <w:rsid w:val="00D027E2"/>
    <w:rsid w:val="00D02917"/>
    <w:rsid w:val="00D02DB7"/>
    <w:rsid w:val="00D03468"/>
    <w:rsid w:val="00D0372A"/>
    <w:rsid w:val="00D038CC"/>
    <w:rsid w:val="00D03E2A"/>
    <w:rsid w:val="00D040C0"/>
    <w:rsid w:val="00D04C59"/>
    <w:rsid w:val="00D04F9D"/>
    <w:rsid w:val="00D05026"/>
    <w:rsid w:val="00D05800"/>
    <w:rsid w:val="00D0600F"/>
    <w:rsid w:val="00D06115"/>
    <w:rsid w:val="00D0656A"/>
    <w:rsid w:val="00D068DC"/>
    <w:rsid w:val="00D06B00"/>
    <w:rsid w:val="00D06DEE"/>
    <w:rsid w:val="00D07DD9"/>
    <w:rsid w:val="00D10436"/>
    <w:rsid w:val="00D107B9"/>
    <w:rsid w:val="00D10842"/>
    <w:rsid w:val="00D10A50"/>
    <w:rsid w:val="00D1152F"/>
    <w:rsid w:val="00D118FF"/>
    <w:rsid w:val="00D12029"/>
    <w:rsid w:val="00D124B6"/>
    <w:rsid w:val="00D12A70"/>
    <w:rsid w:val="00D12E8F"/>
    <w:rsid w:val="00D1307D"/>
    <w:rsid w:val="00D134DA"/>
    <w:rsid w:val="00D137B8"/>
    <w:rsid w:val="00D148AC"/>
    <w:rsid w:val="00D14FD6"/>
    <w:rsid w:val="00D150B7"/>
    <w:rsid w:val="00D153C9"/>
    <w:rsid w:val="00D154DD"/>
    <w:rsid w:val="00D15651"/>
    <w:rsid w:val="00D156CA"/>
    <w:rsid w:val="00D1581F"/>
    <w:rsid w:val="00D16B57"/>
    <w:rsid w:val="00D16B68"/>
    <w:rsid w:val="00D16D56"/>
    <w:rsid w:val="00D17240"/>
    <w:rsid w:val="00D1759E"/>
    <w:rsid w:val="00D17764"/>
    <w:rsid w:val="00D17BAE"/>
    <w:rsid w:val="00D17DBC"/>
    <w:rsid w:val="00D17F6A"/>
    <w:rsid w:val="00D201F6"/>
    <w:rsid w:val="00D203E7"/>
    <w:rsid w:val="00D2084C"/>
    <w:rsid w:val="00D21B11"/>
    <w:rsid w:val="00D22635"/>
    <w:rsid w:val="00D244AB"/>
    <w:rsid w:val="00D24666"/>
    <w:rsid w:val="00D2521B"/>
    <w:rsid w:val="00D25417"/>
    <w:rsid w:val="00D25CD2"/>
    <w:rsid w:val="00D2617C"/>
    <w:rsid w:val="00D26240"/>
    <w:rsid w:val="00D26E54"/>
    <w:rsid w:val="00D275F9"/>
    <w:rsid w:val="00D27945"/>
    <w:rsid w:val="00D2797E"/>
    <w:rsid w:val="00D27C47"/>
    <w:rsid w:val="00D27DCF"/>
    <w:rsid w:val="00D30326"/>
    <w:rsid w:val="00D30408"/>
    <w:rsid w:val="00D3046C"/>
    <w:rsid w:val="00D309B1"/>
    <w:rsid w:val="00D30FFF"/>
    <w:rsid w:val="00D312FC"/>
    <w:rsid w:val="00D31525"/>
    <w:rsid w:val="00D31529"/>
    <w:rsid w:val="00D31D05"/>
    <w:rsid w:val="00D33A5B"/>
    <w:rsid w:val="00D347F2"/>
    <w:rsid w:val="00D355E8"/>
    <w:rsid w:val="00D35B0C"/>
    <w:rsid w:val="00D37B00"/>
    <w:rsid w:val="00D37C4D"/>
    <w:rsid w:val="00D37D99"/>
    <w:rsid w:val="00D40043"/>
    <w:rsid w:val="00D400A4"/>
    <w:rsid w:val="00D401DC"/>
    <w:rsid w:val="00D402AB"/>
    <w:rsid w:val="00D402C2"/>
    <w:rsid w:val="00D40628"/>
    <w:rsid w:val="00D40B07"/>
    <w:rsid w:val="00D40B15"/>
    <w:rsid w:val="00D40C55"/>
    <w:rsid w:val="00D40D45"/>
    <w:rsid w:val="00D41B17"/>
    <w:rsid w:val="00D41D14"/>
    <w:rsid w:val="00D42445"/>
    <w:rsid w:val="00D428C7"/>
    <w:rsid w:val="00D428D1"/>
    <w:rsid w:val="00D43CE2"/>
    <w:rsid w:val="00D4487D"/>
    <w:rsid w:val="00D44F3C"/>
    <w:rsid w:val="00D45848"/>
    <w:rsid w:val="00D45D2C"/>
    <w:rsid w:val="00D45D7F"/>
    <w:rsid w:val="00D469B1"/>
    <w:rsid w:val="00D47081"/>
    <w:rsid w:val="00D4785F"/>
    <w:rsid w:val="00D47919"/>
    <w:rsid w:val="00D4797D"/>
    <w:rsid w:val="00D47AA2"/>
    <w:rsid w:val="00D47E85"/>
    <w:rsid w:val="00D5109D"/>
    <w:rsid w:val="00D5126C"/>
    <w:rsid w:val="00D515E0"/>
    <w:rsid w:val="00D51998"/>
    <w:rsid w:val="00D51D03"/>
    <w:rsid w:val="00D521DA"/>
    <w:rsid w:val="00D5297E"/>
    <w:rsid w:val="00D52E45"/>
    <w:rsid w:val="00D5362F"/>
    <w:rsid w:val="00D536D0"/>
    <w:rsid w:val="00D53C38"/>
    <w:rsid w:val="00D540F2"/>
    <w:rsid w:val="00D5415E"/>
    <w:rsid w:val="00D544FC"/>
    <w:rsid w:val="00D54B0B"/>
    <w:rsid w:val="00D5512F"/>
    <w:rsid w:val="00D55983"/>
    <w:rsid w:val="00D55A82"/>
    <w:rsid w:val="00D56113"/>
    <w:rsid w:val="00D56A6F"/>
    <w:rsid w:val="00D56AFA"/>
    <w:rsid w:val="00D56D40"/>
    <w:rsid w:val="00D57019"/>
    <w:rsid w:val="00D571FF"/>
    <w:rsid w:val="00D5798A"/>
    <w:rsid w:val="00D57B17"/>
    <w:rsid w:val="00D57EAF"/>
    <w:rsid w:val="00D57F10"/>
    <w:rsid w:val="00D60174"/>
    <w:rsid w:val="00D609AE"/>
    <w:rsid w:val="00D610B9"/>
    <w:rsid w:val="00D61C91"/>
    <w:rsid w:val="00D61DD0"/>
    <w:rsid w:val="00D61F3C"/>
    <w:rsid w:val="00D620B0"/>
    <w:rsid w:val="00D6234E"/>
    <w:rsid w:val="00D62494"/>
    <w:rsid w:val="00D629DA"/>
    <w:rsid w:val="00D63080"/>
    <w:rsid w:val="00D639FE"/>
    <w:rsid w:val="00D63C03"/>
    <w:rsid w:val="00D640D9"/>
    <w:rsid w:val="00D644D4"/>
    <w:rsid w:val="00D649CE"/>
    <w:rsid w:val="00D64FEC"/>
    <w:rsid w:val="00D65424"/>
    <w:rsid w:val="00D65DAB"/>
    <w:rsid w:val="00D65E67"/>
    <w:rsid w:val="00D66E1C"/>
    <w:rsid w:val="00D66F35"/>
    <w:rsid w:val="00D671E8"/>
    <w:rsid w:val="00D67303"/>
    <w:rsid w:val="00D676F1"/>
    <w:rsid w:val="00D67AA2"/>
    <w:rsid w:val="00D67F10"/>
    <w:rsid w:val="00D701C1"/>
    <w:rsid w:val="00D703ED"/>
    <w:rsid w:val="00D706B8"/>
    <w:rsid w:val="00D7140B"/>
    <w:rsid w:val="00D71472"/>
    <w:rsid w:val="00D715AD"/>
    <w:rsid w:val="00D7166D"/>
    <w:rsid w:val="00D71CD6"/>
    <w:rsid w:val="00D71F7D"/>
    <w:rsid w:val="00D7259B"/>
    <w:rsid w:val="00D7286D"/>
    <w:rsid w:val="00D72F1D"/>
    <w:rsid w:val="00D73314"/>
    <w:rsid w:val="00D73B0F"/>
    <w:rsid w:val="00D73D91"/>
    <w:rsid w:val="00D73E5F"/>
    <w:rsid w:val="00D743F1"/>
    <w:rsid w:val="00D74920"/>
    <w:rsid w:val="00D74A5D"/>
    <w:rsid w:val="00D74D34"/>
    <w:rsid w:val="00D75204"/>
    <w:rsid w:val="00D75208"/>
    <w:rsid w:val="00D758B0"/>
    <w:rsid w:val="00D760D7"/>
    <w:rsid w:val="00D76A4C"/>
    <w:rsid w:val="00D76B4E"/>
    <w:rsid w:val="00D770CC"/>
    <w:rsid w:val="00D77E5E"/>
    <w:rsid w:val="00D80331"/>
    <w:rsid w:val="00D806F8"/>
    <w:rsid w:val="00D80C55"/>
    <w:rsid w:val="00D80FB7"/>
    <w:rsid w:val="00D817E8"/>
    <w:rsid w:val="00D81949"/>
    <w:rsid w:val="00D8276A"/>
    <w:rsid w:val="00D833C4"/>
    <w:rsid w:val="00D8342C"/>
    <w:rsid w:val="00D83639"/>
    <w:rsid w:val="00D83DB0"/>
    <w:rsid w:val="00D83E8D"/>
    <w:rsid w:val="00D84205"/>
    <w:rsid w:val="00D84BEA"/>
    <w:rsid w:val="00D85537"/>
    <w:rsid w:val="00D869AE"/>
    <w:rsid w:val="00D86BE4"/>
    <w:rsid w:val="00D86F3F"/>
    <w:rsid w:val="00D86F40"/>
    <w:rsid w:val="00D87127"/>
    <w:rsid w:val="00D8753B"/>
    <w:rsid w:val="00D87807"/>
    <w:rsid w:val="00D9045C"/>
    <w:rsid w:val="00D90585"/>
    <w:rsid w:val="00D90816"/>
    <w:rsid w:val="00D90C97"/>
    <w:rsid w:val="00D9116D"/>
    <w:rsid w:val="00D916F2"/>
    <w:rsid w:val="00D91AA4"/>
    <w:rsid w:val="00D91AEF"/>
    <w:rsid w:val="00D922B2"/>
    <w:rsid w:val="00D92705"/>
    <w:rsid w:val="00D93AF6"/>
    <w:rsid w:val="00D93B30"/>
    <w:rsid w:val="00D95049"/>
    <w:rsid w:val="00D953DA"/>
    <w:rsid w:val="00D95854"/>
    <w:rsid w:val="00D958E8"/>
    <w:rsid w:val="00D964B7"/>
    <w:rsid w:val="00D975CF"/>
    <w:rsid w:val="00D9799F"/>
    <w:rsid w:val="00DA0B70"/>
    <w:rsid w:val="00DA0E62"/>
    <w:rsid w:val="00DA1047"/>
    <w:rsid w:val="00DA1384"/>
    <w:rsid w:val="00DA1D86"/>
    <w:rsid w:val="00DA2138"/>
    <w:rsid w:val="00DA22A8"/>
    <w:rsid w:val="00DA235F"/>
    <w:rsid w:val="00DA29A4"/>
    <w:rsid w:val="00DA2E82"/>
    <w:rsid w:val="00DA35F3"/>
    <w:rsid w:val="00DA39B4"/>
    <w:rsid w:val="00DA3E6D"/>
    <w:rsid w:val="00DA3FAB"/>
    <w:rsid w:val="00DA4F41"/>
    <w:rsid w:val="00DA5278"/>
    <w:rsid w:val="00DA53D7"/>
    <w:rsid w:val="00DA53DE"/>
    <w:rsid w:val="00DA5C34"/>
    <w:rsid w:val="00DA60C7"/>
    <w:rsid w:val="00DA61CB"/>
    <w:rsid w:val="00DA624B"/>
    <w:rsid w:val="00DA6261"/>
    <w:rsid w:val="00DA670C"/>
    <w:rsid w:val="00DA677C"/>
    <w:rsid w:val="00DA6CD3"/>
    <w:rsid w:val="00DA70BB"/>
    <w:rsid w:val="00DA794B"/>
    <w:rsid w:val="00DA7A86"/>
    <w:rsid w:val="00DB0058"/>
    <w:rsid w:val="00DB0DA5"/>
    <w:rsid w:val="00DB102B"/>
    <w:rsid w:val="00DB27BC"/>
    <w:rsid w:val="00DB41E1"/>
    <w:rsid w:val="00DB45C4"/>
    <w:rsid w:val="00DB48CC"/>
    <w:rsid w:val="00DB4FF8"/>
    <w:rsid w:val="00DB5A72"/>
    <w:rsid w:val="00DB5DC6"/>
    <w:rsid w:val="00DB5E43"/>
    <w:rsid w:val="00DB632B"/>
    <w:rsid w:val="00DB6954"/>
    <w:rsid w:val="00DB6C23"/>
    <w:rsid w:val="00DB74E5"/>
    <w:rsid w:val="00DC094D"/>
    <w:rsid w:val="00DC0ABE"/>
    <w:rsid w:val="00DC17F1"/>
    <w:rsid w:val="00DC1DDB"/>
    <w:rsid w:val="00DC1E46"/>
    <w:rsid w:val="00DC1F01"/>
    <w:rsid w:val="00DC2600"/>
    <w:rsid w:val="00DC2898"/>
    <w:rsid w:val="00DC2A67"/>
    <w:rsid w:val="00DC2B11"/>
    <w:rsid w:val="00DC2DEA"/>
    <w:rsid w:val="00DC2FD7"/>
    <w:rsid w:val="00DC3AFD"/>
    <w:rsid w:val="00DC4A1A"/>
    <w:rsid w:val="00DC51AB"/>
    <w:rsid w:val="00DC5698"/>
    <w:rsid w:val="00DC575B"/>
    <w:rsid w:val="00DC5828"/>
    <w:rsid w:val="00DC5FF4"/>
    <w:rsid w:val="00DC629E"/>
    <w:rsid w:val="00DC6807"/>
    <w:rsid w:val="00DC6D31"/>
    <w:rsid w:val="00DC780C"/>
    <w:rsid w:val="00DC7D86"/>
    <w:rsid w:val="00DD0054"/>
    <w:rsid w:val="00DD026B"/>
    <w:rsid w:val="00DD063A"/>
    <w:rsid w:val="00DD0679"/>
    <w:rsid w:val="00DD0A0F"/>
    <w:rsid w:val="00DD0A9D"/>
    <w:rsid w:val="00DD0ECE"/>
    <w:rsid w:val="00DD1DA7"/>
    <w:rsid w:val="00DD20CC"/>
    <w:rsid w:val="00DD22A4"/>
    <w:rsid w:val="00DD2577"/>
    <w:rsid w:val="00DD274D"/>
    <w:rsid w:val="00DD2C84"/>
    <w:rsid w:val="00DD3279"/>
    <w:rsid w:val="00DD36A7"/>
    <w:rsid w:val="00DD3746"/>
    <w:rsid w:val="00DD3AB3"/>
    <w:rsid w:val="00DD3AE2"/>
    <w:rsid w:val="00DD3FBE"/>
    <w:rsid w:val="00DD4E47"/>
    <w:rsid w:val="00DD53B6"/>
    <w:rsid w:val="00DD5604"/>
    <w:rsid w:val="00DD56EE"/>
    <w:rsid w:val="00DD5DCE"/>
    <w:rsid w:val="00DD6499"/>
    <w:rsid w:val="00DD75C7"/>
    <w:rsid w:val="00DD78EF"/>
    <w:rsid w:val="00DD7E18"/>
    <w:rsid w:val="00DE030A"/>
    <w:rsid w:val="00DE0DBB"/>
    <w:rsid w:val="00DE10D7"/>
    <w:rsid w:val="00DE1461"/>
    <w:rsid w:val="00DE1B66"/>
    <w:rsid w:val="00DE2BBF"/>
    <w:rsid w:val="00DE2C27"/>
    <w:rsid w:val="00DE2F3D"/>
    <w:rsid w:val="00DE37FE"/>
    <w:rsid w:val="00DE44DC"/>
    <w:rsid w:val="00DE48BB"/>
    <w:rsid w:val="00DE505E"/>
    <w:rsid w:val="00DE7003"/>
    <w:rsid w:val="00DE7B8E"/>
    <w:rsid w:val="00DF02DB"/>
    <w:rsid w:val="00DF0FF8"/>
    <w:rsid w:val="00DF1696"/>
    <w:rsid w:val="00DF1BD0"/>
    <w:rsid w:val="00DF237F"/>
    <w:rsid w:val="00DF2544"/>
    <w:rsid w:val="00DF29E1"/>
    <w:rsid w:val="00DF2A95"/>
    <w:rsid w:val="00DF2B7B"/>
    <w:rsid w:val="00DF2F18"/>
    <w:rsid w:val="00DF3816"/>
    <w:rsid w:val="00DF3B06"/>
    <w:rsid w:val="00DF405B"/>
    <w:rsid w:val="00DF405D"/>
    <w:rsid w:val="00DF454A"/>
    <w:rsid w:val="00DF47D3"/>
    <w:rsid w:val="00DF4DFB"/>
    <w:rsid w:val="00DF55F9"/>
    <w:rsid w:val="00DF56A1"/>
    <w:rsid w:val="00DF570E"/>
    <w:rsid w:val="00DF5A64"/>
    <w:rsid w:val="00DF5AA8"/>
    <w:rsid w:val="00DF5B6E"/>
    <w:rsid w:val="00DF635D"/>
    <w:rsid w:val="00DF6432"/>
    <w:rsid w:val="00DF68A0"/>
    <w:rsid w:val="00DF6E0C"/>
    <w:rsid w:val="00DF70AC"/>
    <w:rsid w:val="00DF781E"/>
    <w:rsid w:val="00E0106D"/>
    <w:rsid w:val="00E020BE"/>
    <w:rsid w:val="00E021AC"/>
    <w:rsid w:val="00E0295F"/>
    <w:rsid w:val="00E03573"/>
    <w:rsid w:val="00E03B5B"/>
    <w:rsid w:val="00E040C5"/>
    <w:rsid w:val="00E0440A"/>
    <w:rsid w:val="00E04961"/>
    <w:rsid w:val="00E05190"/>
    <w:rsid w:val="00E06632"/>
    <w:rsid w:val="00E066F1"/>
    <w:rsid w:val="00E06CB7"/>
    <w:rsid w:val="00E077BD"/>
    <w:rsid w:val="00E07D75"/>
    <w:rsid w:val="00E10695"/>
    <w:rsid w:val="00E10C82"/>
    <w:rsid w:val="00E1137F"/>
    <w:rsid w:val="00E11BC7"/>
    <w:rsid w:val="00E1203F"/>
    <w:rsid w:val="00E12214"/>
    <w:rsid w:val="00E125E9"/>
    <w:rsid w:val="00E12712"/>
    <w:rsid w:val="00E127E6"/>
    <w:rsid w:val="00E12E66"/>
    <w:rsid w:val="00E132D3"/>
    <w:rsid w:val="00E13341"/>
    <w:rsid w:val="00E138D4"/>
    <w:rsid w:val="00E14362"/>
    <w:rsid w:val="00E145B5"/>
    <w:rsid w:val="00E14862"/>
    <w:rsid w:val="00E14DE8"/>
    <w:rsid w:val="00E14F1F"/>
    <w:rsid w:val="00E1595A"/>
    <w:rsid w:val="00E15A5C"/>
    <w:rsid w:val="00E15F3A"/>
    <w:rsid w:val="00E16159"/>
    <w:rsid w:val="00E16932"/>
    <w:rsid w:val="00E16AE8"/>
    <w:rsid w:val="00E16EAE"/>
    <w:rsid w:val="00E171E3"/>
    <w:rsid w:val="00E1758A"/>
    <w:rsid w:val="00E178E0"/>
    <w:rsid w:val="00E17D62"/>
    <w:rsid w:val="00E202CC"/>
    <w:rsid w:val="00E20631"/>
    <w:rsid w:val="00E2099B"/>
    <w:rsid w:val="00E20A3B"/>
    <w:rsid w:val="00E20A7C"/>
    <w:rsid w:val="00E20B67"/>
    <w:rsid w:val="00E213BA"/>
    <w:rsid w:val="00E21D30"/>
    <w:rsid w:val="00E223BC"/>
    <w:rsid w:val="00E227B0"/>
    <w:rsid w:val="00E22D65"/>
    <w:rsid w:val="00E24DE8"/>
    <w:rsid w:val="00E24EE6"/>
    <w:rsid w:val="00E2536A"/>
    <w:rsid w:val="00E25579"/>
    <w:rsid w:val="00E25670"/>
    <w:rsid w:val="00E2579C"/>
    <w:rsid w:val="00E25950"/>
    <w:rsid w:val="00E26DF2"/>
    <w:rsid w:val="00E27872"/>
    <w:rsid w:val="00E3077B"/>
    <w:rsid w:val="00E3083F"/>
    <w:rsid w:val="00E30A3E"/>
    <w:rsid w:val="00E30E6A"/>
    <w:rsid w:val="00E317E1"/>
    <w:rsid w:val="00E31834"/>
    <w:rsid w:val="00E31CC4"/>
    <w:rsid w:val="00E327E8"/>
    <w:rsid w:val="00E32CDA"/>
    <w:rsid w:val="00E332B7"/>
    <w:rsid w:val="00E33777"/>
    <w:rsid w:val="00E33E44"/>
    <w:rsid w:val="00E33E6F"/>
    <w:rsid w:val="00E33FF1"/>
    <w:rsid w:val="00E343D2"/>
    <w:rsid w:val="00E343E4"/>
    <w:rsid w:val="00E351F8"/>
    <w:rsid w:val="00E35BFF"/>
    <w:rsid w:val="00E361DD"/>
    <w:rsid w:val="00E36290"/>
    <w:rsid w:val="00E36629"/>
    <w:rsid w:val="00E36923"/>
    <w:rsid w:val="00E36AB7"/>
    <w:rsid w:val="00E376ED"/>
    <w:rsid w:val="00E3777D"/>
    <w:rsid w:val="00E37B2E"/>
    <w:rsid w:val="00E40813"/>
    <w:rsid w:val="00E40946"/>
    <w:rsid w:val="00E40BE7"/>
    <w:rsid w:val="00E40E49"/>
    <w:rsid w:val="00E40EA5"/>
    <w:rsid w:val="00E40F65"/>
    <w:rsid w:val="00E41961"/>
    <w:rsid w:val="00E41A71"/>
    <w:rsid w:val="00E41B5E"/>
    <w:rsid w:val="00E430C5"/>
    <w:rsid w:val="00E4349C"/>
    <w:rsid w:val="00E43CB0"/>
    <w:rsid w:val="00E440AA"/>
    <w:rsid w:val="00E442F7"/>
    <w:rsid w:val="00E4434A"/>
    <w:rsid w:val="00E44564"/>
    <w:rsid w:val="00E449A1"/>
    <w:rsid w:val="00E44A41"/>
    <w:rsid w:val="00E44F82"/>
    <w:rsid w:val="00E45CE5"/>
    <w:rsid w:val="00E45F33"/>
    <w:rsid w:val="00E47BD9"/>
    <w:rsid w:val="00E47C1C"/>
    <w:rsid w:val="00E47E9C"/>
    <w:rsid w:val="00E51035"/>
    <w:rsid w:val="00E514F9"/>
    <w:rsid w:val="00E52A33"/>
    <w:rsid w:val="00E52BAC"/>
    <w:rsid w:val="00E52DA0"/>
    <w:rsid w:val="00E52F41"/>
    <w:rsid w:val="00E530DE"/>
    <w:rsid w:val="00E53181"/>
    <w:rsid w:val="00E53758"/>
    <w:rsid w:val="00E545D3"/>
    <w:rsid w:val="00E54725"/>
    <w:rsid w:val="00E54A9E"/>
    <w:rsid w:val="00E54D86"/>
    <w:rsid w:val="00E553CB"/>
    <w:rsid w:val="00E5550C"/>
    <w:rsid w:val="00E55699"/>
    <w:rsid w:val="00E560BA"/>
    <w:rsid w:val="00E5627E"/>
    <w:rsid w:val="00E564B0"/>
    <w:rsid w:val="00E567B9"/>
    <w:rsid w:val="00E569E3"/>
    <w:rsid w:val="00E56B5F"/>
    <w:rsid w:val="00E572AB"/>
    <w:rsid w:val="00E575BA"/>
    <w:rsid w:val="00E57A2F"/>
    <w:rsid w:val="00E60B1A"/>
    <w:rsid w:val="00E6100B"/>
    <w:rsid w:val="00E61B0C"/>
    <w:rsid w:val="00E61DC3"/>
    <w:rsid w:val="00E62577"/>
    <w:rsid w:val="00E6260A"/>
    <w:rsid w:val="00E6271E"/>
    <w:rsid w:val="00E62FD0"/>
    <w:rsid w:val="00E630C7"/>
    <w:rsid w:val="00E636B8"/>
    <w:rsid w:val="00E63D98"/>
    <w:rsid w:val="00E64330"/>
    <w:rsid w:val="00E64500"/>
    <w:rsid w:val="00E64B4A"/>
    <w:rsid w:val="00E64EED"/>
    <w:rsid w:val="00E6551D"/>
    <w:rsid w:val="00E65693"/>
    <w:rsid w:val="00E65765"/>
    <w:rsid w:val="00E6597C"/>
    <w:rsid w:val="00E65DD6"/>
    <w:rsid w:val="00E67817"/>
    <w:rsid w:val="00E67909"/>
    <w:rsid w:val="00E67D31"/>
    <w:rsid w:val="00E7047F"/>
    <w:rsid w:val="00E70549"/>
    <w:rsid w:val="00E709C0"/>
    <w:rsid w:val="00E70B0F"/>
    <w:rsid w:val="00E71469"/>
    <w:rsid w:val="00E73465"/>
    <w:rsid w:val="00E73EA9"/>
    <w:rsid w:val="00E73F7B"/>
    <w:rsid w:val="00E74708"/>
    <w:rsid w:val="00E74CA5"/>
    <w:rsid w:val="00E75358"/>
    <w:rsid w:val="00E7550E"/>
    <w:rsid w:val="00E75CD7"/>
    <w:rsid w:val="00E764F1"/>
    <w:rsid w:val="00E76C09"/>
    <w:rsid w:val="00E771DE"/>
    <w:rsid w:val="00E77801"/>
    <w:rsid w:val="00E804A9"/>
    <w:rsid w:val="00E806B3"/>
    <w:rsid w:val="00E80D01"/>
    <w:rsid w:val="00E810B2"/>
    <w:rsid w:val="00E82B94"/>
    <w:rsid w:val="00E82BC3"/>
    <w:rsid w:val="00E834A2"/>
    <w:rsid w:val="00E83B16"/>
    <w:rsid w:val="00E8433D"/>
    <w:rsid w:val="00E85BD3"/>
    <w:rsid w:val="00E86569"/>
    <w:rsid w:val="00E86A73"/>
    <w:rsid w:val="00E86C23"/>
    <w:rsid w:val="00E87235"/>
    <w:rsid w:val="00E875E8"/>
    <w:rsid w:val="00E8764E"/>
    <w:rsid w:val="00E879B5"/>
    <w:rsid w:val="00E879B8"/>
    <w:rsid w:val="00E87DE3"/>
    <w:rsid w:val="00E90392"/>
    <w:rsid w:val="00E90727"/>
    <w:rsid w:val="00E90945"/>
    <w:rsid w:val="00E90D6D"/>
    <w:rsid w:val="00E91182"/>
    <w:rsid w:val="00E914FE"/>
    <w:rsid w:val="00E91734"/>
    <w:rsid w:val="00E917D4"/>
    <w:rsid w:val="00E92082"/>
    <w:rsid w:val="00E9233C"/>
    <w:rsid w:val="00E92985"/>
    <w:rsid w:val="00E92C72"/>
    <w:rsid w:val="00E92F2A"/>
    <w:rsid w:val="00E92FA6"/>
    <w:rsid w:val="00E931F9"/>
    <w:rsid w:val="00E935DE"/>
    <w:rsid w:val="00E93BAF"/>
    <w:rsid w:val="00E94678"/>
    <w:rsid w:val="00E95690"/>
    <w:rsid w:val="00E95941"/>
    <w:rsid w:val="00E95CA8"/>
    <w:rsid w:val="00E96596"/>
    <w:rsid w:val="00E96B16"/>
    <w:rsid w:val="00E97022"/>
    <w:rsid w:val="00E9726B"/>
    <w:rsid w:val="00E9762A"/>
    <w:rsid w:val="00EA02E7"/>
    <w:rsid w:val="00EA0979"/>
    <w:rsid w:val="00EA0B05"/>
    <w:rsid w:val="00EA10D9"/>
    <w:rsid w:val="00EA1224"/>
    <w:rsid w:val="00EA14E3"/>
    <w:rsid w:val="00EA1684"/>
    <w:rsid w:val="00EA187C"/>
    <w:rsid w:val="00EA1C17"/>
    <w:rsid w:val="00EA20B2"/>
    <w:rsid w:val="00EA24C4"/>
    <w:rsid w:val="00EA38C6"/>
    <w:rsid w:val="00EA3A1A"/>
    <w:rsid w:val="00EA3AE3"/>
    <w:rsid w:val="00EA3BDA"/>
    <w:rsid w:val="00EA3E4C"/>
    <w:rsid w:val="00EA4156"/>
    <w:rsid w:val="00EA4680"/>
    <w:rsid w:val="00EA6589"/>
    <w:rsid w:val="00EA6DFE"/>
    <w:rsid w:val="00EA7D0D"/>
    <w:rsid w:val="00EB023D"/>
    <w:rsid w:val="00EB214A"/>
    <w:rsid w:val="00EB31F5"/>
    <w:rsid w:val="00EB34C1"/>
    <w:rsid w:val="00EB45BE"/>
    <w:rsid w:val="00EB491C"/>
    <w:rsid w:val="00EB4B4E"/>
    <w:rsid w:val="00EB4F74"/>
    <w:rsid w:val="00EB4FC4"/>
    <w:rsid w:val="00EB54E5"/>
    <w:rsid w:val="00EB55CF"/>
    <w:rsid w:val="00EB580D"/>
    <w:rsid w:val="00EB6108"/>
    <w:rsid w:val="00EB6368"/>
    <w:rsid w:val="00EB6473"/>
    <w:rsid w:val="00EB69B6"/>
    <w:rsid w:val="00EB6BEB"/>
    <w:rsid w:val="00EB70AF"/>
    <w:rsid w:val="00EB772F"/>
    <w:rsid w:val="00EB79A2"/>
    <w:rsid w:val="00EB7C24"/>
    <w:rsid w:val="00EC024C"/>
    <w:rsid w:val="00EC0908"/>
    <w:rsid w:val="00EC140F"/>
    <w:rsid w:val="00EC18EC"/>
    <w:rsid w:val="00EC1E43"/>
    <w:rsid w:val="00EC1F1A"/>
    <w:rsid w:val="00EC2BD6"/>
    <w:rsid w:val="00EC3314"/>
    <w:rsid w:val="00EC3C64"/>
    <w:rsid w:val="00EC4169"/>
    <w:rsid w:val="00EC5143"/>
    <w:rsid w:val="00EC53D6"/>
    <w:rsid w:val="00EC5702"/>
    <w:rsid w:val="00EC59A6"/>
    <w:rsid w:val="00EC5E85"/>
    <w:rsid w:val="00EC5F22"/>
    <w:rsid w:val="00EC5FB0"/>
    <w:rsid w:val="00EC63D4"/>
    <w:rsid w:val="00EC700A"/>
    <w:rsid w:val="00EC756B"/>
    <w:rsid w:val="00EC7BC0"/>
    <w:rsid w:val="00EC7D09"/>
    <w:rsid w:val="00ED03CB"/>
    <w:rsid w:val="00ED0D97"/>
    <w:rsid w:val="00ED11A6"/>
    <w:rsid w:val="00ED169F"/>
    <w:rsid w:val="00ED1915"/>
    <w:rsid w:val="00ED1A25"/>
    <w:rsid w:val="00ED1D45"/>
    <w:rsid w:val="00ED1F11"/>
    <w:rsid w:val="00ED2829"/>
    <w:rsid w:val="00ED2B47"/>
    <w:rsid w:val="00ED2CC8"/>
    <w:rsid w:val="00ED2DD5"/>
    <w:rsid w:val="00ED2E3A"/>
    <w:rsid w:val="00ED30AA"/>
    <w:rsid w:val="00ED3B8A"/>
    <w:rsid w:val="00ED4539"/>
    <w:rsid w:val="00ED46BE"/>
    <w:rsid w:val="00ED47F0"/>
    <w:rsid w:val="00ED5939"/>
    <w:rsid w:val="00ED60FB"/>
    <w:rsid w:val="00ED6C8F"/>
    <w:rsid w:val="00ED707A"/>
    <w:rsid w:val="00ED7379"/>
    <w:rsid w:val="00ED74B2"/>
    <w:rsid w:val="00EE004D"/>
    <w:rsid w:val="00EE0A38"/>
    <w:rsid w:val="00EE0B59"/>
    <w:rsid w:val="00EE0BD4"/>
    <w:rsid w:val="00EE0EE3"/>
    <w:rsid w:val="00EE1EDF"/>
    <w:rsid w:val="00EE2411"/>
    <w:rsid w:val="00EE2C6D"/>
    <w:rsid w:val="00EE33E4"/>
    <w:rsid w:val="00EE34C0"/>
    <w:rsid w:val="00EE3709"/>
    <w:rsid w:val="00EE37C9"/>
    <w:rsid w:val="00EE3D0B"/>
    <w:rsid w:val="00EE418E"/>
    <w:rsid w:val="00EE461E"/>
    <w:rsid w:val="00EE4836"/>
    <w:rsid w:val="00EE4F99"/>
    <w:rsid w:val="00EE5682"/>
    <w:rsid w:val="00EE58D3"/>
    <w:rsid w:val="00EE5AA9"/>
    <w:rsid w:val="00EE5F5B"/>
    <w:rsid w:val="00EE7BE8"/>
    <w:rsid w:val="00EE7E4B"/>
    <w:rsid w:val="00EF0642"/>
    <w:rsid w:val="00EF08E4"/>
    <w:rsid w:val="00EF1BCB"/>
    <w:rsid w:val="00EF1EF3"/>
    <w:rsid w:val="00EF2455"/>
    <w:rsid w:val="00EF2EDF"/>
    <w:rsid w:val="00EF2F09"/>
    <w:rsid w:val="00EF34A4"/>
    <w:rsid w:val="00EF3A10"/>
    <w:rsid w:val="00EF45C8"/>
    <w:rsid w:val="00EF4950"/>
    <w:rsid w:val="00EF49A9"/>
    <w:rsid w:val="00EF4E96"/>
    <w:rsid w:val="00EF5151"/>
    <w:rsid w:val="00EF5679"/>
    <w:rsid w:val="00EF5F28"/>
    <w:rsid w:val="00EF661E"/>
    <w:rsid w:val="00EF66FF"/>
    <w:rsid w:val="00EF6D49"/>
    <w:rsid w:val="00EF6EA9"/>
    <w:rsid w:val="00EF73D0"/>
    <w:rsid w:val="00EF75AC"/>
    <w:rsid w:val="00EF761F"/>
    <w:rsid w:val="00F002C1"/>
    <w:rsid w:val="00F00457"/>
    <w:rsid w:val="00F0064F"/>
    <w:rsid w:val="00F008C0"/>
    <w:rsid w:val="00F01673"/>
    <w:rsid w:val="00F020E1"/>
    <w:rsid w:val="00F02544"/>
    <w:rsid w:val="00F029DF"/>
    <w:rsid w:val="00F03602"/>
    <w:rsid w:val="00F04361"/>
    <w:rsid w:val="00F04690"/>
    <w:rsid w:val="00F0477F"/>
    <w:rsid w:val="00F04963"/>
    <w:rsid w:val="00F04D03"/>
    <w:rsid w:val="00F04DB6"/>
    <w:rsid w:val="00F04E37"/>
    <w:rsid w:val="00F059F2"/>
    <w:rsid w:val="00F0614A"/>
    <w:rsid w:val="00F067AA"/>
    <w:rsid w:val="00F06AB9"/>
    <w:rsid w:val="00F06B74"/>
    <w:rsid w:val="00F071E6"/>
    <w:rsid w:val="00F07AE1"/>
    <w:rsid w:val="00F07E52"/>
    <w:rsid w:val="00F102F7"/>
    <w:rsid w:val="00F10483"/>
    <w:rsid w:val="00F10498"/>
    <w:rsid w:val="00F1080C"/>
    <w:rsid w:val="00F10CBB"/>
    <w:rsid w:val="00F11406"/>
    <w:rsid w:val="00F1147C"/>
    <w:rsid w:val="00F11663"/>
    <w:rsid w:val="00F11948"/>
    <w:rsid w:val="00F11A48"/>
    <w:rsid w:val="00F120C5"/>
    <w:rsid w:val="00F12B6B"/>
    <w:rsid w:val="00F12EF0"/>
    <w:rsid w:val="00F12F52"/>
    <w:rsid w:val="00F1332F"/>
    <w:rsid w:val="00F1337E"/>
    <w:rsid w:val="00F135DB"/>
    <w:rsid w:val="00F143E8"/>
    <w:rsid w:val="00F14B61"/>
    <w:rsid w:val="00F14CD7"/>
    <w:rsid w:val="00F152F0"/>
    <w:rsid w:val="00F15EEC"/>
    <w:rsid w:val="00F178D6"/>
    <w:rsid w:val="00F207C3"/>
    <w:rsid w:val="00F20B7D"/>
    <w:rsid w:val="00F20B9A"/>
    <w:rsid w:val="00F216F5"/>
    <w:rsid w:val="00F221D5"/>
    <w:rsid w:val="00F22205"/>
    <w:rsid w:val="00F228A3"/>
    <w:rsid w:val="00F22D67"/>
    <w:rsid w:val="00F22D74"/>
    <w:rsid w:val="00F23156"/>
    <w:rsid w:val="00F2330F"/>
    <w:rsid w:val="00F240F8"/>
    <w:rsid w:val="00F25349"/>
    <w:rsid w:val="00F25F6D"/>
    <w:rsid w:val="00F26864"/>
    <w:rsid w:val="00F27334"/>
    <w:rsid w:val="00F274E3"/>
    <w:rsid w:val="00F275F5"/>
    <w:rsid w:val="00F30E5D"/>
    <w:rsid w:val="00F311D6"/>
    <w:rsid w:val="00F31674"/>
    <w:rsid w:val="00F31B98"/>
    <w:rsid w:val="00F31BCD"/>
    <w:rsid w:val="00F31EBE"/>
    <w:rsid w:val="00F32B31"/>
    <w:rsid w:val="00F32B3F"/>
    <w:rsid w:val="00F337CA"/>
    <w:rsid w:val="00F343F4"/>
    <w:rsid w:val="00F3456E"/>
    <w:rsid w:val="00F34D39"/>
    <w:rsid w:val="00F34EA8"/>
    <w:rsid w:val="00F356F6"/>
    <w:rsid w:val="00F360FF"/>
    <w:rsid w:val="00F36172"/>
    <w:rsid w:val="00F366AD"/>
    <w:rsid w:val="00F366CB"/>
    <w:rsid w:val="00F3686B"/>
    <w:rsid w:val="00F36BA1"/>
    <w:rsid w:val="00F37060"/>
    <w:rsid w:val="00F37200"/>
    <w:rsid w:val="00F37412"/>
    <w:rsid w:val="00F375E3"/>
    <w:rsid w:val="00F37667"/>
    <w:rsid w:val="00F37A11"/>
    <w:rsid w:val="00F4002C"/>
    <w:rsid w:val="00F4015D"/>
    <w:rsid w:val="00F40218"/>
    <w:rsid w:val="00F402A5"/>
    <w:rsid w:val="00F40AE9"/>
    <w:rsid w:val="00F40C59"/>
    <w:rsid w:val="00F4149C"/>
    <w:rsid w:val="00F41BE6"/>
    <w:rsid w:val="00F4269C"/>
    <w:rsid w:val="00F426DC"/>
    <w:rsid w:val="00F42C8A"/>
    <w:rsid w:val="00F4470D"/>
    <w:rsid w:val="00F44DE1"/>
    <w:rsid w:val="00F44E3A"/>
    <w:rsid w:val="00F452EE"/>
    <w:rsid w:val="00F45766"/>
    <w:rsid w:val="00F45D7A"/>
    <w:rsid w:val="00F462AA"/>
    <w:rsid w:val="00F4692C"/>
    <w:rsid w:val="00F46933"/>
    <w:rsid w:val="00F46E83"/>
    <w:rsid w:val="00F46EED"/>
    <w:rsid w:val="00F47369"/>
    <w:rsid w:val="00F4754D"/>
    <w:rsid w:val="00F47804"/>
    <w:rsid w:val="00F47F85"/>
    <w:rsid w:val="00F501BA"/>
    <w:rsid w:val="00F50277"/>
    <w:rsid w:val="00F503B0"/>
    <w:rsid w:val="00F51293"/>
    <w:rsid w:val="00F51392"/>
    <w:rsid w:val="00F5162D"/>
    <w:rsid w:val="00F518D0"/>
    <w:rsid w:val="00F51B9F"/>
    <w:rsid w:val="00F51E7D"/>
    <w:rsid w:val="00F51F9A"/>
    <w:rsid w:val="00F52164"/>
    <w:rsid w:val="00F530D2"/>
    <w:rsid w:val="00F5394A"/>
    <w:rsid w:val="00F541FA"/>
    <w:rsid w:val="00F549AB"/>
    <w:rsid w:val="00F55022"/>
    <w:rsid w:val="00F55AF5"/>
    <w:rsid w:val="00F55B54"/>
    <w:rsid w:val="00F55F83"/>
    <w:rsid w:val="00F56777"/>
    <w:rsid w:val="00F570AA"/>
    <w:rsid w:val="00F57227"/>
    <w:rsid w:val="00F57515"/>
    <w:rsid w:val="00F5762A"/>
    <w:rsid w:val="00F578D7"/>
    <w:rsid w:val="00F57EFB"/>
    <w:rsid w:val="00F57F3C"/>
    <w:rsid w:val="00F614C5"/>
    <w:rsid w:val="00F62061"/>
    <w:rsid w:val="00F635AF"/>
    <w:rsid w:val="00F6371D"/>
    <w:rsid w:val="00F6398C"/>
    <w:rsid w:val="00F63A14"/>
    <w:rsid w:val="00F64BAB"/>
    <w:rsid w:val="00F656F3"/>
    <w:rsid w:val="00F659D4"/>
    <w:rsid w:val="00F65AB7"/>
    <w:rsid w:val="00F66206"/>
    <w:rsid w:val="00F6625D"/>
    <w:rsid w:val="00F666D7"/>
    <w:rsid w:val="00F66BE6"/>
    <w:rsid w:val="00F67325"/>
    <w:rsid w:val="00F67517"/>
    <w:rsid w:val="00F679B8"/>
    <w:rsid w:val="00F67ACA"/>
    <w:rsid w:val="00F70201"/>
    <w:rsid w:val="00F7159C"/>
    <w:rsid w:val="00F71DB3"/>
    <w:rsid w:val="00F7207A"/>
    <w:rsid w:val="00F72085"/>
    <w:rsid w:val="00F722AE"/>
    <w:rsid w:val="00F730DF"/>
    <w:rsid w:val="00F733C1"/>
    <w:rsid w:val="00F7378A"/>
    <w:rsid w:val="00F74166"/>
    <w:rsid w:val="00F74CFB"/>
    <w:rsid w:val="00F74E6D"/>
    <w:rsid w:val="00F75D49"/>
    <w:rsid w:val="00F7632A"/>
    <w:rsid w:val="00F76361"/>
    <w:rsid w:val="00F765A8"/>
    <w:rsid w:val="00F76691"/>
    <w:rsid w:val="00F76797"/>
    <w:rsid w:val="00F771A6"/>
    <w:rsid w:val="00F7788C"/>
    <w:rsid w:val="00F77C28"/>
    <w:rsid w:val="00F77DD5"/>
    <w:rsid w:val="00F77FA7"/>
    <w:rsid w:val="00F8089A"/>
    <w:rsid w:val="00F80951"/>
    <w:rsid w:val="00F818F2"/>
    <w:rsid w:val="00F819B6"/>
    <w:rsid w:val="00F82D0D"/>
    <w:rsid w:val="00F82D15"/>
    <w:rsid w:val="00F82D2E"/>
    <w:rsid w:val="00F82F42"/>
    <w:rsid w:val="00F82F71"/>
    <w:rsid w:val="00F83AB8"/>
    <w:rsid w:val="00F83D9D"/>
    <w:rsid w:val="00F84061"/>
    <w:rsid w:val="00F8421F"/>
    <w:rsid w:val="00F84A1D"/>
    <w:rsid w:val="00F84D3A"/>
    <w:rsid w:val="00F85B67"/>
    <w:rsid w:val="00F86132"/>
    <w:rsid w:val="00F86336"/>
    <w:rsid w:val="00F872A8"/>
    <w:rsid w:val="00F907AC"/>
    <w:rsid w:val="00F9114B"/>
    <w:rsid w:val="00F9116D"/>
    <w:rsid w:val="00F9231B"/>
    <w:rsid w:val="00F926C6"/>
    <w:rsid w:val="00F92DC7"/>
    <w:rsid w:val="00F9309A"/>
    <w:rsid w:val="00F931EF"/>
    <w:rsid w:val="00F9385A"/>
    <w:rsid w:val="00F93F6E"/>
    <w:rsid w:val="00F93F7B"/>
    <w:rsid w:val="00F9493B"/>
    <w:rsid w:val="00F951CA"/>
    <w:rsid w:val="00F951E8"/>
    <w:rsid w:val="00F9529A"/>
    <w:rsid w:val="00F95A76"/>
    <w:rsid w:val="00F95F85"/>
    <w:rsid w:val="00F96EE4"/>
    <w:rsid w:val="00F97388"/>
    <w:rsid w:val="00F977AF"/>
    <w:rsid w:val="00F978D3"/>
    <w:rsid w:val="00F97B98"/>
    <w:rsid w:val="00FA0556"/>
    <w:rsid w:val="00FA0E5A"/>
    <w:rsid w:val="00FA104F"/>
    <w:rsid w:val="00FA1062"/>
    <w:rsid w:val="00FA1093"/>
    <w:rsid w:val="00FA14E2"/>
    <w:rsid w:val="00FA1997"/>
    <w:rsid w:val="00FA19CB"/>
    <w:rsid w:val="00FA24D6"/>
    <w:rsid w:val="00FA289B"/>
    <w:rsid w:val="00FA32F9"/>
    <w:rsid w:val="00FA3D46"/>
    <w:rsid w:val="00FA40F5"/>
    <w:rsid w:val="00FA4117"/>
    <w:rsid w:val="00FA437D"/>
    <w:rsid w:val="00FA4AD3"/>
    <w:rsid w:val="00FA5271"/>
    <w:rsid w:val="00FA5A24"/>
    <w:rsid w:val="00FA642E"/>
    <w:rsid w:val="00FA6543"/>
    <w:rsid w:val="00FA6A32"/>
    <w:rsid w:val="00FA6A48"/>
    <w:rsid w:val="00FA6E3E"/>
    <w:rsid w:val="00FA71CE"/>
    <w:rsid w:val="00FA72D1"/>
    <w:rsid w:val="00FA7478"/>
    <w:rsid w:val="00FA7A57"/>
    <w:rsid w:val="00FB0174"/>
    <w:rsid w:val="00FB02F3"/>
    <w:rsid w:val="00FB03E5"/>
    <w:rsid w:val="00FB0DA1"/>
    <w:rsid w:val="00FB2D22"/>
    <w:rsid w:val="00FB2D66"/>
    <w:rsid w:val="00FB31A8"/>
    <w:rsid w:val="00FB3617"/>
    <w:rsid w:val="00FB3AC6"/>
    <w:rsid w:val="00FB3B19"/>
    <w:rsid w:val="00FB41A2"/>
    <w:rsid w:val="00FB466F"/>
    <w:rsid w:val="00FB474B"/>
    <w:rsid w:val="00FB4BFA"/>
    <w:rsid w:val="00FB53AA"/>
    <w:rsid w:val="00FB54BC"/>
    <w:rsid w:val="00FB5656"/>
    <w:rsid w:val="00FB5895"/>
    <w:rsid w:val="00FB59F8"/>
    <w:rsid w:val="00FB5E37"/>
    <w:rsid w:val="00FB672B"/>
    <w:rsid w:val="00FB6754"/>
    <w:rsid w:val="00FB6A68"/>
    <w:rsid w:val="00FC15D9"/>
    <w:rsid w:val="00FC1694"/>
    <w:rsid w:val="00FC1A75"/>
    <w:rsid w:val="00FC1DAF"/>
    <w:rsid w:val="00FC303F"/>
    <w:rsid w:val="00FC35F5"/>
    <w:rsid w:val="00FC396B"/>
    <w:rsid w:val="00FC5077"/>
    <w:rsid w:val="00FC55A9"/>
    <w:rsid w:val="00FC6B2D"/>
    <w:rsid w:val="00FC6C69"/>
    <w:rsid w:val="00FC6F4D"/>
    <w:rsid w:val="00FC7627"/>
    <w:rsid w:val="00FC768F"/>
    <w:rsid w:val="00FC7E15"/>
    <w:rsid w:val="00FD0030"/>
    <w:rsid w:val="00FD03A2"/>
    <w:rsid w:val="00FD03F9"/>
    <w:rsid w:val="00FD05C9"/>
    <w:rsid w:val="00FD0C2B"/>
    <w:rsid w:val="00FD1028"/>
    <w:rsid w:val="00FD177A"/>
    <w:rsid w:val="00FD179D"/>
    <w:rsid w:val="00FD2155"/>
    <w:rsid w:val="00FD28B5"/>
    <w:rsid w:val="00FD2CCD"/>
    <w:rsid w:val="00FD3DB8"/>
    <w:rsid w:val="00FD49D3"/>
    <w:rsid w:val="00FD4A43"/>
    <w:rsid w:val="00FD5297"/>
    <w:rsid w:val="00FD5891"/>
    <w:rsid w:val="00FD6368"/>
    <w:rsid w:val="00FD6437"/>
    <w:rsid w:val="00FD6450"/>
    <w:rsid w:val="00FD6545"/>
    <w:rsid w:val="00FD65AE"/>
    <w:rsid w:val="00FD65DD"/>
    <w:rsid w:val="00FD6CD0"/>
    <w:rsid w:val="00FD6F68"/>
    <w:rsid w:val="00FD771D"/>
    <w:rsid w:val="00FD7B3F"/>
    <w:rsid w:val="00FD7DF8"/>
    <w:rsid w:val="00FE003B"/>
    <w:rsid w:val="00FE03FD"/>
    <w:rsid w:val="00FE09AD"/>
    <w:rsid w:val="00FE11F7"/>
    <w:rsid w:val="00FE1E78"/>
    <w:rsid w:val="00FE1F09"/>
    <w:rsid w:val="00FE23D1"/>
    <w:rsid w:val="00FE2446"/>
    <w:rsid w:val="00FE28B0"/>
    <w:rsid w:val="00FE2B92"/>
    <w:rsid w:val="00FE2CD6"/>
    <w:rsid w:val="00FE3B10"/>
    <w:rsid w:val="00FE46F1"/>
    <w:rsid w:val="00FE4B40"/>
    <w:rsid w:val="00FE5B32"/>
    <w:rsid w:val="00FE5CC4"/>
    <w:rsid w:val="00FE64EE"/>
    <w:rsid w:val="00FE6A4F"/>
    <w:rsid w:val="00FE6E28"/>
    <w:rsid w:val="00FE7609"/>
    <w:rsid w:val="00FE78C6"/>
    <w:rsid w:val="00FE7FC4"/>
    <w:rsid w:val="00FF0708"/>
    <w:rsid w:val="00FF0C66"/>
    <w:rsid w:val="00FF0F1F"/>
    <w:rsid w:val="00FF13F6"/>
    <w:rsid w:val="00FF1654"/>
    <w:rsid w:val="00FF1BF6"/>
    <w:rsid w:val="00FF1CF3"/>
    <w:rsid w:val="00FF23BD"/>
    <w:rsid w:val="00FF2915"/>
    <w:rsid w:val="00FF29B3"/>
    <w:rsid w:val="00FF2AB6"/>
    <w:rsid w:val="00FF2EFE"/>
    <w:rsid w:val="00FF34DD"/>
    <w:rsid w:val="00FF46FF"/>
    <w:rsid w:val="00FF47FA"/>
    <w:rsid w:val="00FF48DF"/>
    <w:rsid w:val="00FF4DF1"/>
    <w:rsid w:val="00FF54A4"/>
    <w:rsid w:val="00FF57D3"/>
    <w:rsid w:val="00FF58A8"/>
    <w:rsid w:val="00FF592C"/>
    <w:rsid w:val="00FF5943"/>
    <w:rsid w:val="00FF5FAC"/>
    <w:rsid w:val="00FF62E2"/>
    <w:rsid w:val="00FF6DD6"/>
    <w:rsid w:val="00FF7A4D"/>
    <w:rsid w:val="00FF7BC3"/>
    <w:rsid w:val="00FF7BE0"/>
    <w:rsid w:val="00FF7D0F"/>
    <w:rsid w:val="016F1390"/>
    <w:rsid w:val="022DEA84"/>
    <w:rsid w:val="02C33709"/>
    <w:rsid w:val="02F3D4E5"/>
    <w:rsid w:val="04C09282"/>
    <w:rsid w:val="054CE49D"/>
    <w:rsid w:val="073CA0F9"/>
    <w:rsid w:val="074FCDC2"/>
    <w:rsid w:val="07877D97"/>
    <w:rsid w:val="07E94608"/>
    <w:rsid w:val="0A323599"/>
    <w:rsid w:val="0AB103AD"/>
    <w:rsid w:val="0B210618"/>
    <w:rsid w:val="0C4DB5BB"/>
    <w:rsid w:val="0C7F72EA"/>
    <w:rsid w:val="0D6411FB"/>
    <w:rsid w:val="0D727C93"/>
    <w:rsid w:val="0E7A312D"/>
    <w:rsid w:val="0EC0862D"/>
    <w:rsid w:val="0F8F8F3F"/>
    <w:rsid w:val="10027875"/>
    <w:rsid w:val="1081208C"/>
    <w:rsid w:val="12A81247"/>
    <w:rsid w:val="14030FAB"/>
    <w:rsid w:val="14C1E23D"/>
    <w:rsid w:val="153DD92D"/>
    <w:rsid w:val="157E10B4"/>
    <w:rsid w:val="1810626C"/>
    <w:rsid w:val="1A3FEC61"/>
    <w:rsid w:val="1AFF4CE8"/>
    <w:rsid w:val="1B747BDC"/>
    <w:rsid w:val="1C60CA4F"/>
    <w:rsid w:val="1E859151"/>
    <w:rsid w:val="216B8E64"/>
    <w:rsid w:val="22D3B532"/>
    <w:rsid w:val="23749755"/>
    <w:rsid w:val="23AC528D"/>
    <w:rsid w:val="257956EA"/>
    <w:rsid w:val="280415A1"/>
    <w:rsid w:val="289C1E4C"/>
    <w:rsid w:val="28BC31D2"/>
    <w:rsid w:val="2B0B7C90"/>
    <w:rsid w:val="2C59460F"/>
    <w:rsid w:val="2D8D7B03"/>
    <w:rsid w:val="2F26CF99"/>
    <w:rsid w:val="2FC10F83"/>
    <w:rsid w:val="3084DA04"/>
    <w:rsid w:val="31D5FEFB"/>
    <w:rsid w:val="33979443"/>
    <w:rsid w:val="33DC073F"/>
    <w:rsid w:val="34D761B5"/>
    <w:rsid w:val="34E43AB4"/>
    <w:rsid w:val="368F4337"/>
    <w:rsid w:val="36AFBE07"/>
    <w:rsid w:val="36F73F76"/>
    <w:rsid w:val="3A20E3D6"/>
    <w:rsid w:val="3A6044D3"/>
    <w:rsid w:val="3C1CCE0F"/>
    <w:rsid w:val="3CD84240"/>
    <w:rsid w:val="3CF8FCAA"/>
    <w:rsid w:val="3DCC96E4"/>
    <w:rsid w:val="4083B3A1"/>
    <w:rsid w:val="4239ED3A"/>
    <w:rsid w:val="42D5E7A4"/>
    <w:rsid w:val="43BA9F10"/>
    <w:rsid w:val="443CB6D8"/>
    <w:rsid w:val="45609617"/>
    <w:rsid w:val="46A83E0E"/>
    <w:rsid w:val="4853A015"/>
    <w:rsid w:val="48B5D8F0"/>
    <w:rsid w:val="48B98622"/>
    <w:rsid w:val="48C69E51"/>
    <w:rsid w:val="49221576"/>
    <w:rsid w:val="49231903"/>
    <w:rsid w:val="494E679B"/>
    <w:rsid w:val="4A32A352"/>
    <w:rsid w:val="4CD276E6"/>
    <w:rsid w:val="4CFFA9A6"/>
    <w:rsid w:val="4DA8E868"/>
    <w:rsid w:val="4E2BE31A"/>
    <w:rsid w:val="4E5A70D0"/>
    <w:rsid w:val="4EF9C0FB"/>
    <w:rsid w:val="4F4AC9B1"/>
    <w:rsid w:val="4F804259"/>
    <w:rsid w:val="5173CD92"/>
    <w:rsid w:val="517BBA3F"/>
    <w:rsid w:val="52F66719"/>
    <w:rsid w:val="54BCD35C"/>
    <w:rsid w:val="55301657"/>
    <w:rsid w:val="57FBE662"/>
    <w:rsid w:val="5854EF1D"/>
    <w:rsid w:val="58D3917F"/>
    <w:rsid w:val="590AAF24"/>
    <w:rsid w:val="59223EFC"/>
    <w:rsid w:val="59C21F31"/>
    <w:rsid w:val="5A45D059"/>
    <w:rsid w:val="5ABD7632"/>
    <w:rsid w:val="5B1D3A52"/>
    <w:rsid w:val="5B9D0B62"/>
    <w:rsid w:val="5E38D9DC"/>
    <w:rsid w:val="5EF8C538"/>
    <w:rsid w:val="5F11A270"/>
    <w:rsid w:val="5FA93E3B"/>
    <w:rsid w:val="6001B111"/>
    <w:rsid w:val="61A29ECA"/>
    <w:rsid w:val="621957BD"/>
    <w:rsid w:val="62D9CE8E"/>
    <w:rsid w:val="63188D74"/>
    <w:rsid w:val="636EEB9A"/>
    <w:rsid w:val="64DD7EE5"/>
    <w:rsid w:val="660ADEDA"/>
    <w:rsid w:val="66468BE9"/>
    <w:rsid w:val="68A4355F"/>
    <w:rsid w:val="699E6AD7"/>
    <w:rsid w:val="69B6B6BF"/>
    <w:rsid w:val="69EF2A6F"/>
    <w:rsid w:val="6A59B6A6"/>
    <w:rsid w:val="6CE4028D"/>
    <w:rsid w:val="6D2B4AD7"/>
    <w:rsid w:val="6D6BEC46"/>
    <w:rsid w:val="6EBB1178"/>
    <w:rsid w:val="6F1FE2C5"/>
    <w:rsid w:val="6FD118CE"/>
    <w:rsid w:val="710664E7"/>
    <w:rsid w:val="7128A05B"/>
    <w:rsid w:val="7182BC94"/>
    <w:rsid w:val="71AB8B43"/>
    <w:rsid w:val="730E556A"/>
    <w:rsid w:val="7405FCA7"/>
    <w:rsid w:val="741B4F52"/>
    <w:rsid w:val="75695C90"/>
    <w:rsid w:val="75EB43F8"/>
    <w:rsid w:val="767E2506"/>
    <w:rsid w:val="780DB564"/>
    <w:rsid w:val="798B8642"/>
    <w:rsid w:val="79996511"/>
    <w:rsid w:val="7BCDC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5DCDA6"/>
  <w14:defaultImageDpi w14:val="32767"/>
  <w15:docId w15:val="{E27E7440-A81F-466E-80A2-EA4579F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DB0"/>
    <w:pPr>
      <w:spacing w:before="120" w:after="120" w:line="24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Titulo2"/>
    <w:next w:val="Normal"/>
    <w:link w:val="Ttulo1Car"/>
    <w:autoRedefine/>
    <w:uiPriority w:val="9"/>
    <w:qFormat/>
    <w:rsid w:val="00D40B07"/>
    <w:pPr>
      <w:numPr>
        <w:ilvl w:val="0"/>
        <w:numId w:val="1"/>
      </w:numPr>
      <w:outlineLvl w:val="0"/>
    </w:pPr>
    <w:rPr>
      <w:szCs w:val="24"/>
    </w:rPr>
  </w:style>
  <w:style w:type="paragraph" w:styleId="Ttulo2">
    <w:name w:val="heading 2"/>
    <w:basedOn w:val="Titulo2"/>
    <w:next w:val="Normal"/>
    <w:link w:val="Ttulo2Car"/>
    <w:uiPriority w:val="9"/>
    <w:unhideWhenUsed/>
    <w:qFormat/>
    <w:rsid w:val="007416AF"/>
    <w:pPr>
      <w:numPr>
        <w:numId w:val="1"/>
      </w:numPr>
    </w:p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3183D"/>
    <w:pPr>
      <w:keepNext/>
      <w:keepLines/>
      <w:numPr>
        <w:ilvl w:val="2"/>
        <w:numId w:val="1"/>
      </w:numPr>
      <w:spacing w:before="80" w:after="0"/>
      <w:outlineLvl w:val="2"/>
    </w:pPr>
    <w:rPr>
      <w:rFonts w:eastAsiaTheme="majorEastAsia" w:cstheme="majorBidi"/>
      <w:b/>
      <w:sz w:val="24"/>
      <w:szCs w:val="28"/>
      <w:lang w:eastAsia="es-ES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F47FA"/>
    <w:pPr>
      <w:numPr>
        <w:ilvl w:val="3"/>
      </w:numPr>
      <w:outlineLvl w:val="3"/>
    </w:pPr>
    <w:rPr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07730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07730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07730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07730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C07730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73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07730"/>
  </w:style>
  <w:style w:type="paragraph" w:styleId="Piedepgina">
    <w:name w:val="footer"/>
    <w:basedOn w:val="Normal"/>
    <w:link w:val="PiedepginaCar"/>
    <w:uiPriority w:val="99"/>
    <w:unhideWhenUsed/>
    <w:rsid w:val="00C0773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730"/>
  </w:style>
  <w:style w:type="paragraph" w:styleId="Ttulo">
    <w:name w:val="Title"/>
    <w:basedOn w:val="Normal"/>
    <w:next w:val="Normal"/>
    <w:link w:val="TtuloCar"/>
    <w:uiPriority w:val="10"/>
    <w:qFormat/>
    <w:rsid w:val="00C07730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C0773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1Car">
    <w:name w:val="Título 1 Car"/>
    <w:basedOn w:val="Fuentedeprrafopredeter"/>
    <w:link w:val="Ttulo1"/>
    <w:uiPriority w:val="9"/>
    <w:rsid w:val="00D40B07"/>
    <w:rPr>
      <w:rFonts w:ascii="Times New Roman" w:eastAsiaTheme="majorEastAsia" w:hAnsi="Times New Roman" w:cstheme="majorBidi"/>
      <w:b/>
      <w:sz w:val="24"/>
      <w:szCs w:val="24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C07730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7416AF"/>
    <w:rPr>
      <w:rFonts w:ascii="Times New Roman" w:eastAsiaTheme="majorEastAsia" w:hAnsi="Times New Roman" w:cstheme="majorBidi"/>
      <w:b/>
      <w:sz w:val="24"/>
      <w:szCs w:val="26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sid w:val="0013183D"/>
    <w:rPr>
      <w:rFonts w:ascii="Times New Roman" w:eastAsiaTheme="majorEastAsia" w:hAnsi="Times New Roman" w:cstheme="majorBidi"/>
      <w:b/>
      <w:sz w:val="24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F47FA"/>
    <w:rPr>
      <w:rFonts w:ascii="Times New Roman" w:eastAsiaTheme="majorEastAsia" w:hAnsi="Times New Roman" w:cstheme="majorBidi"/>
      <w:b/>
      <w:iCs/>
      <w:sz w:val="24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C0773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C0773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C0773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C07730"/>
    <w:rPr>
      <w:rFonts w:asciiTheme="majorHAnsi" w:eastAsiaTheme="majorEastAsia" w:hAnsiTheme="majorHAnsi" w:cstheme="majorBidi"/>
      <w:caps/>
      <w:sz w:val="22"/>
    </w:rPr>
  </w:style>
  <w:style w:type="character" w:customStyle="1" w:styleId="Ttulo9Car">
    <w:name w:val="Título 9 Car"/>
    <w:basedOn w:val="Fuentedeprrafopredeter"/>
    <w:link w:val="Ttulo9"/>
    <w:uiPriority w:val="9"/>
    <w:rsid w:val="00C07730"/>
    <w:rPr>
      <w:rFonts w:asciiTheme="majorHAnsi" w:eastAsiaTheme="majorEastAsia" w:hAnsiTheme="majorHAnsi" w:cstheme="majorBidi"/>
      <w:i/>
      <w:iCs/>
      <w:caps/>
      <w:sz w:val="22"/>
    </w:rPr>
  </w:style>
  <w:style w:type="paragraph" w:styleId="Descripcin">
    <w:name w:val="caption"/>
    <w:aliases w:val="ImagenesDelDocumento"/>
    <w:basedOn w:val="Normal"/>
    <w:next w:val="Normal"/>
    <w:autoRedefine/>
    <w:uiPriority w:val="35"/>
    <w:unhideWhenUsed/>
    <w:qFormat/>
    <w:rsid w:val="007934C8"/>
    <w:pPr>
      <w:ind w:left="336" w:right="284"/>
      <w:jc w:val="center"/>
    </w:pPr>
    <w:rPr>
      <w:iCs/>
      <w:spacing w:val="10"/>
      <w:sz w:val="18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73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07730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0773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0773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4F207D"/>
    <w:pPr>
      <w:spacing w:after="0" w:line="240" w:lineRule="auto"/>
    </w:pPr>
    <w:rPr>
      <w:rFonts w:ascii="Times New Roman" w:hAnsi="Times New Roman"/>
      <w:sz w:val="18"/>
    </w:rPr>
  </w:style>
  <w:style w:type="paragraph" w:styleId="Cita">
    <w:name w:val="Quote"/>
    <w:basedOn w:val="Normal"/>
    <w:next w:val="Normal"/>
    <w:link w:val="CitaCar"/>
    <w:uiPriority w:val="29"/>
    <w:qFormat/>
    <w:rsid w:val="00C0773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07730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73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73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07730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C0773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0773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0773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C0773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746813"/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07730"/>
    <w:rPr>
      <w:color w:val="0563C1" w:themeColor="hyperlink"/>
      <w:u w:val="single"/>
    </w:rPr>
  </w:style>
  <w:style w:type="paragraph" w:customStyle="1" w:styleId="EstiloSabato">
    <w:name w:val="EstiloSabato"/>
    <w:basedOn w:val="Ttulo1"/>
    <w:link w:val="EstiloSabatoCar"/>
    <w:qFormat/>
    <w:rsid w:val="007E4E87"/>
    <w:rPr>
      <w:sz w:val="28"/>
    </w:rPr>
  </w:style>
  <w:style w:type="character" w:customStyle="1" w:styleId="EstiloSabatoCar">
    <w:name w:val="EstiloSabato Car"/>
    <w:basedOn w:val="Ttulo1Car"/>
    <w:link w:val="EstiloSabato"/>
    <w:rsid w:val="007E4E87"/>
    <w:rPr>
      <w:rFonts w:ascii="Times New Roman" w:eastAsiaTheme="majorEastAsia" w:hAnsi="Times New Roman" w:cstheme="majorBidi"/>
      <w:b/>
      <w:sz w:val="28"/>
      <w:szCs w:val="24"/>
      <w14:ligatures w14:val="standardContextual"/>
    </w:rPr>
  </w:style>
  <w:style w:type="paragraph" w:customStyle="1" w:styleId="PruebaEstilo">
    <w:name w:val="PruebaEstilo"/>
    <w:basedOn w:val="EstiloSabato"/>
    <w:link w:val="PruebaEstiloCar"/>
    <w:qFormat/>
    <w:rsid w:val="00C07730"/>
    <w:rPr>
      <w:b w:val="0"/>
      <w:bCs/>
      <w:sz w:val="24"/>
    </w:rPr>
  </w:style>
  <w:style w:type="character" w:customStyle="1" w:styleId="PruebaEstiloCar">
    <w:name w:val="PruebaEstilo Car"/>
    <w:basedOn w:val="EstiloSabatoCar"/>
    <w:link w:val="PruebaEstilo"/>
    <w:rsid w:val="00C07730"/>
    <w:rPr>
      <w:rFonts w:ascii="Times New Roman" w:eastAsiaTheme="majorEastAsia" w:hAnsi="Times New Roman" w:cstheme="majorBidi"/>
      <w:b w:val="0"/>
      <w:bCs/>
      <w:sz w:val="24"/>
      <w:szCs w:val="24"/>
      <w14:ligatures w14:val="standardContextual"/>
    </w:rPr>
  </w:style>
  <w:style w:type="paragraph" w:styleId="TDC2">
    <w:name w:val="toc 2"/>
    <w:basedOn w:val="Normal"/>
    <w:next w:val="Normal"/>
    <w:autoRedefine/>
    <w:uiPriority w:val="39"/>
    <w:unhideWhenUsed/>
    <w:rsid w:val="00746813"/>
    <w:pPr>
      <w:spacing w:after="0"/>
      <w:ind w:left="210"/>
    </w:pPr>
    <w:rPr>
      <w:rFonts w:cstheme="minorHAnsi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F0190"/>
    <w:pPr>
      <w:spacing w:after="0"/>
      <w:ind w:left="420"/>
    </w:pPr>
    <w:rPr>
      <w:rFonts w:cstheme="minorHAnsi"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7730"/>
    <w:pPr>
      <w:spacing w:after="0"/>
      <w:ind w:left="63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7730"/>
    <w:pPr>
      <w:spacing w:after="0"/>
      <w:ind w:left="84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7730"/>
    <w:pPr>
      <w:spacing w:after="0"/>
      <w:ind w:left="105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7730"/>
    <w:pPr>
      <w:spacing w:after="0"/>
      <w:ind w:left="126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7730"/>
    <w:pPr>
      <w:spacing w:after="0"/>
      <w:ind w:left="147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7730"/>
    <w:pPr>
      <w:spacing w:after="0"/>
      <w:ind w:left="1680"/>
    </w:pPr>
    <w:rPr>
      <w:rFonts w:cstheme="minorHAnsi"/>
      <w:sz w:val="18"/>
      <w:szCs w:val="18"/>
    </w:rPr>
  </w:style>
  <w:style w:type="paragraph" w:styleId="Textoindependiente">
    <w:name w:val="Body Text"/>
    <w:basedOn w:val="Normal"/>
    <w:link w:val="TextoindependienteCar"/>
    <w:rsid w:val="00B27C42"/>
    <w:pPr>
      <w:spacing w:after="80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27C42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A4C4B"/>
    <w:pPr>
      <w:spacing w:line="252" w:lineRule="auto"/>
      <w:ind w:left="720"/>
      <w:contextualSpacing/>
    </w:pPr>
    <w:rPr>
      <w:szCs w:val="22"/>
      <w14:ligatures w14:val="standardContextual"/>
    </w:rPr>
  </w:style>
  <w:style w:type="table" w:customStyle="1" w:styleId="Tablanormal21">
    <w:name w:val="Tabla normal 21"/>
    <w:basedOn w:val="Tablanormal"/>
    <w:uiPriority w:val="42"/>
    <w:rsid w:val="00CA4C4B"/>
    <w:pPr>
      <w:spacing w:after="0" w:line="240" w:lineRule="auto"/>
    </w:pPr>
    <w:rPr>
      <w:rFonts w:eastAsiaTheme="minorHAnsi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itulo1">
    <w:name w:val="Titulo 1"/>
    <w:basedOn w:val="Normal"/>
    <w:link w:val="Titulo1Car"/>
    <w:rsid w:val="00CA4C4B"/>
    <w:pPr>
      <w:keepNext/>
      <w:keepLines/>
      <w:spacing w:before="240" w:after="0" w:line="252" w:lineRule="auto"/>
      <w:ind w:left="432" w:hanging="432"/>
      <w:outlineLvl w:val="0"/>
    </w:pPr>
    <w:rPr>
      <w:rFonts w:ascii="Arial" w:eastAsia="Times New Roman" w:hAnsi="Arial" w:cstheme="majorBidi"/>
      <w:b/>
      <w:sz w:val="28"/>
      <w:szCs w:val="32"/>
      <w:lang w:val="es-ES" w:eastAsia="es-ES"/>
      <w14:ligatures w14:val="standardContextual"/>
    </w:rPr>
  </w:style>
  <w:style w:type="character" w:customStyle="1" w:styleId="Titulo1Car">
    <w:name w:val="Titulo 1 Car"/>
    <w:basedOn w:val="Fuentedeprrafopredeter"/>
    <w:link w:val="Titulo1"/>
    <w:rsid w:val="00CA4C4B"/>
    <w:rPr>
      <w:rFonts w:ascii="Arial" w:eastAsia="Times New Roman" w:hAnsi="Arial" w:cstheme="majorBidi"/>
      <w:b/>
      <w:sz w:val="28"/>
      <w:szCs w:val="32"/>
      <w:lang w:val="es-ES" w:eastAsia="es-ES"/>
      <w14:ligatures w14:val="standardContextual"/>
    </w:rPr>
  </w:style>
  <w:style w:type="paragraph" w:customStyle="1" w:styleId="Titulo2">
    <w:name w:val="Titulo 2"/>
    <w:basedOn w:val="Normal"/>
    <w:link w:val="Titulo2Car"/>
    <w:rsid w:val="00CA4C4B"/>
    <w:pPr>
      <w:keepNext/>
      <w:keepLines/>
      <w:numPr>
        <w:ilvl w:val="1"/>
      </w:numPr>
      <w:spacing w:before="40" w:after="0" w:line="252" w:lineRule="auto"/>
      <w:ind w:left="576" w:hanging="576"/>
      <w:outlineLvl w:val="1"/>
    </w:pPr>
    <w:rPr>
      <w:rFonts w:eastAsiaTheme="majorEastAsia" w:cstheme="majorBidi"/>
      <w:b/>
      <w:sz w:val="24"/>
      <w:szCs w:val="26"/>
      <w14:ligatures w14:val="standardContextual"/>
    </w:rPr>
  </w:style>
  <w:style w:type="character" w:customStyle="1" w:styleId="Titulo2Car">
    <w:name w:val="Titulo 2 Car"/>
    <w:basedOn w:val="Fuentedeprrafopredeter"/>
    <w:link w:val="Titulo2"/>
    <w:rsid w:val="00CA4C4B"/>
    <w:rPr>
      <w:rFonts w:eastAsiaTheme="majorEastAsia" w:cstheme="majorBidi"/>
      <w:b/>
      <w:sz w:val="24"/>
      <w:szCs w:val="26"/>
      <w14:ligatures w14:val="standardContextual"/>
    </w:rPr>
  </w:style>
  <w:style w:type="paragraph" w:customStyle="1" w:styleId="Titulo3">
    <w:name w:val="Titulo 3"/>
    <w:basedOn w:val="Normal"/>
    <w:link w:val="Titulo3Car"/>
    <w:rsid w:val="00310BF8"/>
    <w:pPr>
      <w:keepNext/>
      <w:keepLines/>
      <w:numPr>
        <w:ilvl w:val="2"/>
      </w:numPr>
      <w:spacing w:before="40" w:after="0" w:line="252" w:lineRule="auto"/>
      <w:ind w:left="1428" w:hanging="720"/>
      <w:outlineLvl w:val="2"/>
    </w:pPr>
    <w:rPr>
      <w:rFonts w:eastAsia="Times New Roman" w:cstheme="majorBidi"/>
      <w:b/>
      <w:sz w:val="24"/>
      <w:szCs w:val="24"/>
      <w:lang w:val="es-ES" w:eastAsia="es-ES"/>
      <w14:ligatures w14:val="standardContextual"/>
    </w:rPr>
  </w:style>
  <w:style w:type="character" w:customStyle="1" w:styleId="Titulo3Car">
    <w:name w:val="Titulo 3 Car"/>
    <w:basedOn w:val="Fuentedeprrafopredeter"/>
    <w:link w:val="Titulo3"/>
    <w:rsid w:val="00310BF8"/>
    <w:rPr>
      <w:rFonts w:eastAsia="Times New Roman" w:cstheme="majorBidi"/>
      <w:b/>
      <w:sz w:val="24"/>
      <w:szCs w:val="24"/>
      <w:lang w:val="es-ES" w:eastAsia="es-ES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sid w:val="00166020"/>
    <w:rPr>
      <w:color w:val="666666"/>
    </w:rPr>
  </w:style>
  <w:style w:type="paragraph" w:styleId="Tabladeilustraciones">
    <w:name w:val="table of figures"/>
    <w:basedOn w:val="Normal"/>
    <w:next w:val="Normal"/>
    <w:uiPriority w:val="99"/>
    <w:unhideWhenUsed/>
    <w:rsid w:val="005B3169"/>
    <w:pPr>
      <w:spacing w:after="0"/>
    </w:pPr>
  </w:style>
  <w:style w:type="table" w:styleId="Tablaconcuadrcula">
    <w:name w:val="Table Grid"/>
    <w:basedOn w:val="Tablanormal"/>
    <w:uiPriority w:val="59"/>
    <w:rsid w:val="00E5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68B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8B3"/>
    <w:rPr>
      <w:rFonts w:ascii="Tahoma" w:hAnsi="Tahoma" w:cs="Tahoma"/>
      <w:sz w:val="16"/>
      <w:szCs w:val="16"/>
    </w:rPr>
  </w:style>
  <w:style w:type="table" w:styleId="Tablanormal2">
    <w:name w:val="Plain Table 2"/>
    <w:basedOn w:val="Tablanormal"/>
    <w:uiPriority w:val="42"/>
    <w:rsid w:val="002C16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883B13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3B13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83B13"/>
    <w:rPr>
      <w:vertAlign w:val="superscript"/>
    </w:rPr>
  </w:style>
  <w:style w:type="table" w:styleId="Tablaconcuadrcula1clara">
    <w:name w:val="Grid Table 1 Light"/>
    <w:basedOn w:val="Tablanormal"/>
    <w:uiPriority w:val="46"/>
    <w:rsid w:val="00350F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unhideWhenUsed/>
    <w:rsid w:val="003E2463"/>
    <w:pPr>
      <w:tabs>
        <w:tab w:val="left" w:pos="384"/>
      </w:tabs>
      <w:spacing w:after="0"/>
      <w:ind w:left="384" w:hanging="384"/>
    </w:pPr>
  </w:style>
  <w:style w:type="table" w:styleId="Tablaconcuadrcula1clara-nfasis3">
    <w:name w:val="Grid Table 1 Light Accent 3"/>
    <w:basedOn w:val="Tablanormal"/>
    <w:uiPriority w:val="46"/>
    <w:rsid w:val="00FF0C6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guntas-Observaciones">
    <w:name w:val="Preguntas - Observaciones"/>
    <w:basedOn w:val="Prrafodelista"/>
    <w:next w:val="Normal"/>
    <w:link w:val="Preguntas-ObservacionesCar"/>
    <w:qFormat/>
    <w:rsid w:val="007E37AD"/>
    <w:pPr>
      <w:numPr>
        <w:numId w:val="2"/>
      </w:numPr>
    </w:pPr>
    <w:rPr>
      <w:b/>
      <w:bCs/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E37AD"/>
    <w:rPr>
      <w:rFonts w:ascii="Times New Roman" w:hAnsi="Times New Roman"/>
      <w:sz w:val="22"/>
      <w:szCs w:val="22"/>
      <w14:ligatures w14:val="standardContextual"/>
    </w:rPr>
  </w:style>
  <w:style w:type="character" w:customStyle="1" w:styleId="Preguntas-ObservacionesCar">
    <w:name w:val="Preguntas - Observaciones Car"/>
    <w:basedOn w:val="PrrafodelistaCar"/>
    <w:link w:val="Preguntas-Observaciones"/>
    <w:rsid w:val="007E37AD"/>
    <w:rPr>
      <w:rFonts w:ascii="Times New Roman" w:hAnsi="Times New Roman"/>
      <w:b/>
      <w:bCs/>
      <w:i/>
      <w:iCs/>
      <w:sz w:val="22"/>
      <w:szCs w:val="22"/>
      <w14:ligatures w14:val="standardContextual"/>
    </w:rPr>
  </w:style>
  <w:style w:type="paragraph" w:styleId="NormalWeb">
    <w:name w:val="Normal (Web)"/>
    <w:basedOn w:val="Normal"/>
    <w:uiPriority w:val="99"/>
    <w:unhideWhenUsed/>
    <w:rsid w:val="009F3896"/>
    <w:rPr>
      <w:rFonts w:cs="Times New Roman"/>
      <w:sz w:val="24"/>
      <w:szCs w:val="24"/>
    </w:rPr>
  </w:style>
  <w:style w:type="character" w:customStyle="1" w:styleId="katex-mathml">
    <w:name w:val="katex-mathml"/>
    <w:basedOn w:val="Fuentedeprrafopredeter"/>
    <w:rsid w:val="00460191"/>
  </w:style>
  <w:style w:type="character" w:customStyle="1" w:styleId="mord">
    <w:name w:val="mord"/>
    <w:basedOn w:val="Fuentedeprrafopredeter"/>
    <w:rsid w:val="00460191"/>
  </w:style>
  <w:style w:type="character" w:customStyle="1" w:styleId="mrel">
    <w:name w:val="mrel"/>
    <w:basedOn w:val="Fuentedeprrafopredeter"/>
    <w:rsid w:val="00460191"/>
  </w:style>
  <w:style w:type="character" w:customStyle="1" w:styleId="mbin">
    <w:name w:val="mbin"/>
    <w:basedOn w:val="Fuentedeprrafopredeter"/>
    <w:rsid w:val="00460191"/>
  </w:style>
  <w:style w:type="character" w:styleId="Mencinsinresolver">
    <w:name w:val="Unresolved Mention"/>
    <w:basedOn w:val="Fuentedeprrafopredeter"/>
    <w:uiPriority w:val="99"/>
    <w:semiHidden/>
    <w:unhideWhenUsed/>
    <w:rsid w:val="00194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2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er\Desktop\Documentos\Plantillas%20personalizadas%20de%20Office\PlantillaInformesInstitutoSabatoF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5EB5F-FB2A-4B1B-9C10-D06905D1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PlantillaInformesInstitutoSabatoFinal</Template>
  <TotalTime>152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INTRODUCCIÓN</vt:lpstr>
      <vt:lpstr>OBJETIVOS DEL PRESENTE AVANCE</vt:lpstr>
      <vt:lpstr>DESCRIPCIÓN DEL PROBLEMA FÍSICO</vt:lpstr>
      <vt:lpstr>    Estructura de archivos del proyecto</vt:lpstr>
      <vt:lpstr>GENERACIÓN DE DATASET</vt:lpstr>
      <vt:lpstr>    Generación de condiciones de borde y punto caliente</vt:lpstr>
      <vt:lpstr>    Resolución del problema y construcción del dataset</vt:lpstr>
      <vt:lpstr>    Almacenamiento</vt:lpstr>
      <vt:lpstr>    Automatización</vt:lpstr>
      <vt:lpstr>ENFOQUE DE MACHINE LEARNING</vt:lpstr>
      <vt:lpstr>    Preparación del dataset</vt:lpstr>
      <vt:lpstr>    Definición del modelo</vt:lpstr>
      <vt:lpstr>    Configuración de entrenamiento</vt:lpstr>
      <vt:lpstr>RESULTADOS PRELIMINARES</vt:lpstr>
      <vt:lpstr>PRÓXIMOS PASOS</vt:lpstr>
      <vt:lpstr>CONSULTAS</vt:lpstr>
    </vt:vector>
  </TitlesOfParts>
  <Company>Luffi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Royer Condori Mamani</dc:creator>
  <cp:lastModifiedBy>Royer Condori Mamani</cp:lastModifiedBy>
  <cp:revision>55</cp:revision>
  <cp:lastPrinted>2025-07-07T18:10:00Z</cp:lastPrinted>
  <dcterms:created xsi:type="dcterms:W3CDTF">2025-07-07T15:33:00Z</dcterms:created>
  <dcterms:modified xsi:type="dcterms:W3CDTF">2025-07-07T18:10:00Z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zotero-version="7.0.16"&gt;&lt;session id="vdmwWKAa"/&gt;&lt;style id="http://www.zotero.org/styles/ieee" locale="es-ES" hasBibliography="1" bibliographyStyleHasBeenSet="1"/&gt;&lt;prefs&gt;&lt;pref name="fieldType" value="Field"/&gt;&lt;/prefs&gt;&lt;/data&gt;</vt:lpwstr>
  </property>
</Properties>
</file>